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BA6D50" w14:textId="0F1AB347" w:rsidR="001F6AC6" w:rsidRPr="00AC7B63" w:rsidRDefault="00DA7479" w:rsidP="00463B40">
      <w:pPr>
        <w:pStyle w:val="Caption"/>
        <w:rPr>
          <w:lang w:val="en-US"/>
        </w:rPr>
      </w:pPr>
      <w:bookmarkStart w:id="0" w:name="__RefHeading__74418_1579177405"/>
      <w:bookmarkEnd w:id="0"/>
      <w:r>
        <w:rPr>
          <w:lang w:val="en-US"/>
        </w:rPr>
        <w:t xml:space="preserve"> </w:t>
      </w:r>
    </w:p>
    <w:p w14:paraId="40006D81" w14:textId="77777777" w:rsidR="001F6AC6" w:rsidRPr="000C4637" w:rsidRDefault="001F6AC6" w:rsidP="001F6AC6">
      <w:pPr>
        <w:pStyle w:val="TEUnsoed-Title"/>
        <w:rPr>
          <w:lang w:val="en-US"/>
        </w:rPr>
      </w:pPr>
      <w:r>
        <w:rPr>
          <w:lang w:val="en-US"/>
        </w:rPr>
        <w:t>proposal tugas akhir</w:t>
      </w:r>
    </w:p>
    <w:p w14:paraId="6B75C6BA" w14:textId="77777777" w:rsidR="001F6AC6" w:rsidRDefault="001F6AC6" w:rsidP="00B64A4C">
      <w:pPr>
        <w:pStyle w:val="TEUnsoed-Title"/>
        <w:tabs>
          <w:tab w:val="left" w:pos="6930"/>
        </w:tabs>
        <w:rPr>
          <w:caps w:val="0"/>
        </w:rPr>
      </w:pPr>
    </w:p>
    <w:p w14:paraId="2055B7BF" w14:textId="784ED4E9" w:rsidR="001F6AC6" w:rsidRPr="00B74800" w:rsidRDefault="00220BE0" w:rsidP="001F6AC6">
      <w:pPr>
        <w:pStyle w:val="TEUnsoed-Title"/>
        <w:rPr>
          <w:caps w:val="0"/>
          <w:lang w:val="en-US"/>
        </w:rPr>
      </w:pPr>
      <w:bookmarkStart w:id="1" w:name="_Hlk105731001"/>
      <w:r>
        <w:rPr>
          <w:caps w:val="0"/>
          <w:lang w:val="en-US"/>
        </w:rPr>
        <w:t xml:space="preserve">RANCANG BANGUN APLIKASI PEMANTAUAN KESEHATAN BERDASARKAN </w:t>
      </w:r>
      <w:r w:rsidR="00B94E4B">
        <w:rPr>
          <w:caps w:val="0"/>
          <w:lang w:val="en-US"/>
        </w:rPr>
        <w:t>INDEKS MASSA TUBUH</w:t>
      </w:r>
      <w:r>
        <w:rPr>
          <w:caps w:val="0"/>
          <w:lang w:val="en-US"/>
        </w:rPr>
        <w:t xml:space="preserve"> </w:t>
      </w:r>
      <w:r w:rsidR="00A74871">
        <w:rPr>
          <w:caps w:val="0"/>
          <w:lang w:val="en-US"/>
        </w:rPr>
        <w:t xml:space="preserve">(IMT) </w:t>
      </w:r>
      <w:r>
        <w:rPr>
          <w:caps w:val="0"/>
          <w:lang w:val="en-US"/>
        </w:rPr>
        <w:t xml:space="preserve">DENGAN </w:t>
      </w:r>
      <w:r w:rsidRPr="004C1074">
        <w:rPr>
          <w:i/>
          <w:caps w:val="0"/>
          <w:lang w:val="en-US"/>
        </w:rPr>
        <w:t>FRAMEWORK</w:t>
      </w:r>
      <w:r>
        <w:rPr>
          <w:caps w:val="0"/>
          <w:lang w:val="en-US"/>
        </w:rPr>
        <w:t xml:space="preserve"> FLUTTER</w:t>
      </w:r>
    </w:p>
    <w:bookmarkEnd w:id="1"/>
    <w:p w14:paraId="1376DCB4" w14:textId="77777777" w:rsidR="001F6AC6" w:rsidRDefault="001F6AC6" w:rsidP="001F6AC6">
      <w:pPr>
        <w:pStyle w:val="TEUnsoed-Subtitle"/>
      </w:pPr>
    </w:p>
    <w:p w14:paraId="51FD8F5A" w14:textId="77777777" w:rsidR="001F6AC6" w:rsidRDefault="001F6AC6" w:rsidP="001F6AC6">
      <w:pPr>
        <w:pStyle w:val="TEUnsoed-Subtitle"/>
      </w:pPr>
    </w:p>
    <w:p w14:paraId="07713EC0" w14:textId="77777777" w:rsidR="001F6AC6" w:rsidRDefault="001F6AC6" w:rsidP="001F6AC6">
      <w:pPr>
        <w:pStyle w:val="TEUnsoed-Subtitle"/>
      </w:pPr>
    </w:p>
    <w:p w14:paraId="1E80F111" w14:textId="77777777" w:rsidR="001F6AC6" w:rsidRDefault="001F6AC6" w:rsidP="001F6AC6">
      <w:pPr>
        <w:pStyle w:val="TEUnsoed-Subtitle"/>
      </w:pPr>
      <w:r>
        <w:t xml:space="preserve">Disusun untuk memenuhi </w:t>
      </w:r>
      <w:r>
        <w:rPr>
          <w:lang w:val="en-US"/>
        </w:rPr>
        <w:t>salah satu persyaratan memperoleh gelar Sarjana</w:t>
      </w:r>
      <w:r>
        <w:br/>
        <w:t>di Jurusan Teknik Elektro Universitas Jenderal Soedirman</w:t>
      </w:r>
    </w:p>
    <w:p w14:paraId="53ACDE2F" w14:textId="77777777" w:rsidR="001F6AC6" w:rsidRDefault="001F6AC6" w:rsidP="001F6AC6">
      <w:pPr>
        <w:pStyle w:val="TEUnsoed-Subtitle"/>
      </w:pPr>
    </w:p>
    <w:p w14:paraId="29D49614" w14:textId="77777777" w:rsidR="001F6AC6" w:rsidRDefault="001F6AC6" w:rsidP="001F6AC6">
      <w:pPr>
        <w:pStyle w:val="TEUnsoed-Subtitle"/>
      </w:pPr>
    </w:p>
    <w:p w14:paraId="5B8E5169" w14:textId="77777777" w:rsidR="001F6AC6" w:rsidRDefault="001F6AC6" w:rsidP="001F6AC6">
      <w:pPr>
        <w:pStyle w:val="TEUnsoed-Subtitle"/>
      </w:pPr>
    </w:p>
    <w:p w14:paraId="7DD6024E" w14:textId="77777777" w:rsidR="001F6AC6" w:rsidRDefault="001F6AC6" w:rsidP="001F6AC6">
      <w:pPr>
        <w:pStyle w:val="TEUnsoed-Subtitle"/>
      </w:pPr>
      <w:r>
        <w:rPr>
          <w:noProof/>
          <w:lang w:val="en-US" w:eastAsia="en-US" w:bidi="ar-SA"/>
        </w:rPr>
        <w:drawing>
          <wp:inline distT="0" distB="0" distL="0" distR="0" wp14:anchorId="2FEF1557" wp14:editId="02127A8F">
            <wp:extent cx="1803371" cy="180000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UNSOED-Universitas-Jenderal-Soedirman-Hitam-Putih-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3371" cy="1800000"/>
                    </a:xfrm>
                    <a:prstGeom prst="rect">
                      <a:avLst/>
                    </a:prstGeom>
                  </pic:spPr>
                </pic:pic>
              </a:graphicData>
            </a:graphic>
          </wp:inline>
        </w:drawing>
      </w:r>
    </w:p>
    <w:p w14:paraId="16237063" w14:textId="77777777" w:rsidR="001F6AC6" w:rsidRDefault="001F6AC6" w:rsidP="001F6AC6">
      <w:pPr>
        <w:pStyle w:val="TEUnsoed-Subtitle"/>
      </w:pPr>
    </w:p>
    <w:p w14:paraId="689B37CA" w14:textId="77777777" w:rsidR="001F6AC6" w:rsidRDefault="001F6AC6" w:rsidP="001F6AC6">
      <w:pPr>
        <w:pStyle w:val="TEUnsoed-Subtitle"/>
      </w:pPr>
    </w:p>
    <w:p w14:paraId="25B83892" w14:textId="77777777" w:rsidR="001F6AC6" w:rsidRDefault="001F6AC6" w:rsidP="001F6AC6">
      <w:pPr>
        <w:pStyle w:val="TEUnsoed-Subtitle"/>
      </w:pPr>
    </w:p>
    <w:p w14:paraId="275EFA01" w14:textId="77777777" w:rsidR="001F6AC6" w:rsidRDefault="001F6AC6" w:rsidP="001F6AC6">
      <w:pPr>
        <w:pStyle w:val="TEUnsoed-Subtitle"/>
      </w:pPr>
      <w:r>
        <w:t>Disusun oleh:</w:t>
      </w:r>
    </w:p>
    <w:p w14:paraId="01A9BE5A" w14:textId="77777777" w:rsidR="001F6AC6" w:rsidRDefault="001F6AC6" w:rsidP="001F6AC6">
      <w:pPr>
        <w:pStyle w:val="TEUnsoed-Subtitle"/>
      </w:pPr>
    </w:p>
    <w:p w14:paraId="67F828D5" w14:textId="67B116C4" w:rsidR="001F6AC6" w:rsidRPr="000E2431" w:rsidRDefault="00220BE0" w:rsidP="001F6AC6">
      <w:pPr>
        <w:pStyle w:val="TEUnsoed-Subtitle"/>
        <w:rPr>
          <w:lang w:val="en-US"/>
        </w:rPr>
      </w:pPr>
      <w:r>
        <w:rPr>
          <w:lang w:val="en-US"/>
        </w:rPr>
        <w:t>Septi Dyah Astuti</w:t>
      </w:r>
    </w:p>
    <w:p w14:paraId="36435EAE" w14:textId="515F78EE" w:rsidR="001F6AC6" w:rsidRPr="000E2431" w:rsidRDefault="001F6AC6" w:rsidP="001F6AC6">
      <w:pPr>
        <w:pStyle w:val="TEUnsoed-Subtitle"/>
        <w:rPr>
          <w:lang w:val="en-US"/>
        </w:rPr>
      </w:pPr>
      <w:r>
        <w:t>H1</w:t>
      </w:r>
      <w:r w:rsidR="00220BE0">
        <w:rPr>
          <w:lang w:val="en-US"/>
        </w:rPr>
        <w:t>A019021</w:t>
      </w:r>
    </w:p>
    <w:p w14:paraId="5193FC59" w14:textId="77777777" w:rsidR="001F6AC6" w:rsidRDefault="001F6AC6" w:rsidP="001F6AC6">
      <w:pPr>
        <w:pStyle w:val="TEUnsoed-Subtitle"/>
      </w:pPr>
    </w:p>
    <w:p w14:paraId="3544B295" w14:textId="77777777" w:rsidR="001F6AC6" w:rsidRDefault="001F6AC6" w:rsidP="001F6AC6">
      <w:pPr>
        <w:pStyle w:val="TEUnsoed-Subtitle"/>
      </w:pPr>
    </w:p>
    <w:p w14:paraId="2783C636" w14:textId="77777777" w:rsidR="001F6AC6" w:rsidRDefault="001F6AC6" w:rsidP="001F6AC6">
      <w:pPr>
        <w:pStyle w:val="TEUnsoed-Subtitle"/>
      </w:pPr>
    </w:p>
    <w:p w14:paraId="0557D56B" w14:textId="77777777" w:rsidR="001F6AC6" w:rsidRDefault="001F6AC6" w:rsidP="001F6AC6">
      <w:pPr>
        <w:pStyle w:val="TEUnsoed-Subtitle"/>
      </w:pPr>
    </w:p>
    <w:p w14:paraId="15A32E82" w14:textId="77777777" w:rsidR="001F6AC6" w:rsidRPr="00FA1726" w:rsidRDefault="001F6AC6" w:rsidP="001F6AC6">
      <w:pPr>
        <w:pStyle w:val="TEUnsoed-Subtitle"/>
        <w:ind w:left="-567"/>
        <w:rPr>
          <w:b/>
          <w:bCs/>
          <w:lang w:val="en-US"/>
        </w:rPr>
      </w:pPr>
      <w:r w:rsidRPr="00D47C66">
        <w:rPr>
          <w:b/>
          <w:bCs/>
        </w:rPr>
        <w:t xml:space="preserve">KEMENTERIAN </w:t>
      </w:r>
      <w:r>
        <w:rPr>
          <w:b/>
          <w:bCs/>
          <w:lang w:val="en-US"/>
        </w:rPr>
        <w:t>PENDIDIKAN, KEBUDAYAAN, RISET, DAN TEKNOLOGI</w:t>
      </w:r>
    </w:p>
    <w:p w14:paraId="303BF364" w14:textId="77777777" w:rsidR="001F6AC6" w:rsidRDefault="001F6AC6" w:rsidP="001F6AC6">
      <w:pPr>
        <w:pStyle w:val="TEUnsoed-Subtitle"/>
      </w:pPr>
      <w:r>
        <w:rPr>
          <w:b/>
          <w:bCs/>
        </w:rPr>
        <w:t>UNIVERSITAS JENDERAL SOEDIRMAN</w:t>
      </w:r>
    </w:p>
    <w:p w14:paraId="06F505B8" w14:textId="77777777" w:rsidR="001F6AC6" w:rsidRDefault="001F6AC6" w:rsidP="001F6AC6">
      <w:pPr>
        <w:pStyle w:val="TEUnsoed-Subtitle"/>
      </w:pPr>
      <w:r>
        <w:rPr>
          <w:b/>
          <w:bCs/>
        </w:rPr>
        <w:t xml:space="preserve">FAKULTAS TEKNIK </w:t>
      </w:r>
    </w:p>
    <w:p w14:paraId="00E914C7" w14:textId="77777777" w:rsidR="001F6AC6" w:rsidRDefault="001F6AC6" w:rsidP="001F6AC6">
      <w:pPr>
        <w:pStyle w:val="TEUnsoed-Subtitle"/>
      </w:pPr>
      <w:r>
        <w:rPr>
          <w:b/>
          <w:bCs/>
        </w:rPr>
        <w:t>JURUSAN/PROGRAM STUDI TEKNIK ELEKTRO</w:t>
      </w:r>
    </w:p>
    <w:p w14:paraId="08CEBADD" w14:textId="77777777" w:rsidR="001F6AC6" w:rsidRDefault="001F6AC6" w:rsidP="001F6AC6">
      <w:pPr>
        <w:pStyle w:val="TEUnsoed-Subtitle"/>
      </w:pPr>
      <w:r>
        <w:rPr>
          <w:b/>
          <w:bCs/>
        </w:rPr>
        <w:t>PURBALINGGA</w:t>
      </w:r>
    </w:p>
    <w:p w14:paraId="7DE355F9" w14:textId="77777777" w:rsidR="001F6AC6" w:rsidRPr="00AA41D7" w:rsidRDefault="001F6AC6" w:rsidP="001F6AC6">
      <w:pPr>
        <w:pStyle w:val="TEUnsoed-Subtitle"/>
        <w:rPr>
          <w:lang w:val="en-US"/>
        </w:rPr>
        <w:sectPr w:rsidR="001F6AC6" w:rsidRPr="00AA41D7">
          <w:pgSz w:w="11906" w:h="16838"/>
          <w:pgMar w:top="567" w:right="1134" w:bottom="1134" w:left="1701" w:header="720" w:footer="720" w:gutter="0"/>
          <w:pgNumType w:fmt="lowerRoman"/>
          <w:cols w:space="720"/>
          <w:docGrid w:linePitch="312" w:charSpace="-6145"/>
        </w:sectPr>
      </w:pPr>
      <w:r>
        <w:rPr>
          <w:b/>
          <w:bCs/>
        </w:rPr>
        <w:t>20</w:t>
      </w:r>
      <w:r>
        <w:rPr>
          <w:b/>
          <w:bCs/>
          <w:lang w:val="en-US"/>
        </w:rPr>
        <w:t>22</w:t>
      </w:r>
    </w:p>
    <w:bookmarkStart w:id="2" w:name="_Toc118320468" w:displacedByCustomXml="next"/>
    <w:bookmarkStart w:id="3" w:name="_Toc101313216" w:displacedByCustomXml="next"/>
    <w:bookmarkStart w:id="4" w:name="_Toc98785827" w:displacedByCustomXml="next"/>
    <w:bookmarkStart w:id="5" w:name="_Toc98069840" w:displacedByCustomXml="next"/>
    <w:bookmarkStart w:id="6" w:name="_Toc61370602" w:displacedByCustomXml="next"/>
    <w:sdt>
      <w:sdtPr>
        <w:rPr>
          <w:rFonts w:eastAsia="DejaVu Sans"/>
          <w:b w:val="0"/>
          <w:kern w:val="1"/>
          <w:szCs w:val="24"/>
          <w:highlight w:val="yellow"/>
        </w:rPr>
        <w:id w:val="1942034298"/>
        <w:docPartObj>
          <w:docPartGallery w:val="Table of Contents"/>
          <w:docPartUnique/>
        </w:docPartObj>
      </w:sdtPr>
      <w:sdtEndPr>
        <w:rPr>
          <w:bCs/>
          <w:noProof/>
        </w:rPr>
      </w:sdtEndPr>
      <w:sdtContent>
        <w:p w14:paraId="6646A384" w14:textId="6E820AF4" w:rsidR="007C0DE3" w:rsidRPr="005B6EC9" w:rsidRDefault="00261A63" w:rsidP="007C0DE3">
          <w:pPr>
            <w:pStyle w:val="Heading1"/>
            <w:numPr>
              <w:ilvl w:val="0"/>
              <w:numId w:val="0"/>
            </w:numPr>
            <w:rPr>
              <w:lang w:val="en-US"/>
            </w:rPr>
          </w:pPr>
          <w:r w:rsidRPr="005B6EC9">
            <w:t xml:space="preserve">DAFTAR </w:t>
          </w:r>
          <w:r w:rsidRPr="005B6EC9">
            <w:rPr>
              <w:lang w:val="en-US"/>
            </w:rPr>
            <w:t>ISI</w:t>
          </w:r>
          <w:bookmarkEnd w:id="2"/>
        </w:p>
        <w:p w14:paraId="54A1B292" w14:textId="77777777" w:rsidR="00671BEA" w:rsidRDefault="00261A63">
          <w:pPr>
            <w:pStyle w:val="TOC1"/>
            <w:rPr>
              <w:rFonts w:asciiTheme="minorHAnsi" w:eastAsiaTheme="minorEastAsia" w:hAnsiTheme="minorHAnsi" w:cstheme="minorBidi"/>
              <w:noProof/>
              <w:kern w:val="0"/>
              <w:sz w:val="22"/>
              <w:szCs w:val="22"/>
              <w:lang w:val="en-US" w:eastAsia="en-US" w:bidi="ar-SA"/>
            </w:rPr>
          </w:pPr>
          <w:r w:rsidRPr="009B189E">
            <w:rPr>
              <w:highlight w:val="yellow"/>
            </w:rPr>
            <w:fldChar w:fldCharType="begin"/>
          </w:r>
          <w:r w:rsidRPr="009B189E">
            <w:rPr>
              <w:highlight w:val="yellow"/>
            </w:rPr>
            <w:instrText xml:space="preserve"> TOC \o "1-3" \h \z \u </w:instrText>
          </w:r>
          <w:r w:rsidRPr="009B189E">
            <w:rPr>
              <w:highlight w:val="yellow"/>
            </w:rPr>
            <w:fldChar w:fldCharType="separate"/>
          </w:r>
          <w:hyperlink w:anchor="_Toc118320468" w:history="1">
            <w:r w:rsidR="00671BEA" w:rsidRPr="00DD779D">
              <w:rPr>
                <w:rStyle w:val="Hyperlink"/>
                <w:noProof/>
              </w:rPr>
              <w:t xml:space="preserve">DAFTAR </w:t>
            </w:r>
            <w:r w:rsidR="00671BEA" w:rsidRPr="00DD779D">
              <w:rPr>
                <w:rStyle w:val="Hyperlink"/>
                <w:noProof/>
                <w:lang w:val="en-US"/>
              </w:rPr>
              <w:t>ISI</w:t>
            </w:r>
            <w:r w:rsidR="00671BEA">
              <w:rPr>
                <w:noProof/>
                <w:webHidden/>
              </w:rPr>
              <w:tab/>
            </w:r>
            <w:r w:rsidR="00671BEA">
              <w:rPr>
                <w:noProof/>
                <w:webHidden/>
              </w:rPr>
              <w:fldChar w:fldCharType="begin"/>
            </w:r>
            <w:r w:rsidR="00671BEA">
              <w:rPr>
                <w:noProof/>
                <w:webHidden/>
              </w:rPr>
              <w:instrText xml:space="preserve"> PAGEREF _Toc118320468 \h </w:instrText>
            </w:r>
            <w:r w:rsidR="00671BEA">
              <w:rPr>
                <w:noProof/>
                <w:webHidden/>
              </w:rPr>
            </w:r>
            <w:r w:rsidR="00671BEA">
              <w:rPr>
                <w:noProof/>
                <w:webHidden/>
              </w:rPr>
              <w:fldChar w:fldCharType="separate"/>
            </w:r>
            <w:r w:rsidR="00671BEA">
              <w:rPr>
                <w:noProof/>
                <w:webHidden/>
              </w:rPr>
              <w:t>ii</w:t>
            </w:r>
            <w:r w:rsidR="00671BEA">
              <w:rPr>
                <w:noProof/>
                <w:webHidden/>
              </w:rPr>
              <w:fldChar w:fldCharType="end"/>
            </w:r>
          </w:hyperlink>
        </w:p>
        <w:p w14:paraId="5A4C69AC" w14:textId="77777777" w:rsidR="00671BEA" w:rsidRDefault="00F5344C">
          <w:pPr>
            <w:pStyle w:val="TOC1"/>
            <w:rPr>
              <w:rFonts w:asciiTheme="minorHAnsi" w:eastAsiaTheme="minorEastAsia" w:hAnsiTheme="minorHAnsi" w:cstheme="minorBidi"/>
              <w:noProof/>
              <w:kern w:val="0"/>
              <w:sz w:val="22"/>
              <w:szCs w:val="22"/>
              <w:lang w:val="en-US" w:eastAsia="en-US" w:bidi="ar-SA"/>
            </w:rPr>
          </w:pPr>
          <w:hyperlink w:anchor="_Toc118320469" w:history="1">
            <w:r w:rsidR="00671BEA" w:rsidRPr="00DD779D">
              <w:rPr>
                <w:rStyle w:val="Hyperlink"/>
                <w:noProof/>
              </w:rPr>
              <w:t>DAFTAR TABEL</w:t>
            </w:r>
            <w:r w:rsidR="00671BEA">
              <w:rPr>
                <w:noProof/>
                <w:webHidden/>
              </w:rPr>
              <w:tab/>
            </w:r>
            <w:r w:rsidR="00671BEA">
              <w:rPr>
                <w:noProof/>
                <w:webHidden/>
              </w:rPr>
              <w:fldChar w:fldCharType="begin"/>
            </w:r>
            <w:r w:rsidR="00671BEA">
              <w:rPr>
                <w:noProof/>
                <w:webHidden/>
              </w:rPr>
              <w:instrText xml:space="preserve"> PAGEREF _Toc118320469 \h </w:instrText>
            </w:r>
            <w:r w:rsidR="00671BEA">
              <w:rPr>
                <w:noProof/>
                <w:webHidden/>
              </w:rPr>
            </w:r>
            <w:r w:rsidR="00671BEA">
              <w:rPr>
                <w:noProof/>
                <w:webHidden/>
              </w:rPr>
              <w:fldChar w:fldCharType="separate"/>
            </w:r>
            <w:r w:rsidR="00671BEA">
              <w:rPr>
                <w:noProof/>
                <w:webHidden/>
              </w:rPr>
              <w:t>iii</w:t>
            </w:r>
            <w:r w:rsidR="00671BEA">
              <w:rPr>
                <w:noProof/>
                <w:webHidden/>
              </w:rPr>
              <w:fldChar w:fldCharType="end"/>
            </w:r>
          </w:hyperlink>
        </w:p>
        <w:p w14:paraId="407ED522" w14:textId="77777777" w:rsidR="00671BEA" w:rsidRDefault="00F5344C">
          <w:pPr>
            <w:pStyle w:val="TOC1"/>
            <w:rPr>
              <w:rFonts w:asciiTheme="minorHAnsi" w:eastAsiaTheme="minorEastAsia" w:hAnsiTheme="minorHAnsi" w:cstheme="minorBidi"/>
              <w:noProof/>
              <w:kern w:val="0"/>
              <w:sz w:val="22"/>
              <w:szCs w:val="22"/>
              <w:lang w:val="en-US" w:eastAsia="en-US" w:bidi="ar-SA"/>
            </w:rPr>
          </w:pPr>
          <w:hyperlink w:anchor="_Toc118320470" w:history="1">
            <w:r w:rsidR="00671BEA" w:rsidRPr="00DD779D">
              <w:rPr>
                <w:rStyle w:val="Hyperlink"/>
                <w:noProof/>
              </w:rPr>
              <w:t>DAFTAR GAMBAR</w:t>
            </w:r>
            <w:r w:rsidR="00671BEA">
              <w:rPr>
                <w:noProof/>
                <w:webHidden/>
              </w:rPr>
              <w:tab/>
            </w:r>
            <w:r w:rsidR="00671BEA">
              <w:rPr>
                <w:noProof/>
                <w:webHidden/>
              </w:rPr>
              <w:fldChar w:fldCharType="begin"/>
            </w:r>
            <w:r w:rsidR="00671BEA">
              <w:rPr>
                <w:noProof/>
                <w:webHidden/>
              </w:rPr>
              <w:instrText xml:space="preserve"> PAGEREF _Toc118320470 \h </w:instrText>
            </w:r>
            <w:r w:rsidR="00671BEA">
              <w:rPr>
                <w:noProof/>
                <w:webHidden/>
              </w:rPr>
            </w:r>
            <w:r w:rsidR="00671BEA">
              <w:rPr>
                <w:noProof/>
                <w:webHidden/>
              </w:rPr>
              <w:fldChar w:fldCharType="separate"/>
            </w:r>
            <w:r w:rsidR="00671BEA">
              <w:rPr>
                <w:noProof/>
                <w:webHidden/>
              </w:rPr>
              <w:t>iv</w:t>
            </w:r>
            <w:r w:rsidR="00671BEA">
              <w:rPr>
                <w:noProof/>
                <w:webHidden/>
              </w:rPr>
              <w:fldChar w:fldCharType="end"/>
            </w:r>
          </w:hyperlink>
        </w:p>
        <w:p w14:paraId="5CC35789" w14:textId="77777777" w:rsidR="00671BEA" w:rsidRDefault="00F5344C">
          <w:pPr>
            <w:pStyle w:val="TOC1"/>
            <w:rPr>
              <w:rFonts w:asciiTheme="minorHAnsi" w:eastAsiaTheme="minorEastAsia" w:hAnsiTheme="minorHAnsi" w:cstheme="minorBidi"/>
              <w:noProof/>
              <w:kern w:val="0"/>
              <w:sz w:val="22"/>
              <w:szCs w:val="22"/>
              <w:lang w:val="en-US" w:eastAsia="en-US" w:bidi="ar-SA"/>
            </w:rPr>
          </w:pPr>
          <w:hyperlink w:anchor="_Toc118320471" w:history="1">
            <w:r w:rsidR="00671BEA" w:rsidRPr="00DD779D">
              <w:rPr>
                <w:rStyle w:val="Hyperlink"/>
                <w:noProof/>
              </w:rPr>
              <w:t>BAB 1 PENDAHULUAN</w:t>
            </w:r>
            <w:r w:rsidR="00671BEA">
              <w:rPr>
                <w:noProof/>
                <w:webHidden/>
              </w:rPr>
              <w:tab/>
            </w:r>
            <w:r w:rsidR="00671BEA">
              <w:rPr>
                <w:noProof/>
                <w:webHidden/>
              </w:rPr>
              <w:fldChar w:fldCharType="begin"/>
            </w:r>
            <w:r w:rsidR="00671BEA">
              <w:rPr>
                <w:noProof/>
                <w:webHidden/>
              </w:rPr>
              <w:instrText xml:space="preserve"> PAGEREF _Toc118320471 \h </w:instrText>
            </w:r>
            <w:r w:rsidR="00671BEA">
              <w:rPr>
                <w:noProof/>
                <w:webHidden/>
              </w:rPr>
            </w:r>
            <w:r w:rsidR="00671BEA">
              <w:rPr>
                <w:noProof/>
                <w:webHidden/>
              </w:rPr>
              <w:fldChar w:fldCharType="separate"/>
            </w:r>
            <w:r w:rsidR="00671BEA">
              <w:rPr>
                <w:noProof/>
                <w:webHidden/>
              </w:rPr>
              <w:t>1</w:t>
            </w:r>
            <w:r w:rsidR="00671BEA">
              <w:rPr>
                <w:noProof/>
                <w:webHidden/>
              </w:rPr>
              <w:fldChar w:fldCharType="end"/>
            </w:r>
          </w:hyperlink>
        </w:p>
        <w:p w14:paraId="4D0208F9"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72" w:history="1">
            <w:r w:rsidR="00671BEA" w:rsidRPr="00DD779D">
              <w:rPr>
                <w:rStyle w:val="Hyperlink"/>
                <w:noProof/>
                <w:lang w:val="en-US"/>
              </w:rPr>
              <w:t>1.1 Latar Belakang</w:t>
            </w:r>
            <w:r w:rsidR="00671BEA">
              <w:rPr>
                <w:noProof/>
                <w:webHidden/>
              </w:rPr>
              <w:tab/>
            </w:r>
            <w:r w:rsidR="00671BEA">
              <w:rPr>
                <w:noProof/>
                <w:webHidden/>
              </w:rPr>
              <w:fldChar w:fldCharType="begin"/>
            </w:r>
            <w:r w:rsidR="00671BEA">
              <w:rPr>
                <w:noProof/>
                <w:webHidden/>
              </w:rPr>
              <w:instrText xml:space="preserve"> PAGEREF _Toc118320472 \h </w:instrText>
            </w:r>
            <w:r w:rsidR="00671BEA">
              <w:rPr>
                <w:noProof/>
                <w:webHidden/>
              </w:rPr>
            </w:r>
            <w:r w:rsidR="00671BEA">
              <w:rPr>
                <w:noProof/>
                <w:webHidden/>
              </w:rPr>
              <w:fldChar w:fldCharType="separate"/>
            </w:r>
            <w:r w:rsidR="00671BEA">
              <w:rPr>
                <w:noProof/>
                <w:webHidden/>
              </w:rPr>
              <w:t>1</w:t>
            </w:r>
            <w:r w:rsidR="00671BEA">
              <w:rPr>
                <w:noProof/>
                <w:webHidden/>
              </w:rPr>
              <w:fldChar w:fldCharType="end"/>
            </w:r>
          </w:hyperlink>
        </w:p>
        <w:p w14:paraId="621F0901"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73" w:history="1">
            <w:r w:rsidR="00671BEA" w:rsidRPr="00DD779D">
              <w:rPr>
                <w:rStyle w:val="Hyperlink"/>
                <w:noProof/>
                <w:lang w:val="en-US"/>
              </w:rPr>
              <w:t>1.2 Rumusan Masalah</w:t>
            </w:r>
            <w:r w:rsidR="00671BEA">
              <w:rPr>
                <w:noProof/>
                <w:webHidden/>
              </w:rPr>
              <w:tab/>
            </w:r>
            <w:r w:rsidR="00671BEA">
              <w:rPr>
                <w:noProof/>
                <w:webHidden/>
              </w:rPr>
              <w:fldChar w:fldCharType="begin"/>
            </w:r>
            <w:r w:rsidR="00671BEA">
              <w:rPr>
                <w:noProof/>
                <w:webHidden/>
              </w:rPr>
              <w:instrText xml:space="preserve"> PAGEREF _Toc118320473 \h </w:instrText>
            </w:r>
            <w:r w:rsidR="00671BEA">
              <w:rPr>
                <w:noProof/>
                <w:webHidden/>
              </w:rPr>
            </w:r>
            <w:r w:rsidR="00671BEA">
              <w:rPr>
                <w:noProof/>
                <w:webHidden/>
              </w:rPr>
              <w:fldChar w:fldCharType="separate"/>
            </w:r>
            <w:r w:rsidR="00671BEA">
              <w:rPr>
                <w:noProof/>
                <w:webHidden/>
              </w:rPr>
              <w:t>2</w:t>
            </w:r>
            <w:r w:rsidR="00671BEA">
              <w:rPr>
                <w:noProof/>
                <w:webHidden/>
              </w:rPr>
              <w:fldChar w:fldCharType="end"/>
            </w:r>
          </w:hyperlink>
        </w:p>
        <w:p w14:paraId="5BA94F51"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74" w:history="1">
            <w:r w:rsidR="00671BEA" w:rsidRPr="00DD779D">
              <w:rPr>
                <w:rStyle w:val="Hyperlink"/>
                <w:noProof/>
                <w:lang w:val="en-US"/>
              </w:rPr>
              <w:t>1.3 Batasan Masalah</w:t>
            </w:r>
            <w:r w:rsidR="00671BEA">
              <w:rPr>
                <w:noProof/>
                <w:webHidden/>
              </w:rPr>
              <w:tab/>
            </w:r>
            <w:r w:rsidR="00671BEA">
              <w:rPr>
                <w:noProof/>
                <w:webHidden/>
              </w:rPr>
              <w:fldChar w:fldCharType="begin"/>
            </w:r>
            <w:r w:rsidR="00671BEA">
              <w:rPr>
                <w:noProof/>
                <w:webHidden/>
              </w:rPr>
              <w:instrText xml:space="preserve"> PAGEREF _Toc118320474 \h </w:instrText>
            </w:r>
            <w:r w:rsidR="00671BEA">
              <w:rPr>
                <w:noProof/>
                <w:webHidden/>
              </w:rPr>
            </w:r>
            <w:r w:rsidR="00671BEA">
              <w:rPr>
                <w:noProof/>
                <w:webHidden/>
              </w:rPr>
              <w:fldChar w:fldCharType="separate"/>
            </w:r>
            <w:r w:rsidR="00671BEA">
              <w:rPr>
                <w:noProof/>
                <w:webHidden/>
              </w:rPr>
              <w:t>2</w:t>
            </w:r>
            <w:r w:rsidR="00671BEA">
              <w:rPr>
                <w:noProof/>
                <w:webHidden/>
              </w:rPr>
              <w:fldChar w:fldCharType="end"/>
            </w:r>
          </w:hyperlink>
        </w:p>
        <w:p w14:paraId="0954BC1B"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75" w:history="1">
            <w:r w:rsidR="00671BEA" w:rsidRPr="00DD779D">
              <w:rPr>
                <w:rStyle w:val="Hyperlink"/>
                <w:noProof/>
                <w:lang w:val="en-US"/>
              </w:rPr>
              <w:t>1.4 Tujuan Penelitian</w:t>
            </w:r>
            <w:r w:rsidR="00671BEA">
              <w:rPr>
                <w:noProof/>
                <w:webHidden/>
              </w:rPr>
              <w:tab/>
            </w:r>
            <w:r w:rsidR="00671BEA">
              <w:rPr>
                <w:noProof/>
                <w:webHidden/>
              </w:rPr>
              <w:fldChar w:fldCharType="begin"/>
            </w:r>
            <w:r w:rsidR="00671BEA">
              <w:rPr>
                <w:noProof/>
                <w:webHidden/>
              </w:rPr>
              <w:instrText xml:space="preserve"> PAGEREF _Toc118320475 \h </w:instrText>
            </w:r>
            <w:r w:rsidR="00671BEA">
              <w:rPr>
                <w:noProof/>
                <w:webHidden/>
              </w:rPr>
            </w:r>
            <w:r w:rsidR="00671BEA">
              <w:rPr>
                <w:noProof/>
                <w:webHidden/>
              </w:rPr>
              <w:fldChar w:fldCharType="separate"/>
            </w:r>
            <w:r w:rsidR="00671BEA">
              <w:rPr>
                <w:noProof/>
                <w:webHidden/>
              </w:rPr>
              <w:t>2</w:t>
            </w:r>
            <w:r w:rsidR="00671BEA">
              <w:rPr>
                <w:noProof/>
                <w:webHidden/>
              </w:rPr>
              <w:fldChar w:fldCharType="end"/>
            </w:r>
          </w:hyperlink>
        </w:p>
        <w:p w14:paraId="12C11DF2"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76" w:history="1">
            <w:r w:rsidR="00671BEA" w:rsidRPr="00DD779D">
              <w:rPr>
                <w:rStyle w:val="Hyperlink"/>
                <w:noProof/>
                <w:lang w:val="en-US"/>
              </w:rPr>
              <w:t>1.5 Manfaat</w:t>
            </w:r>
            <w:r w:rsidR="00671BEA">
              <w:rPr>
                <w:noProof/>
                <w:webHidden/>
              </w:rPr>
              <w:tab/>
            </w:r>
            <w:r w:rsidR="00671BEA">
              <w:rPr>
                <w:noProof/>
                <w:webHidden/>
              </w:rPr>
              <w:fldChar w:fldCharType="begin"/>
            </w:r>
            <w:r w:rsidR="00671BEA">
              <w:rPr>
                <w:noProof/>
                <w:webHidden/>
              </w:rPr>
              <w:instrText xml:space="preserve"> PAGEREF _Toc118320476 \h </w:instrText>
            </w:r>
            <w:r w:rsidR="00671BEA">
              <w:rPr>
                <w:noProof/>
                <w:webHidden/>
              </w:rPr>
            </w:r>
            <w:r w:rsidR="00671BEA">
              <w:rPr>
                <w:noProof/>
                <w:webHidden/>
              </w:rPr>
              <w:fldChar w:fldCharType="separate"/>
            </w:r>
            <w:r w:rsidR="00671BEA">
              <w:rPr>
                <w:noProof/>
                <w:webHidden/>
              </w:rPr>
              <w:t>3</w:t>
            </w:r>
            <w:r w:rsidR="00671BEA">
              <w:rPr>
                <w:noProof/>
                <w:webHidden/>
              </w:rPr>
              <w:fldChar w:fldCharType="end"/>
            </w:r>
          </w:hyperlink>
        </w:p>
        <w:p w14:paraId="15A680FE"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77" w:history="1">
            <w:r w:rsidR="00671BEA" w:rsidRPr="00DD779D">
              <w:rPr>
                <w:rStyle w:val="Hyperlink"/>
                <w:noProof/>
                <w:lang w:val="en-US"/>
              </w:rPr>
              <w:t>1.6 Sistematika Penulisan</w:t>
            </w:r>
            <w:r w:rsidR="00671BEA">
              <w:rPr>
                <w:noProof/>
                <w:webHidden/>
              </w:rPr>
              <w:tab/>
            </w:r>
            <w:r w:rsidR="00671BEA">
              <w:rPr>
                <w:noProof/>
                <w:webHidden/>
              </w:rPr>
              <w:fldChar w:fldCharType="begin"/>
            </w:r>
            <w:r w:rsidR="00671BEA">
              <w:rPr>
                <w:noProof/>
                <w:webHidden/>
              </w:rPr>
              <w:instrText xml:space="preserve"> PAGEREF _Toc118320477 \h </w:instrText>
            </w:r>
            <w:r w:rsidR="00671BEA">
              <w:rPr>
                <w:noProof/>
                <w:webHidden/>
              </w:rPr>
            </w:r>
            <w:r w:rsidR="00671BEA">
              <w:rPr>
                <w:noProof/>
                <w:webHidden/>
              </w:rPr>
              <w:fldChar w:fldCharType="separate"/>
            </w:r>
            <w:r w:rsidR="00671BEA">
              <w:rPr>
                <w:noProof/>
                <w:webHidden/>
              </w:rPr>
              <w:t>3</w:t>
            </w:r>
            <w:r w:rsidR="00671BEA">
              <w:rPr>
                <w:noProof/>
                <w:webHidden/>
              </w:rPr>
              <w:fldChar w:fldCharType="end"/>
            </w:r>
          </w:hyperlink>
        </w:p>
        <w:p w14:paraId="2FAF4CF7" w14:textId="77777777" w:rsidR="00671BEA" w:rsidRDefault="00F5344C">
          <w:pPr>
            <w:pStyle w:val="TOC1"/>
            <w:rPr>
              <w:rFonts w:asciiTheme="minorHAnsi" w:eastAsiaTheme="minorEastAsia" w:hAnsiTheme="minorHAnsi" w:cstheme="minorBidi"/>
              <w:noProof/>
              <w:kern w:val="0"/>
              <w:sz w:val="22"/>
              <w:szCs w:val="22"/>
              <w:lang w:val="en-US" w:eastAsia="en-US" w:bidi="ar-SA"/>
            </w:rPr>
          </w:pPr>
          <w:hyperlink w:anchor="_Toc118320478" w:history="1">
            <w:r w:rsidR="00671BEA" w:rsidRPr="00DD779D">
              <w:rPr>
                <w:rStyle w:val="Hyperlink"/>
                <w:noProof/>
                <w:lang w:val="en-US"/>
              </w:rPr>
              <w:t>BAB 2 TINJAUAN PUSTAKA</w:t>
            </w:r>
            <w:r w:rsidR="00671BEA">
              <w:rPr>
                <w:noProof/>
                <w:webHidden/>
              </w:rPr>
              <w:tab/>
            </w:r>
            <w:r w:rsidR="00671BEA">
              <w:rPr>
                <w:noProof/>
                <w:webHidden/>
              </w:rPr>
              <w:fldChar w:fldCharType="begin"/>
            </w:r>
            <w:r w:rsidR="00671BEA">
              <w:rPr>
                <w:noProof/>
                <w:webHidden/>
              </w:rPr>
              <w:instrText xml:space="preserve"> PAGEREF _Toc118320478 \h </w:instrText>
            </w:r>
            <w:r w:rsidR="00671BEA">
              <w:rPr>
                <w:noProof/>
                <w:webHidden/>
              </w:rPr>
            </w:r>
            <w:r w:rsidR="00671BEA">
              <w:rPr>
                <w:noProof/>
                <w:webHidden/>
              </w:rPr>
              <w:fldChar w:fldCharType="separate"/>
            </w:r>
            <w:r w:rsidR="00671BEA">
              <w:rPr>
                <w:noProof/>
                <w:webHidden/>
              </w:rPr>
              <w:t>5</w:t>
            </w:r>
            <w:r w:rsidR="00671BEA">
              <w:rPr>
                <w:noProof/>
                <w:webHidden/>
              </w:rPr>
              <w:fldChar w:fldCharType="end"/>
            </w:r>
          </w:hyperlink>
        </w:p>
        <w:p w14:paraId="73287E83"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79" w:history="1">
            <w:r w:rsidR="00671BEA" w:rsidRPr="00DD779D">
              <w:rPr>
                <w:rStyle w:val="Hyperlink"/>
                <w:noProof/>
                <w:lang w:val="en-US"/>
              </w:rPr>
              <w:t>2.1 Penelitian Terdahulu</w:t>
            </w:r>
            <w:r w:rsidR="00671BEA">
              <w:rPr>
                <w:noProof/>
                <w:webHidden/>
              </w:rPr>
              <w:tab/>
            </w:r>
            <w:r w:rsidR="00671BEA">
              <w:rPr>
                <w:noProof/>
                <w:webHidden/>
              </w:rPr>
              <w:fldChar w:fldCharType="begin"/>
            </w:r>
            <w:r w:rsidR="00671BEA">
              <w:rPr>
                <w:noProof/>
                <w:webHidden/>
              </w:rPr>
              <w:instrText xml:space="preserve"> PAGEREF _Toc118320479 \h </w:instrText>
            </w:r>
            <w:r w:rsidR="00671BEA">
              <w:rPr>
                <w:noProof/>
                <w:webHidden/>
              </w:rPr>
            </w:r>
            <w:r w:rsidR="00671BEA">
              <w:rPr>
                <w:noProof/>
                <w:webHidden/>
              </w:rPr>
              <w:fldChar w:fldCharType="separate"/>
            </w:r>
            <w:r w:rsidR="00671BEA">
              <w:rPr>
                <w:noProof/>
                <w:webHidden/>
              </w:rPr>
              <w:t>5</w:t>
            </w:r>
            <w:r w:rsidR="00671BEA">
              <w:rPr>
                <w:noProof/>
                <w:webHidden/>
              </w:rPr>
              <w:fldChar w:fldCharType="end"/>
            </w:r>
          </w:hyperlink>
        </w:p>
        <w:p w14:paraId="738A5F2C"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80" w:history="1">
            <w:r w:rsidR="00671BEA" w:rsidRPr="00DD779D">
              <w:rPr>
                <w:rStyle w:val="Hyperlink"/>
                <w:rFonts w:ascii="Times New Roman" w:eastAsia="Times New Roman" w:hAnsi="Times New Roman" w:cs="Times New Roman"/>
                <w:noProof/>
                <w:lang w:val="en-US" w:eastAsia="en-ID"/>
              </w:rPr>
              <w:t>2.2 Aplikasi Mobile</w:t>
            </w:r>
            <w:r w:rsidR="00671BEA">
              <w:rPr>
                <w:noProof/>
                <w:webHidden/>
              </w:rPr>
              <w:tab/>
            </w:r>
            <w:r w:rsidR="00671BEA">
              <w:rPr>
                <w:noProof/>
                <w:webHidden/>
              </w:rPr>
              <w:fldChar w:fldCharType="begin"/>
            </w:r>
            <w:r w:rsidR="00671BEA">
              <w:rPr>
                <w:noProof/>
                <w:webHidden/>
              </w:rPr>
              <w:instrText xml:space="preserve"> PAGEREF _Toc118320480 \h </w:instrText>
            </w:r>
            <w:r w:rsidR="00671BEA">
              <w:rPr>
                <w:noProof/>
                <w:webHidden/>
              </w:rPr>
            </w:r>
            <w:r w:rsidR="00671BEA">
              <w:rPr>
                <w:noProof/>
                <w:webHidden/>
              </w:rPr>
              <w:fldChar w:fldCharType="separate"/>
            </w:r>
            <w:r w:rsidR="00671BEA">
              <w:rPr>
                <w:noProof/>
                <w:webHidden/>
              </w:rPr>
              <w:t>6</w:t>
            </w:r>
            <w:r w:rsidR="00671BEA">
              <w:rPr>
                <w:noProof/>
                <w:webHidden/>
              </w:rPr>
              <w:fldChar w:fldCharType="end"/>
            </w:r>
          </w:hyperlink>
        </w:p>
        <w:p w14:paraId="1E72174B"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81" w:history="1">
            <w:r w:rsidR="00671BEA" w:rsidRPr="00DD779D">
              <w:rPr>
                <w:rStyle w:val="Hyperlink"/>
                <w:rFonts w:ascii="Times New Roman" w:eastAsia="Times New Roman" w:hAnsi="Times New Roman" w:cs="Times New Roman"/>
                <w:noProof/>
                <w:lang w:val="en-US" w:eastAsia="en-ID"/>
              </w:rPr>
              <w:t>2.3 Android</w:t>
            </w:r>
            <w:r w:rsidR="00671BEA">
              <w:rPr>
                <w:noProof/>
                <w:webHidden/>
              </w:rPr>
              <w:tab/>
            </w:r>
            <w:r w:rsidR="00671BEA">
              <w:rPr>
                <w:noProof/>
                <w:webHidden/>
              </w:rPr>
              <w:fldChar w:fldCharType="begin"/>
            </w:r>
            <w:r w:rsidR="00671BEA">
              <w:rPr>
                <w:noProof/>
                <w:webHidden/>
              </w:rPr>
              <w:instrText xml:space="preserve"> PAGEREF _Toc118320481 \h </w:instrText>
            </w:r>
            <w:r w:rsidR="00671BEA">
              <w:rPr>
                <w:noProof/>
                <w:webHidden/>
              </w:rPr>
            </w:r>
            <w:r w:rsidR="00671BEA">
              <w:rPr>
                <w:noProof/>
                <w:webHidden/>
              </w:rPr>
              <w:fldChar w:fldCharType="separate"/>
            </w:r>
            <w:r w:rsidR="00671BEA">
              <w:rPr>
                <w:noProof/>
                <w:webHidden/>
              </w:rPr>
              <w:t>6</w:t>
            </w:r>
            <w:r w:rsidR="00671BEA">
              <w:rPr>
                <w:noProof/>
                <w:webHidden/>
              </w:rPr>
              <w:fldChar w:fldCharType="end"/>
            </w:r>
          </w:hyperlink>
        </w:p>
        <w:p w14:paraId="19F458E9"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82" w:history="1">
            <w:r w:rsidR="00671BEA" w:rsidRPr="00DD779D">
              <w:rPr>
                <w:rStyle w:val="Hyperlink"/>
                <w:rFonts w:ascii="Times New Roman" w:eastAsia="Times New Roman" w:hAnsi="Times New Roman" w:cs="Times New Roman"/>
                <w:noProof/>
                <w:lang w:val="en-US" w:eastAsia="en-ID"/>
              </w:rPr>
              <w:t>2.4 Indeks Massa Tubuh</w:t>
            </w:r>
            <w:r w:rsidR="00671BEA">
              <w:rPr>
                <w:noProof/>
                <w:webHidden/>
              </w:rPr>
              <w:tab/>
            </w:r>
            <w:r w:rsidR="00671BEA">
              <w:rPr>
                <w:noProof/>
                <w:webHidden/>
              </w:rPr>
              <w:fldChar w:fldCharType="begin"/>
            </w:r>
            <w:r w:rsidR="00671BEA">
              <w:rPr>
                <w:noProof/>
                <w:webHidden/>
              </w:rPr>
              <w:instrText xml:space="preserve"> PAGEREF _Toc118320482 \h </w:instrText>
            </w:r>
            <w:r w:rsidR="00671BEA">
              <w:rPr>
                <w:noProof/>
                <w:webHidden/>
              </w:rPr>
            </w:r>
            <w:r w:rsidR="00671BEA">
              <w:rPr>
                <w:noProof/>
                <w:webHidden/>
              </w:rPr>
              <w:fldChar w:fldCharType="separate"/>
            </w:r>
            <w:r w:rsidR="00671BEA">
              <w:rPr>
                <w:noProof/>
                <w:webHidden/>
              </w:rPr>
              <w:t>7</w:t>
            </w:r>
            <w:r w:rsidR="00671BEA">
              <w:rPr>
                <w:noProof/>
                <w:webHidden/>
              </w:rPr>
              <w:fldChar w:fldCharType="end"/>
            </w:r>
          </w:hyperlink>
        </w:p>
        <w:p w14:paraId="4E03B31E"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83" w:history="1">
            <w:r w:rsidR="00671BEA" w:rsidRPr="00DD779D">
              <w:rPr>
                <w:rStyle w:val="Hyperlink"/>
                <w:noProof/>
                <w:lang w:val="en-US"/>
              </w:rPr>
              <w:t>2.5 Dart</w:t>
            </w:r>
            <w:r w:rsidR="00671BEA">
              <w:rPr>
                <w:noProof/>
                <w:webHidden/>
              </w:rPr>
              <w:tab/>
            </w:r>
            <w:r w:rsidR="00671BEA">
              <w:rPr>
                <w:noProof/>
                <w:webHidden/>
              </w:rPr>
              <w:fldChar w:fldCharType="begin"/>
            </w:r>
            <w:r w:rsidR="00671BEA">
              <w:rPr>
                <w:noProof/>
                <w:webHidden/>
              </w:rPr>
              <w:instrText xml:space="preserve"> PAGEREF _Toc118320483 \h </w:instrText>
            </w:r>
            <w:r w:rsidR="00671BEA">
              <w:rPr>
                <w:noProof/>
                <w:webHidden/>
              </w:rPr>
            </w:r>
            <w:r w:rsidR="00671BEA">
              <w:rPr>
                <w:noProof/>
                <w:webHidden/>
              </w:rPr>
              <w:fldChar w:fldCharType="separate"/>
            </w:r>
            <w:r w:rsidR="00671BEA">
              <w:rPr>
                <w:noProof/>
                <w:webHidden/>
              </w:rPr>
              <w:t>9</w:t>
            </w:r>
            <w:r w:rsidR="00671BEA">
              <w:rPr>
                <w:noProof/>
                <w:webHidden/>
              </w:rPr>
              <w:fldChar w:fldCharType="end"/>
            </w:r>
          </w:hyperlink>
        </w:p>
        <w:p w14:paraId="7EFB62E2"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84" w:history="1">
            <w:r w:rsidR="00671BEA" w:rsidRPr="00DD779D">
              <w:rPr>
                <w:rStyle w:val="Hyperlink"/>
                <w:noProof/>
                <w:lang w:val="en-US"/>
              </w:rPr>
              <w:t>2.6 Flutter</w:t>
            </w:r>
            <w:r w:rsidR="00671BEA">
              <w:rPr>
                <w:noProof/>
                <w:webHidden/>
              </w:rPr>
              <w:tab/>
            </w:r>
            <w:r w:rsidR="00671BEA">
              <w:rPr>
                <w:noProof/>
                <w:webHidden/>
              </w:rPr>
              <w:fldChar w:fldCharType="begin"/>
            </w:r>
            <w:r w:rsidR="00671BEA">
              <w:rPr>
                <w:noProof/>
                <w:webHidden/>
              </w:rPr>
              <w:instrText xml:space="preserve"> PAGEREF _Toc118320484 \h </w:instrText>
            </w:r>
            <w:r w:rsidR="00671BEA">
              <w:rPr>
                <w:noProof/>
                <w:webHidden/>
              </w:rPr>
            </w:r>
            <w:r w:rsidR="00671BEA">
              <w:rPr>
                <w:noProof/>
                <w:webHidden/>
              </w:rPr>
              <w:fldChar w:fldCharType="separate"/>
            </w:r>
            <w:r w:rsidR="00671BEA">
              <w:rPr>
                <w:noProof/>
                <w:webHidden/>
              </w:rPr>
              <w:t>11</w:t>
            </w:r>
            <w:r w:rsidR="00671BEA">
              <w:rPr>
                <w:noProof/>
                <w:webHidden/>
              </w:rPr>
              <w:fldChar w:fldCharType="end"/>
            </w:r>
          </w:hyperlink>
        </w:p>
        <w:p w14:paraId="0D0D61E7"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85" w:history="1">
            <w:r w:rsidR="00671BEA" w:rsidRPr="00DD779D">
              <w:rPr>
                <w:rStyle w:val="Hyperlink"/>
                <w:noProof/>
                <w:lang w:val="en-US"/>
              </w:rPr>
              <w:t>2.7</w:t>
            </w:r>
            <w:r w:rsidR="00671BEA" w:rsidRPr="00DD779D">
              <w:rPr>
                <w:rStyle w:val="Hyperlink"/>
                <w:i/>
                <w:noProof/>
                <w:lang w:val="en-US"/>
              </w:rPr>
              <w:t xml:space="preserve"> Software</w:t>
            </w:r>
            <w:r w:rsidR="00671BEA" w:rsidRPr="00DD779D">
              <w:rPr>
                <w:rStyle w:val="Hyperlink"/>
                <w:noProof/>
                <w:lang w:val="en-US"/>
              </w:rPr>
              <w:t xml:space="preserve"> Visual Studio Code</w:t>
            </w:r>
            <w:r w:rsidR="00671BEA">
              <w:rPr>
                <w:noProof/>
                <w:webHidden/>
              </w:rPr>
              <w:tab/>
            </w:r>
            <w:r w:rsidR="00671BEA">
              <w:rPr>
                <w:noProof/>
                <w:webHidden/>
              </w:rPr>
              <w:fldChar w:fldCharType="begin"/>
            </w:r>
            <w:r w:rsidR="00671BEA">
              <w:rPr>
                <w:noProof/>
                <w:webHidden/>
              </w:rPr>
              <w:instrText xml:space="preserve"> PAGEREF _Toc118320485 \h </w:instrText>
            </w:r>
            <w:r w:rsidR="00671BEA">
              <w:rPr>
                <w:noProof/>
                <w:webHidden/>
              </w:rPr>
            </w:r>
            <w:r w:rsidR="00671BEA">
              <w:rPr>
                <w:noProof/>
                <w:webHidden/>
              </w:rPr>
              <w:fldChar w:fldCharType="separate"/>
            </w:r>
            <w:r w:rsidR="00671BEA">
              <w:rPr>
                <w:noProof/>
                <w:webHidden/>
              </w:rPr>
              <w:t>12</w:t>
            </w:r>
            <w:r w:rsidR="00671BEA">
              <w:rPr>
                <w:noProof/>
                <w:webHidden/>
              </w:rPr>
              <w:fldChar w:fldCharType="end"/>
            </w:r>
          </w:hyperlink>
        </w:p>
        <w:p w14:paraId="5571A0AD"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86" w:history="1">
            <w:r w:rsidR="00671BEA" w:rsidRPr="00DD779D">
              <w:rPr>
                <w:rStyle w:val="Hyperlink"/>
                <w:noProof/>
                <w:lang w:val="en-US"/>
              </w:rPr>
              <w:t>2.8</w:t>
            </w:r>
            <w:r w:rsidR="00671BEA" w:rsidRPr="00DD779D">
              <w:rPr>
                <w:rStyle w:val="Hyperlink"/>
                <w:i/>
                <w:noProof/>
                <w:lang w:val="en-US"/>
              </w:rPr>
              <w:t xml:space="preserve"> Software</w:t>
            </w:r>
            <w:r w:rsidR="00671BEA" w:rsidRPr="00DD779D">
              <w:rPr>
                <w:rStyle w:val="Hyperlink"/>
                <w:noProof/>
                <w:lang w:val="en-US"/>
              </w:rPr>
              <w:t xml:space="preserve"> Vysor</w:t>
            </w:r>
            <w:r w:rsidR="00671BEA">
              <w:rPr>
                <w:noProof/>
                <w:webHidden/>
              </w:rPr>
              <w:tab/>
            </w:r>
            <w:r w:rsidR="00671BEA">
              <w:rPr>
                <w:noProof/>
                <w:webHidden/>
              </w:rPr>
              <w:fldChar w:fldCharType="begin"/>
            </w:r>
            <w:r w:rsidR="00671BEA">
              <w:rPr>
                <w:noProof/>
                <w:webHidden/>
              </w:rPr>
              <w:instrText xml:space="preserve"> PAGEREF _Toc118320486 \h </w:instrText>
            </w:r>
            <w:r w:rsidR="00671BEA">
              <w:rPr>
                <w:noProof/>
                <w:webHidden/>
              </w:rPr>
            </w:r>
            <w:r w:rsidR="00671BEA">
              <w:rPr>
                <w:noProof/>
                <w:webHidden/>
              </w:rPr>
              <w:fldChar w:fldCharType="separate"/>
            </w:r>
            <w:r w:rsidR="00671BEA">
              <w:rPr>
                <w:noProof/>
                <w:webHidden/>
              </w:rPr>
              <w:t>13</w:t>
            </w:r>
            <w:r w:rsidR="00671BEA">
              <w:rPr>
                <w:noProof/>
                <w:webHidden/>
              </w:rPr>
              <w:fldChar w:fldCharType="end"/>
            </w:r>
          </w:hyperlink>
        </w:p>
        <w:p w14:paraId="032DEAD0" w14:textId="77777777" w:rsidR="00671BEA" w:rsidRDefault="00F5344C">
          <w:pPr>
            <w:pStyle w:val="TOC1"/>
            <w:rPr>
              <w:rFonts w:asciiTheme="minorHAnsi" w:eastAsiaTheme="minorEastAsia" w:hAnsiTheme="minorHAnsi" w:cstheme="minorBidi"/>
              <w:noProof/>
              <w:kern w:val="0"/>
              <w:sz w:val="22"/>
              <w:szCs w:val="22"/>
              <w:lang w:val="en-US" w:eastAsia="en-US" w:bidi="ar-SA"/>
            </w:rPr>
          </w:pPr>
          <w:hyperlink w:anchor="_Toc118320487" w:history="1">
            <w:r w:rsidR="00671BEA" w:rsidRPr="00DD779D">
              <w:rPr>
                <w:rStyle w:val="Hyperlink"/>
                <w:noProof/>
              </w:rPr>
              <w:t>BAB 3</w:t>
            </w:r>
            <w:r w:rsidR="00671BEA" w:rsidRPr="00DD779D">
              <w:rPr>
                <w:rStyle w:val="Hyperlink"/>
                <w:noProof/>
                <w:lang w:val="en-US"/>
              </w:rPr>
              <w:t xml:space="preserve"> METODE PENELITIAN</w:t>
            </w:r>
            <w:r w:rsidR="00671BEA">
              <w:rPr>
                <w:noProof/>
                <w:webHidden/>
              </w:rPr>
              <w:tab/>
            </w:r>
            <w:r w:rsidR="00671BEA">
              <w:rPr>
                <w:noProof/>
                <w:webHidden/>
              </w:rPr>
              <w:fldChar w:fldCharType="begin"/>
            </w:r>
            <w:r w:rsidR="00671BEA">
              <w:rPr>
                <w:noProof/>
                <w:webHidden/>
              </w:rPr>
              <w:instrText xml:space="preserve"> PAGEREF _Toc118320487 \h </w:instrText>
            </w:r>
            <w:r w:rsidR="00671BEA">
              <w:rPr>
                <w:noProof/>
                <w:webHidden/>
              </w:rPr>
            </w:r>
            <w:r w:rsidR="00671BEA">
              <w:rPr>
                <w:noProof/>
                <w:webHidden/>
              </w:rPr>
              <w:fldChar w:fldCharType="separate"/>
            </w:r>
            <w:r w:rsidR="00671BEA">
              <w:rPr>
                <w:noProof/>
                <w:webHidden/>
              </w:rPr>
              <w:t>15</w:t>
            </w:r>
            <w:r w:rsidR="00671BEA">
              <w:rPr>
                <w:noProof/>
                <w:webHidden/>
              </w:rPr>
              <w:fldChar w:fldCharType="end"/>
            </w:r>
          </w:hyperlink>
        </w:p>
        <w:p w14:paraId="1395D880"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88" w:history="1">
            <w:r w:rsidR="00671BEA" w:rsidRPr="00DD779D">
              <w:rPr>
                <w:rStyle w:val="Hyperlink"/>
                <w:noProof/>
                <w:lang w:val="en-US"/>
              </w:rPr>
              <w:t>3.1 Tempat Penelitian</w:t>
            </w:r>
            <w:r w:rsidR="00671BEA">
              <w:rPr>
                <w:noProof/>
                <w:webHidden/>
              </w:rPr>
              <w:tab/>
            </w:r>
            <w:r w:rsidR="00671BEA">
              <w:rPr>
                <w:noProof/>
                <w:webHidden/>
              </w:rPr>
              <w:fldChar w:fldCharType="begin"/>
            </w:r>
            <w:r w:rsidR="00671BEA">
              <w:rPr>
                <w:noProof/>
                <w:webHidden/>
              </w:rPr>
              <w:instrText xml:space="preserve"> PAGEREF _Toc118320488 \h </w:instrText>
            </w:r>
            <w:r w:rsidR="00671BEA">
              <w:rPr>
                <w:noProof/>
                <w:webHidden/>
              </w:rPr>
            </w:r>
            <w:r w:rsidR="00671BEA">
              <w:rPr>
                <w:noProof/>
                <w:webHidden/>
              </w:rPr>
              <w:fldChar w:fldCharType="separate"/>
            </w:r>
            <w:r w:rsidR="00671BEA">
              <w:rPr>
                <w:noProof/>
                <w:webHidden/>
              </w:rPr>
              <w:t>15</w:t>
            </w:r>
            <w:r w:rsidR="00671BEA">
              <w:rPr>
                <w:noProof/>
                <w:webHidden/>
              </w:rPr>
              <w:fldChar w:fldCharType="end"/>
            </w:r>
          </w:hyperlink>
        </w:p>
        <w:p w14:paraId="769F5D0C"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89" w:history="1">
            <w:r w:rsidR="00671BEA" w:rsidRPr="00DD779D">
              <w:rPr>
                <w:rStyle w:val="Hyperlink"/>
                <w:noProof/>
                <w:lang w:val="en-US"/>
              </w:rPr>
              <w:t>3.2 Alat dan Bahan</w:t>
            </w:r>
            <w:r w:rsidR="00671BEA">
              <w:rPr>
                <w:noProof/>
                <w:webHidden/>
              </w:rPr>
              <w:tab/>
            </w:r>
            <w:r w:rsidR="00671BEA">
              <w:rPr>
                <w:noProof/>
                <w:webHidden/>
              </w:rPr>
              <w:fldChar w:fldCharType="begin"/>
            </w:r>
            <w:r w:rsidR="00671BEA">
              <w:rPr>
                <w:noProof/>
                <w:webHidden/>
              </w:rPr>
              <w:instrText xml:space="preserve"> PAGEREF _Toc118320489 \h </w:instrText>
            </w:r>
            <w:r w:rsidR="00671BEA">
              <w:rPr>
                <w:noProof/>
                <w:webHidden/>
              </w:rPr>
            </w:r>
            <w:r w:rsidR="00671BEA">
              <w:rPr>
                <w:noProof/>
                <w:webHidden/>
              </w:rPr>
              <w:fldChar w:fldCharType="separate"/>
            </w:r>
            <w:r w:rsidR="00671BEA">
              <w:rPr>
                <w:noProof/>
                <w:webHidden/>
              </w:rPr>
              <w:t>15</w:t>
            </w:r>
            <w:r w:rsidR="00671BEA">
              <w:rPr>
                <w:noProof/>
                <w:webHidden/>
              </w:rPr>
              <w:fldChar w:fldCharType="end"/>
            </w:r>
          </w:hyperlink>
        </w:p>
        <w:p w14:paraId="5AC18F31"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90" w:history="1">
            <w:r w:rsidR="00671BEA" w:rsidRPr="00DD779D">
              <w:rPr>
                <w:rStyle w:val="Hyperlink"/>
                <w:noProof/>
                <w:lang w:val="en-US"/>
              </w:rPr>
              <w:t>3.3 Tahap Penelitian</w:t>
            </w:r>
            <w:r w:rsidR="00671BEA">
              <w:rPr>
                <w:noProof/>
                <w:webHidden/>
              </w:rPr>
              <w:tab/>
            </w:r>
            <w:r w:rsidR="00671BEA">
              <w:rPr>
                <w:noProof/>
                <w:webHidden/>
              </w:rPr>
              <w:fldChar w:fldCharType="begin"/>
            </w:r>
            <w:r w:rsidR="00671BEA">
              <w:rPr>
                <w:noProof/>
                <w:webHidden/>
              </w:rPr>
              <w:instrText xml:space="preserve"> PAGEREF _Toc118320490 \h </w:instrText>
            </w:r>
            <w:r w:rsidR="00671BEA">
              <w:rPr>
                <w:noProof/>
                <w:webHidden/>
              </w:rPr>
            </w:r>
            <w:r w:rsidR="00671BEA">
              <w:rPr>
                <w:noProof/>
                <w:webHidden/>
              </w:rPr>
              <w:fldChar w:fldCharType="separate"/>
            </w:r>
            <w:r w:rsidR="00671BEA">
              <w:rPr>
                <w:noProof/>
                <w:webHidden/>
              </w:rPr>
              <w:t>15</w:t>
            </w:r>
            <w:r w:rsidR="00671BEA">
              <w:rPr>
                <w:noProof/>
                <w:webHidden/>
              </w:rPr>
              <w:fldChar w:fldCharType="end"/>
            </w:r>
          </w:hyperlink>
        </w:p>
        <w:p w14:paraId="4E9F3220" w14:textId="77777777" w:rsidR="00671BEA" w:rsidRDefault="00F5344C">
          <w:pPr>
            <w:pStyle w:val="TOC3"/>
            <w:rPr>
              <w:rFonts w:asciiTheme="minorHAnsi" w:eastAsiaTheme="minorEastAsia" w:hAnsiTheme="minorHAnsi" w:cstheme="minorBidi"/>
              <w:noProof/>
              <w:kern w:val="0"/>
              <w:sz w:val="22"/>
              <w:szCs w:val="22"/>
              <w:lang w:val="en-US" w:eastAsia="en-US" w:bidi="ar-SA"/>
            </w:rPr>
          </w:pPr>
          <w:hyperlink w:anchor="_Toc118320491" w:history="1">
            <w:r w:rsidR="00671BEA" w:rsidRPr="00DD779D">
              <w:rPr>
                <w:rStyle w:val="Hyperlink"/>
                <w:rFonts w:ascii="Times New Roman" w:hAnsi="Times New Roman" w:cs="Times New Roman"/>
                <w:noProof/>
                <w:lang w:val="en-US"/>
              </w:rPr>
              <w:t>3.3.1</w:t>
            </w:r>
            <w:r w:rsidR="00671BEA" w:rsidRPr="00DD779D">
              <w:rPr>
                <w:rStyle w:val="Hyperlink"/>
                <w:noProof/>
                <w:lang w:val="en-US"/>
              </w:rPr>
              <w:t xml:space="preserve"> Tahap Persiapan</w:t>
            </w:r>
            <w:r w:rsidR="00671BEA">
              <w:rPr>
                <w:noProof/>
                <w:webHidden/>
              </w:rPr>
              <w:tab/>
            </w:r>
            <w:r w:rsidR="00671BEA">
              <w:rPr>
                <w:noProof/>
                <w:webHidden/>
              </w:rPr>
              <w:fldChar w:fldCharType="begin"/>
            </w:r>
            <w:r w:rsidR="00671BEA">
              <w:rPr>
                <w:noProof/>
                <w:webHidden/>
              </w:rPr>
              <w:instrText xml:space="preserve"> PAGEREF _Toc118320491 \h </w:instrText>
            </w:r>
            <w:r w:rsidR="00671BEA">
              <w:rPr>
                <w:noProof/>
                <w:webHidden/>
              </w:rPr>
            </w:r>
            <w:r w:rsidR="00671BEA">
              <w:rPr>
                <w:noProof/>
                <w:webHidden/>
              </w:rPr>
              <w:fldChar w:fldCharType="separate"/>
            </w:r>
            <w:r w:rsidR="00671BEA">
              <w:rPr>
                <w:noProof/>
                <w:webHidden/>
              </w:rPr>
              <w:t>16</w:t>
            </w:r>
            <w:r w:rsidR="00671BEA">
              <w:rPr>
                <w:noProof/>
                <w:webHidden/>
              </w:rPr>
              <w:fldChar w:fldCharType="end"/>
            </w:r>
          </w:hyperlink>
        </w:p>
        <w:p w14:paraId="4C52E1F9" w14:textId="77777777" w:rsidR="00671BEA" w:rsidRDefault="00F5344C">
          <w:pPr>
            <w:pStyle w:val="TOC3"/>
            <w:rPr>
              <w:rFonts w:asciiTheme="minorHAnsi" w:eastAsiaTheme="minorEastAsia" w:hAnsiTheme="minorHAnsi" w:cstheme="minorBidi"/>
              <w:noProof/>
              <w:kern w:val="0"/>
              <w:sz w:val="22"/>
              <w:szCs w:val="22"/>
              <w:lang w:val="en-US" w:eastAsia="en-US" w:bidi="ar-SA"/>
            </w:rPr>
          </w:pPr>
          <w:hyperlink w:anchor="_Toc118320492" w:history="1">
            <w:r w:rsidR="00671BEA" w:rsidRPr="00DD779D">
              <w:rPr>
                <w:rStyle w:val="Hyperlink"/>
                <w:rFonts w:ascii="Times New Roman" w:hAnsi="Times New Roman" w:cs="Times New Roman"/>
                <w:noProof/>
                <w:lang w:val="en-US"/>
              </w:rPr>
              <w:t>3.3.2</w:t>
            </w:r>
            <w:r w:rsidR="00671BEA" w:rsidRPr="00DD779D">
              <w:rPr>
                <w:rStyle w:val="Hyperlink"/>
                <w:noProof/>
                <w:lang w:val="en-US"/>
              </w:rPr>
              <w:t xml:space="preserve"> Tahap Pengambilan Data</w:t>
            </w:r>
            <w:r w:rsidR="00671BEA">
              <w:rPr>
                <w:noProof/>
                <w:webHidden/>
              </w:rPr>
              <w:tab/>
            </w:r>
            <w:r w:rsidR="00671BEA">
              <w:rPr>
                <w:noProof/>
                <w:webHidden/>
              </w:rPr>
              <w:fldChar w:fldCharType="begin"/>
            </w:r>
            <w:r w:rsidR="00671BEA">
              <w:rPr>
                <w:noProof/>
                <w:webHidden/>
              </w:rPr>
              <w:instrText xml:space="preserve"> PAGEREF _Toc118320492 \h </w:instrText>
            </w:r>
            <w:r w:rsidR="00671BEA">
              <w:rPr>
                <w:noProof/>
                <w:webHidden/>
              </w:rPr>
            </w:r>
            <w:r w:rsidR="00671BEA">
              <w:rPr>
                <w:noProof/>
                <w:webHidden/>
              </w:rPr>
              <w:fldChar w:fldCharType="separate"/>
            </w:r>
            <w:r w:rsidR="00671BEA">
              <w:rPr>
                <w:noProof/>
                <w:webHidden/>
              </w:rPr>
              <w:t>16</w:t>
            </w:r>
            <w:r w:rsidR="00671BEA">
              <w:rPr>
                <w:noProof/>
                <w:webHidden/>
              </w:rPr>
              <w:fldChar w:fldCharType="end"/>
            </w:r>
          </w:hyperlink>
        </w:p>
        <w:p w14:paraId="22B3D9F6" w14:textId="77777777" w:rsidR="00671BEA" w:rsidRDefault="00F5344C">
          <w:pPr>
            <w:pStyle w:val="TOC3"/>
            <w:rPr>
              <w:rFonts w:asciiTheme="minorHAnsi" w:eastAsiaTheme="minorEastAsia" w:hAnsiTheme="minorHAnsi" w:cstheme="minorBidi"/>
              <w:noProof/>
              <w:kern w:val="0"/>
              <w:sz w:val="22"/>
              <w:szCs w:val="22"/>
              <w:lang w:val="en-US" w:eastAsia="en-US" w:bidi="ar-SA"/>
            </w:rPr>
          </w:pPr>
          <w:hyperlink w:anchor="_Toc118320493" w:history="1">
            <w:r w:rsidR="00671BEA" w:rsidRPr="00DD779D">
              <w:rPr>
                <w:rStyle w:val="Hyperlink"/>
                <w:noProof/>
                <w:lang w:val="en-US"/>
              </w:rPr>
              <w:t>3.3.3 Tahap Pengolahan Data</w:t>
            </w:r>
            <w:r w:rsidR="00671BEA">
              <w:rPr>
                <w:noProof/>
                <w:webHidden/>
              </w:rPr>
              <w:tab/>
            </w:r>
            <w:r w:rsidR="00671BEA">
              <w:rPr>
                <w:noProof/>
                <w:webHidden/>
              </w:rPr>
              <w:fldChar w:fldCharType="begin"/>
            </w:r>
            <w:r w:rsidR="00671BEA">
              <w:rPr>
                <w:noProof/>
                <w:webHidden/>
              </w:rPr>
              <w:instrText xml:space="preserve"> PAGEREF _Toc118320493 \h </w:instrText>
            </w:r>
            <w:r w:rsidR="00671BEA">
              <w:rPr>
                <w:noProof/>
                <w:webHidden/>
              </w:rPr>
            </w:r>
            <w:r w:rsidR="00671BEA">
              <w:rPr>
                <w:noProof/>
                <w:webHidden/>
              </w:rPr>
              <w:fldChar w:fldCharType="separate"/>
            </w:r>
            <w:r w:rsidR="00671BEA">
              <w:rPr>
                <w:noProof/>
                <w:webHidden/>
              </w:rPr>
              <w:t>16</w:t>
            </w:r>
            <w:r w:rsidR="00671BEA">
              <w:rPr>
                <w:noProof/>
                <w:webHidden/>
              </w:rPr>
              <w:fldChar w:fldCharType="end"/>
            </w:r>
          </w:hyperlink>
        </w:p>
        <w:p w14:paraId="68BD774D" w14:textId="77777777" w:rsidR="00671BEA" w:rsidRDefault="00F5344C">
          <w:pPr>
            <w:pStyle w:val="TOC3"/>
            <w:rPr>
              <w:rFonts w:asciiTheme="minorHAnsi" w:eastAsiaTheme="minorEastAsia" w:hAnsiTheme="minorHAnsi" w:cstheme="minorBidi"/>
              <w:noProof/>
              <w:kern w:val="0"/>
              <w:sz w:val="22"/>
              <w:szCs w:val="22"/>
              <w:lang w:val="en-US" w:eastAsia="en-US" w:bidi="ar-SA"/>
            </w:rPr>
          </w:pPr>
          <w:hyperlink w:anchor="_Toc118320494" w:history="1">
            <w:r w:rsidR="00671BEA" w:rsidRPr="00DD779D">
              <w:rPr>
                <w:rStyle w:val="Hyperlink"/>
                <w:noProof/>
                <w:highlight w:val="red"/>
                <w:lang w:val="en-US"/>
              </w:rPr>
              <w:t>3.3.4 Tahap Perancangan ANFIS</w:t>
            </w:r>
            <w:r w:rsidR="00671BEA">
              <w:rPr>
                <w:noProof/>
                <w:webHidden/>
              </w:rPr>
              <w:tab/>
            </w:r>
            <w:r w:rsidR="00671BEA">
              <w:rPr>
                <w:noProof/>
                <w:webHidden/>
              </w:rPr>
              <w:fldChar w:fldCharType="begin"/>
            </w:r>
            <w:r w:rsidR="00671BEA">
              <w:rPr>
                <w:noProof/>
                <w:webHidden/>
              </w:rPr>
              <w:instrText xml:space="preserve"> PAGEREF _Toc118320494 \h </w:instrText>
            </w:r>
            <w:r w:rsidR="00671BEA">
              <w:rPr>
                <w:noProof/>
                <w:webHidden/>
              </w:rPr>
            </w:r>
            <w:r w:rsidR="00671BEA">
              <w:rPr>
                <w:noProof/>
                <w:webHidden/>
              </w:rPr>
              <w:fldChar w:fldCharType="separate"/>
            </w:r>
            <w:r w:rsidR="00671BEA">
              <w:rPr>
                <w:noProof/>
                <w:webHidden/>
              </w:rPr>
              <w:t>16</w:t>
            </w:r>
            <w:r w:rsidR="00671BEA">
              <w:rPr>
                <w:noProof/>
                <w:webHidden/>
              </w:rPr>
              <w:fldChar w:fldCharType="end"/>
            </w:r>
          </w:hyperlink>
        </w:p>
        <w:p w14:paraId="4796A302" w14:textId="77777777" w:rsidR="00671BEA" w:rsidRDefault="00F5344C">
          <w:pPr>
            <w:pStyle w:val="TOC3"/>
            <w:rPr>
              <w:rFonts w:asciiTheme="minorHAnsi" w:eastAsiaTheme="minorEastAsia" w:hAnsiTheme="minorHAnsi" w:cstheme="minorBidi"/>
              <w:noProof/>
              <w:kern w:val="0"/>
              <w:sz w:val="22"/>
              <w:szCs w:val="22"/>
              <w:lang w:val="en-US" w:eastAsia="en-US" w:bidi="ar-SA"/>
            </w:rPr>
          </w:pPr>
          <w:hyperlink w:anchor="_Toc118320495" w:history="1">
            <w:r w:rsidR="00671BEA" w:rsidRPr="00DD779D">
              <w:rPr>
                <w:rStyle w:val="Hyperlink"/>
                <w:rFonts w:ascii="Times New Roman" w:hAnsi="Times New Roman" w:cs="Times New Roman"/>
                <w:noProof/>
                <w:highlight w:val="red"/>
                <w:lang w:val="en-US"/>
              </w:rPr>
              <w:t>3.3.5</w:t>
            </w:r>
            <w:r w:rsidR="00671BEA" w:rsidRPr="00DD779D">
              <w:rPr>
                <w:rStyle w:val="Hyperlink"/>
                <w:noProof/>
                <w:highlight w:val="red"/>
                <w:lang w:val="en-US"/>
              </w:rPr>
              <w:t xml:space="preserve"> Tahap Akhir</w:t>
            </w:r>
            <w:r w:rsidR="00671BEA">
              <w:rPr>
                <w:noProof/>
                <w:webHidden/>
              </w:rPr>
              <w:tab/>
            </w:r>
            <w:r w:rsidR="00671BEA">
              <w:rPr>
                <w:noProof/>
                <w:webHidden/>
              </w:rPr>
              <w:fldChar w:fldCharType="begin"/>
            </w:r>
            <w:r w:rsidR="00671BEA">
              <w:rPr>
                <w:noProof/>
                <w:webHidden/>
              </w:rPr>
              <w:instrText xml:space="preserve"> PAGEREF _Toc118320495 \h </w:instrText>
            </w:r>
            <w:r w:rsidR="00671BEA">
              <w:rPr>
                <w:noProof/>
                <w:webHidden/>
              </w:rPr>
            </w:r>
            <w:r w:rsidR="00671BEA">
              <w:rPr>
                <w:noProof/>
                <w:webHidden/>
              </w:rPr>
              <w:fldChar w:fldCharType="separate"/>
            </w:r>
            <w:r w:rsidR="00671BEA">
              <w:rPr>
                <w:noProof/>
                <w:webHidden/>
              </w:rPr>
              <w:t>18</w:t>
            </w:r>
            <w:r w:rsidR="00671BEA">
              <w:rPr>
                <w:noProof/>
                <w:webHidden/>
              </w:rPr>
              <w:fldChar w:fldCharType="end"/>
            </w:r>
          </w:hyperlink>
        </w:p>
        <w:p w14:paraId="78F85BFD"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96" w:history="1">
            <w:r w:rsidR="00671BEA" w:rsidRPr="00DD779D">
              <w:rPr>
                <w:rStyle w:val="Hyperlink"/>
                <w:noProof/>
                <w:lang w:val="en-US"/>
              </w:rPr>
              <w:t>3.4 Alur Penelitian</w:t>
            </w:r>
            <w:r w:rsidR="00671BEA">
              <w:rPr>
                <w:noProof/>
                <w:webHidden/>
              </w:rPr>
              <w:tab/>
            </w:r>
            <w:r w:rsidR="00671BEA">
              <w:rPr>
                <w:noProof/>
                <w:webHidden/>
              </w:rPr>
              <w:fldChar w:fldCharType="begin"/>
            </w:r>
            <w:r w:rsidR="00671BEA">
              <w:rPr>
                <w:noProof/>
                <w:webHidden/>
              </w:rPr>
              <w:instrText xml:space="preserve"> PAGEREF _Toc118320496 \h </w:instrText>
            </w:r>
            <w:r w:rsidR="00671BEA">
              <w:rPr>
                <w:noProof/>
                <w:webHidden/>
              </w:rPr>
            </w:r>
            <w:r w:rsidR="00671BEA">
              <w:rPr>
                <w:noProof/>
                <w:webHidden/>
              </w:rPr>
              <w:fldChar w:fldCharType="separate"/>
            </w:r>
            <w:r w:rsidR="00671BEA">
              <w:rPr>
                <w:noProof/>
                <w:webHidden/>
              </w:rPr>
              <w:t>19</w:t>
            </w:r>
            <w:r w:rsidR="00671BEA">
              <w:rPr>
                <w:noProof/>
                <w:webHidden/>
              </w:rPr>
              <w:fldChar w:fldCharType="end"/>
            </w:r>
          </w:hyperlink>
        </w:p>
        <w:p w14:paraId="6AEDF810" w14:textId="77777777" w:rsidR="00671BEA" w:rsidRDefault="00F5344C">
          <w:pPr>
            <w:pStyle w:val="TOC2"/>
            <w:rPr>
              <w:rFonts w:asciiTheme="minorHAnsi" w:eastAsiaTheme="minorEastAsia" w:hAnsiTheme="minorHAnsi" w:cstheme="minorBidi"/>
              <w:noProof/>
              <w:kern w:val="0"/>
              <w:sz w:val="22"/>
              <w:szCs w:val="22"/>
              <w:lang w:val="en-US" w:eastAsia="en-US" w:bidi="ar-SA"/>
            </w:rPr>
          </w:pPr>
          <w:hyperlink w:anchor="_Toc118320497" w:history="1">
            <w:r w:rsidR="00671BEA" w:rsidRPr="00DD779D">
              <w:rPr>
                <w:rStyle w:val="Hyperlink"/>
                <w:noProof/>
                <w:lang w:val="en-US"/>
              </w:rPr>
              <w:t>3.5 Waktu dan Jadwal Penelitian</w:t>
            </w:r>
            <w:r w:rsidR="00671BEA">
              <w:rPr>
                <w:noProof/>
                <w:webHidden/>
              </w:rPr>
              <w:tab/>
            </w:r>
            <w:r w:rsidR="00671BEA">
              <w:rPr>
                <w:noProof/>
                <w:webHidden/>
              </w:rPr>
              <w:fldChar w:fldCharType="begin"/>
            </w:r>
            <w:r w:rsidR="00671BEA">
              <w:rPr>
                <w:noProof/>
                <w:webHidden/>
              </w:rPr>
              <w:instrText xml:space="preserve"> PAGEREF _Toc118320497 \h </w:instrText>
            </w:r>
            <w:r w:rsidR="00671BEA">
              <w:rPr>
                <w:noProof/>
                <w:webHidden/>
              </w:rPr>
            </w:r>
            <w:r w:rsidR="00671BEA">
              <w:rPr>
                <w:noProof/>
                <w:webHidden/>
              </w:rPr>
              <w:fldChar w:fldCharType="separate"/>
            </w:r>
            <w:r w:rsidR="00671BEA">
              <w:rPr>
                <w:noProof/>
                <w:webHidden/>
              </w:rPr>
              <w:t>20</w:t>
            </w:r>
            <w:r w:rsidR="00671BEA">
              <w:rPr>
                <w:noProof/>
                <w:webHidden/>
              </w:rPr>
              <w:fldChar w:fldCharType="end"/>
            </w:r>
          </w:hyperlink>
        </w:p>
        <w:p w14:paraId="46526118" w14:textId="77777777" w:rsidR="00671BEA" w:rsidRDefault="00F5344C">
          <w:pPr>
            <w:pStyle w:val="TOC1"/>
            <w:rPr>
              <w:rFonts w:asciiTheme="minorHAnsi" w:eastAsiaTheme="minorEastAsia" w:hAnsiTheme="minorHAnsi" w:cstheme="minorBidi"/>
              <w:noProof/>
              <w:kern w:val="0"/>
              <w:sz w:val="22"/>
              <w:szCs w:val="22"/>
              <w:lang w:val="en-US" w:eastAsia="en-US" w:bidi="ar-SA"/>
            </w:rPr>
          </w:pPr>
          <w:hyperlink w:anchor="_Toc118320498" w:history="1">
            <w:r w:rsidR="00671BEA" w:rsidRPr="00DD779D">
              <w:rPr>
                <w:rStyle w:val="Hyperlink"/>
                <w:noProof/>
              </w:rPr>
              <w:t>DAFTAR PUSTAK</w:t>
            </w:r>
            <w:r w:rsidR="00671BEA" w:rsidRPr="00DD779D">
              <w:rPr>
                <w:rStyle w:val="Hyperlink"/>
                <w:noProof/>
                <w:lang w:val="en-US"/>
              </w:rPr>
              <w:t>A</w:t>
            </w:r>
            <w:r w:rsidR="00671BEA">
              <w:rPr>
                <w:noProof/>
                <w:webHidden/>
              </w:rPr>
              <w:tab/>
            </w:r>
            <w:r w:rsidR="00671BEA">
              <w:rPr>
                <w:noProof/>
                <w:webHidden/>
              </w:rPr>
              <w:fldChar w:fldCharType="begin"/>
            </w:r>
            <w:r w:rsidR="00671BEA">
              <w:rPr>
                <w:noProof/>
                <w:webHidden/>
              </w:rPr>
              <w:instrText xml:space="preserve"> PAGEREF _Toc118320498 \h </w:instrText>
            </w:r>
            <w:r w:rsidR="00671BEA">
              <w:rPr>
                <w:noProof/>
                <w:webHidden/>
              </w:rPr>
            </w:r>
            <w:r w:rsidR="00671BEA">
              <w:rPr>
                <w:noProof/>
                <w:webHidden/>
              </w:rPr>
              <w:fldChar w:fldCharType="separate"/>
            </w:r>
            <w:r w:rsidR="00671BEA">
              <w:rPr>
                <w:noProof/>
                <w:webHidden/>
              </w:rPr>
              <w:t>21</w:t>
            </w:r>
            <w:r w:rsidR="00671BEA">
              <w:rPr>
                <w:noProof/>
                <w:webHidden/>
              </w:rPr>
              <w:fldChar w:fldCharType="end"/>
            </w:r>
          </w:hyperlink>
        </w:p>
        <w:p w14:paraId="78D61D90" w14:textId="4F0115FA" w:rsidR="00A70F8A" w:rsidRPr="00261A63" w:rsidRDefault="00261A63" w:rsidP="00261A63">
          <w:r w:rsidRPr="009B189E">
            <w:rPr>
              <w:b/>
              <w:bCs/>
              <w:noProof/>
              <w:highlight w:val="yellow"/>
            </w:rPr>
            <w:fldChar w:fldCharType="end"/>
          </w:r>
        </w:p>
      </w:sdtContent>
    </w:sdt>
    <w:p w14:paraId="1C9E42CB" w14:textId="4609F5DD" w:rsidR="002E5056" w:rsidRPr="002E5056" w:rsidRDefault="002E5056">
      <w:pPr>
        <w:suppressAutoHyphens w:val="0"/>
        <w:rPr>
          <w:lang w:val="en-US"/>
        </w:rPr>
      </w:pPr>
      <w:r>
        <w:br w:type="page"/>
      </w:r>
    </w:p>
    <w:p w14:paraId="71011255" w14:textId="1FA30371" w:rsidR="000255F5" w:rsidRPr="00866970" w:rsidRDefault="001F6AC6" w:rsidP="000255F5">
      <w:pPr>
        <w:pStyle w:val="Heading1"/>
        <w:numPr>
          <w:ilvl w:val="0"/>
          <w:numId w:val="0"/>
        </w:numPr>
      </w:pPr>
      <w:bookmarkStart w:id="7" w:name="_Toc101315416"/>
      <w:bookmarkStart w:id="8" w:name="_Toc118320469"/>
      <w:r w:rsidRPr="00866970">
        <w:lastRenderedPageBreak/>
        <w:t>DAFTAR TABEL</w:t>
      </w:r>
      <w:bookmarkEnd w:id="6"/>
      <w:bookmarkEnd w:id="5"/>
      <w:bookmarkEnd w:id="4"/>
      <w:bookmarkEnd w:id="3"/>
      <w:bookmarkEnd w:id="7"/>
      <w:bookmarkEnd w:id="8"/>
    </w:p>
    <w:p w14:paraId="0DD46935" w14:textId="77777777" w:rsidR="00E24970" w:rsidRDefault="00A46DB6">
      <w:pPr>
        <w:pStyle w:val="TableofFigures"/>
        <w:tabs>
          <w:tab w:val="right" w:leader="dot" w:pos="7927"/>
        </w:tabs>
        <w:rPr>
          <w:rFonts w:asciiTheme="minorHAnsi" w:eastAsiaTheme="minorEastAsia" w:hAnsiTheme="minorHAnsi" w:cstheme="minorBidi"/>
          <w:noProof/>
          <w:kern w:val="0"/>
          <w:sz w:val="22"/>
          <w:szCs w:val="22"/>
          <w:lang w:val="en-US" w:eastAsia="en-US" w:bidi="ar-SA"/>
        </w:rPr>
      </w:pPr>
      <w:r w:rsidRPr="009B189E">
        <w:rPr>
          <w:highlight w:val="yellow"/>
        </w:rPr>
        <w:fldChar w:fldCharType="begin"/>
      </w:r>
      <w:r w:rsidRPr="009B189E">
        <w:rPr>
          <w:highlight w:val="yellow"/>
        </w:rPr>
        <w:instrText xml:space="preserve"> TOC \h \z \c "Tabel" </w:instrText>
      </w:r>
      <w:r w:rsidRPr="009B189E">
        <w:rPr>
          <w:highlight w:val="yellow"/>
        </w:rPr>
        <w:fldChar w:fldCharType="separate"/>
      </w:r>
      <w:hyperlink w:anchor="_Toc117885024" w:history="1">
        <w:r w:rsidR="00E24970" w:rsidRPr="00D736BC">
          <w:rPr>
            <w:rStyle w:val="Hyperlink"/>
            <w:noProof/>
          </w:rPr>
          <w:t>Tabel 2.1</w:t>
        </w:r>
        <w:r w:rsidR="00E24970" w:rsidRPr="00D736BC">
          <w:rPr>
            <w:rStyle w:val="Hyperlink"/>
            <w:noProof/>
            <w:lang w:val="en-US"/>
          </w:rPr>
          <w:t xml:space="preserve"> </w:t>
        </w:r>
        <w:r w:rsidR="00E24970" w:rsidRPr="00D736BC">
          <w:rPr>
            <w:rStyle w:val="Hyperlink"/>
            <w:noProof/>
            <w:lang w:val="en-US" w:eastAsia="en-ID"/>
          </w:rPr>
          <w:t>Daftar versi android dari waktu ke waktu.</w:t>
        </w:r>
        <w:r w:rsidR="00E24970">
          <w:rPr>
            <w:noProof/>
            <w:webHidden/>
          </w:rPr>
          <w:tab/>
        </w:r>
        <w:r w:rsidR="00E24970">
          <w:rPr>
            <w:noProof/>
            <w:webHidden/>
          </w:rPr>
          <w:fldChar w:fldCharType="begin"/>
        </w:r>
        <w:r w:rsidR="00E24970">
          <w:rPr>
            <w:noProof/>
            <w:webHidden/>
          </w:rPr>
          <w:instrText xml:space="preserve"> PAGEREF _Toc117885024 \h </w:instrText>
        </w:r>
        <w:r w:rsidR="00E24970">
          <w:rPr>
            <w:noProof/>
            <w:webHidden/>
          </w:rPr>
        </w:r>
        <w:r w:rsidR="00E24970">
          <w:rPr>
            <w:noProof/>
            <w:webHidden/>
          </w:rPr>
          <w:fldChar w:fldCharType="separate"/>
        </w:r>
        <w:r w:rsidR="00E24970">
          <w:rPr>
            <w:noProof/>
            <w:webHidden/>
          </w:rPr>
          <w:t>7</w:t>
        </w:r>
        <w:r w:rsidR="00E24970">
          <w:rPr>
            <w:noProof/>
            <w:webHidden/>
          </w:rPr>
          <w:fldChar w:fldCharType="end"/>
        </w:r>
      </w:hyperlink>
    </w:p>
    <w:p w14:paraId="28D4C3BD" w14:textId="77777777" w:rsidR="00E24970" w:rsidRDefault="00F5344C">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17885025" w:history="1">
        <w:r w:rsidR="00E24970" w:rsidRPr="00D736BC">
          <w:rPr>
            <w:rStyle w:val="Hyperlink"/>
            <w:noProof/>
          </w:rPr>
          <w:t>Tabel 2.2</w:t>
        </w:r>
        <w:r w:rsidR="00E24970" w:rsidRPr="00D736BC">
          <w:rPr>
            <w:rStyle w:val="Hyperlink"/>
            <w:noProof/>
            <w:lang w:val="en-US"/>
          </w:rPr>
          <w:t xml:space="preserve"> </w:t>
        </w:r>
        <w:r w:rsidR="00E24970" w:rsidRPr="00D736BC">
          <w:rPr>
            <w:rStyle w:val="Hyperlink"/>
            <w:noProof/>
            <w:lang w:val="en-US" w:eastAsia="en-ID"/>
          </w:rPr>
          <w:t>Klasifikasi Body Mass Index menurut WHO.</w:t>
        </w:r>
        <w:r w:rsidR="00E24970">
          <w:rPr>
            <w:noProof/>
            <w:webHidden/>
          </w:rPr>
          <w:tab/>
        </w:r>
        <w:r w:rsidR="00E24970">
          <w:rPr>
            <w:noProof/>
            <w:webHidden/>
          </w:rPr>
          <w:fldChar w:fldCharType="begin"/>
        </w:r>
        <w:r w:rsidR="00E24970">
          <w:rPr>
            <w:noProof/>
            <w:webHidden/>
          </w:rPr>
          <w:instrText xml:space="preserve"> PAGEREF _Toc117885025 \h </w:instrText>
        </w:r>
        <w:r w:rsidR="00E24970">
          <w:rPr>
            <w:noProof/>
            <w:webHidden/>
          </w:rPr>
        </w:r>
        <w:r w:rsidR="00E24970">
          <w:rPr>
            <w:noProof/>
            <w:webHidden/>
          </w:rPr>
          <w:fldChar w:fldCharType="separate"/>
        </w:r>
        <w:r w:rsidR="00E24970">
          <w:rPr>
            <w:noProof/>
            <w:webHidden/>
          </w:rPr>
          <w:t>9</w:t>
        </w:r>
        <w:r w:rsidR="00E24970">
          <w:rPr>
            <w:noProof/>
            <w:webHidden/>
          </w:rPr>
          <w:fldChar w:fldCharType="end"/>
        </w:r>
      </w:hyperlink>
    </w:p>
    <w:p w14:paraId="0565E6F5" w14:textId="77777777" w:rsidR="00E24970" w:rsidRDefault="00F5344C">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17885026" w:history="1">
        <w:r w:rsidR="00E24970" w:rsidRPr="00D736BC">
          <w:rPr>
            <w:rStyle w:val="Hyperlink"/>
            <w:noProof/>
          </w:rPr>
          <w:t>Tabel 3.1</w:t>
        </w:r>
        <w:r w:rsidR="00E24970" w:rsidRPr="00D736BC">
          <w:rPr>
            <w:rStyle w:val="Hyperlink"/>
            <w:noProof/>
            <w:lang w:val="en-US"/>
          </w:rPr>
          <w:t xml:space="preserve"> </w:t>
        </w:r>
        <w:r w:rsidR="00E24970" w:rsidRPr="00D736BC">
          <w:rPr>
            <w:rStyle w:val="Hyperlink"/>
            <w:noProof/>
          </w:rPr>
          <w:t>Jadwal Kegiatan Penelitia</w:t>
        </w:r>
        <w:r w:rsidR="00E24970" w:rsidRPr="00D736BC">
          <w:rPr>
            <w:rStyle w:val="Hyperlink"/>
            <w:noProof/>
            <w:lang w:val="en-US"/>
          </w:rPr>
          <w:t>n</w:t>
        </w:r>
        <w:r w:rsidR="00E24970">
          <w:rPr>
            <w:noProof/>
            <w:webHidden/>
          </w:rPr>
          <w:tab/>
        </w:r>
        <w:r w:rsidR="00E24970">
          <w:rPr>
            <w:noProof/>
            <w:webHidden/>
          </w:rPr>
          <w:fldChar w:fldCharType="begin"/>
        </w:r>
        <w:r w:rsidR="00E24970">
          <w:rPr>
            <w:noProof/>
            <w:webHidden/>
          </w:rPr>
          <w:instrText xml:space="preserve"> PAGEREF _Toc117885026 \h </w:instrText>
        </w:r>
        <w:r w:rsidR="00E24970">
          <w:rPr>
            <w:noProof/>
            <w:webHidden/>
          </w:rPr>
        </w:r>
        <w:r w:rsidR="00E24970">
          <w:rPr>
            <w:noProof/>
            <w:webHidden/>
          </w:rPr>
          <w:fldChar w:fldCharType="separate"/>
        </w:r>
        <w:r w:rsidR="00E24970">
          <w:rPr>
            <w:noProof/>
            <w:webHidden/>
          </w:rPr>
          <w:t>22</w:t>
        </w:r>
        <w:r w:rsidR="00E24970">
          <w:rPr>
            <w:noProof/>
            <w:webHidden/>
          </w:rPr>
          <w:fldChar w:fldCharType="end"/>
        </w:r>
      </w:hyperlink>
    </w:p>
    <w:p w14:paraId="4424B374" w14:textId="27622AAB" w:rsidR="001F6AC6" w:rsidRPr="009B189E" w:rsidRDefault="00A46DB6" w:rsidP="00813851">
      <w:pPr>
        <w:pStyle w:val="TEUnsoed-TextBodyspasi2"/>
        <w:ind w:firstLine="0"/>
        <w:rPr>
          <w:noProof/>
          <w:highlight w:val="yellow"/>
          <w:lang w:val="en-US"/>
        </w:rPr>
      </w:pPr>
      <w:r w:rsidRPr="009B189E">
        <w:rPr>
          <w:rFonts w:cs="Mangal"/>
          <w:szCs w:val="21"/>
          <w:highlight w:val="yellow"/>
        </w:rPr>
        <w:fldChar w:fldCharType="end"/>
      </w:r>
    </w:p>
    <w:p w14:paraId="4F054D18" w14:textId="77777777" w:rsidR="001F6AC6" w:rsidRPr="009B189E" w:rsidRDefault="001F6AC6" w:rsidP="001F6AC6">
      <w:pPr>
        <w:pStyle w:val="BodyText"/>
        <w:ind w:firstLine="0"/>
        <w:rPr>
          <w:highlight w:val="yellow"/>
        </w:rPr>
      </w:pPr>
    </w:p>
    <w:p w14:paraId="196B7766" w14:textId="77777777" w:rsidR="001F6AC6" w:rsidRPr="009B189E" w:rsidRDefault="001F6AC6" w:rsidP="001F6AC6">
      <w:pPr>
        <w:pStyle w:val="BodyText"/>
        <w:rPr>
          <w:highlight w:val="yellow"/>
        </w:rPr>
      </w:pPr>
    </w:p>
    <w:p w14:paraId="4AD04A30" w14:textId="77777777" w:rsidR="001F6AC6" w:rsidRPr="009B189E" w:rsidRDefault="001F6AC6" w:rsidP="001F6AC6">
      <w:pPr>
        <w:pStyle w:val="BodyText"/>
        <w:rPr>
          <w:highlight w:val="yellow"/>
        </w:rPr>
      </w:pPr>
    </w:p>
    <w:p w14:paraId="33BAEDE1" w14:textId="77777777" w:rsidR="001F6AC6" w:rsidRPr="009B189E" w:rsidRDefault="001F6AC6" w:rsidP="001F6AC6">
      <w:pPr>
        <w:rPr>
          <w:highlight w:val="yellow"/>
        </w:rPr>
        <w:sectPr w:rsidR="001F6AC6" w:rsidRPr="009B189E">
          <w:headerReference w:type="even" r:id="rId9"/>
          <w:headerReference w:type="default" r:id="rId10"/>
          <w:footerReference w:type="even" r:id="rId11"/>
          <w:footerReference w:type="default" r:id="rId12"/>
          <w:headerReference w:type="first" r:id="rId13"/>
          <w:footerReference w:type="first" r:id="rId14"/>
          <w:pgSz w:w="11906" w:h="16838"/>
          <w:pgMar w:top="2268" w:right="1701" w:bottom="1700" w:left="2268" w:header="720" w:footer="850" w:gutter="0"/>
          <w:pgNumType w:fmt="lowerRoman"/>
          <w:cols w:space="720"/>
          <w:docGrid w:linePitch="312" w:charSpace="-6145"/>
        </w:sectPr>
      </w:pPr>
    </w:p>
    <w:p w14:paraId="1C1F51B0" w14:textId="788D8D99" w:rsidR="00A46DB6" w:rsidRPr="00A46DB6" w:rsidRDefault="001F6AC6" w:rsidP="00A46DB6">
      <w:pPr>
        <w:pStyle w:val="Heading1"/>
        <w:numPr>
          <w:ilvl w:val="0"/>
          <w:numId w:val="0"/>
        </w:numPr>
      </w:pPr>
      <w:bookmarkStart w:id="9" w:name="_Toc61370603"/>
      <w:bookmarkStart w:id="10" w:name="_Toc98069841"/>
      <w:bookmarkStart w:id="11" w:name="_Toc98785828"/>
      <w:bookmarkStart w:id="12" w:name="_Toc101313217"/>
      <w:bookmarkStart w:id="13" w:name="_Toc101315417"/>
      <w:bookmarkStart w:id="14" w:name="_Toc118320470"/>
      <w:r w:rsidRPr="00866970">
        <w:lastRenderedPageBreak/>
        <w:t>DAFTAR GAMBAR</w:t>
      </w:r>
      <w:bookmarkEnd w:id="9"/>
      <w:bookmarkEnd w:id="10"/>
      <w:bookmarkEnd w:id="11"/>
      <w:bookmarkEnd w:id="12"/>
      <w:bookmarkEnd w:id="13"/>
      <w:bookmarkEnd w:id="14"/>
    </w:p>
    <w:p w14:paraId="2492F5AF" w14:textId="77777777" w:rsidR="004734DC" w:rsidRDefault="00A46DB6">
      <w:pPr>
        <w:pStyle w:val="TableofFigures"/>
        <w:tabs>
          <w:tab w:val="right" w:leader="dot" w:pos="7927"/>
        </w:tabs>
        <w:rPr>
          <w:rFonts w:asciiTheme="minorHAnsi" w:eastAsiaTheme="minorEastAsia" w:hAnsiTheme="minorHAnsi" w:cstheme="minorBidi"/>
          <w:noProof/>
          <w:kern w:val="0"/>
          <w:sz w:val="22"/>
          <w:szCs w:val="22"/>
          <w:lang w:val="en-US" w:eastAsia="en-US" w:bidi="ar-SA"/>
        </w:rPr>
      </w:pPr>
      <w:r>
        <w:rPr>
          <w:highlight w:val="yellow"/>
          <w:lang w:val="en-US"/>
        </w:rPr>
        <w:fldChar w:fldCharType="begin"/>
      </w:r>
      <w:r>
        <w:rPr>
          <w:highlight w:val="yellow"/>
          <w:lang w:val="en-US"/>
        </w:rPr>
        <w:instrText xml:space="preserve"> TOC \h \z \c "Gambar" </w:instrText>
      </w:r>
      <w:r>
        <w:rPr>
          <w:highlight w:val="yellow"/>
          <w:lang w:val="en-US"/>
        </w:rPr>
        <w:fldChar w:fldCharType="separate"/>
      </w:r>
      <w:hyperlink w:anchor="_Toc118319811" w:history="1">
        <w:r w:rsidR="004734DC" w:rsidRPr="00CA23BD">
          <w:rPr>
            <w:rStyle w:val="Hyperlink"/>
            <w:noProof/>
          </w:rPr>
          <w:t>Gambar 2.1</w:t>
        </w:r>
        <w:r w:rsidR="004734DC" w:rsidRPr="00CA23BD">
          <w:rPr>
            <w:rStyle w:val="Hyperlink"/>
            <w:noProof/>
            <w:lang w:val="en-US"/>
          </w:rPr>
          <w:t xml:space="preserve"> </w:t>
        </w:r>
        <w:r w:rsidR="004734DC" w:rsidRPr="00CA23BD">
          <w:rPr>
            <w:rStyle w:val="Hyperlink"/>
            <w:noProof/>
            <w:lang w:val="en-US" w:eastAsia="en-ID"/>
          </w:rPr>
          <w:t>Logo Android</w:t>
        </w:r>
        <w:r w:rsidR="004734DC">
          <w:rPr>
            <w:noProof/>
            <w:webHidden/>
          </w:rPr>
          <w:tab/>
        </w:r>
        <w:r w:rsidR="004734DC">
          <w:rPr>
            <w:noProof/>
            <w:webHidden/>
          </w:rPr>
          <w:fldChar w:fldCharType="begin"/>
        </w:r>
        <w:r w:rsidR="004734DC">
          <w:rPr>
            <w:noProof/>
            <w:webHidden/>
          </w:rPr>
          <w:instrText xml:space="preserve"> PAGEREF _Toc118319811 \h </w:instrText>
        </w:r>
        <w:r w:rsidR="004734DC">
          <w:rPr>
            <w:noProof/>
            <w:webHidden/>
          </w:rPr>
        </w:r>
        <w:r w:rsidR="004734DC">
          <w:rPr>
            <w:noProof/>
            <w:webHidden/>
          </w:rPr>
          <w:fldChar w:fldCharType="separate"/>
        </w:r>
        <w:r w:rsidR="004734DC">
          <w:rPr>
            <w:noProof/>
            <w:webHidden/>
          </w:rPr>
          <w:t>6</w:t>
        </w:r>
        <w:r w:rsidR="004734DC">
          <w:rPr>
            <w:noProof/>
            <w:webHidden/>
          </w:rPr>
          <w:fldChar w:fldCharType="end"/>
        </w:r>
      </w:hyperlink>
    </w:p>
    <w:p w14:paraId="34E80BA6" w14:textId="77777777" w:rsidR="004734DC" w:rsidRDefault="00F5344C">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18319812" w:history="1">
        <w:r w:rsidR="004734DC" w:rsidRPr="00CA23BD">
          <w:rPr>
            <w:rStyle w:val="Hyperlink"/>
            <w:noProof/>
          </w:rPr>
          <w:t>Gambar 2.2</w:t>
        </w:r>
        <w:r w:rsidR="004734DC" w:rsidRPr="00CA23BD">
          <w:rPr>
            <w:rStyle w:val="Hyperlink"/>
            <w:noProof/>
            <w:lang w:val="en-US"/>
          </w:rPr>
          <w:t xml:space="preserve"> Logo Dart</w:t>
        </w:r>
        <w:r w:rsidR="004734DC">
          <w:rPr>
            <w:noProof/>
            <w:webHidden/>
          </w:rPr>
          <w:tab/>
        </w:r>
        <w:r w:rsidR="004734DC">
          <w:rPr>
            <w:noProof/>
            <w:webHidden/>
          </w:rPr>
          <w:fldChar w:fldCharType="begin"/>
        </w:r>
        <w:r w:rsidR="004734DC">
          <w:rPr>
            <w:noProof/>
            <w:webHidden/>
          </w:rPr>
          <w:instrText xml:space="preserve"> PAGEREF _Toc118319812 \h </w:instrText>
        </w:r>
        <w:r w:rsidR="004734DC">
          <w:rPr>
            <w:noProof/>
            <w:webHidden/>
          </w:rPr>
        </w:r>
        <w:r w:rsidR="004734DC">
          <w:rPr>
            <w:noProof/>
            <w:webHidden/>
          </w:rPr>
          <w:fldChar w:fldCharType="separate"/>
        </w:r>
        <w:r w:rsidR="004734DC">
          <w:rPr>
            <w:noProof/>
            <w:webHidden/>
          </w:rPr>
          <w:t>9</w:t>
        </w:r>
        <w:r w:rsidR="004734DC">
          <w:rPr>
            <w:noProof/>
            <w:webHidden/>
          </w:rPr>
          <w:fldChar w:fldCharType="end"/>
        </w:r>
      </w:hyperlink>
    </w:p>
    <w:p w14:paraId="4513A750" w14:textId="77777777" w:rsidR="004734DC" w:rsidRDefault="00F5344C">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18319813" w:history="1">
        <w:r w:rsidR="004734DC" w:rsidRPr="00CA23BD">
          <w:rPr>
            <w:rStyle w:val="Hyperlink"/>
            <w:noProof/>
          </w:rPr>
          <w:t>Gambar 2.3</w:t>
        </w:r>
        <w:r w:rsidR="004734DC" w:rsidRPr="00CA23BD">
          <w:rPr>
            <w:rStyle w:val="Hyperlink"/>
            <w:noProof/>
            <w:lang w:val="en-US"/>
          </w:rPr>
          <w:t xml:space="preserve"> Logo Flutter</w:t>
        </w:r>
        <w:r w:rsidR="004734DC">
          <w:rPr>
            <w:noProof/>
            <w:webHidden/>
          </w:rPr>
          <w:tab/>
        </w:r>
        <w:r w:rsidR="004734DC">
          <w:rPr>
            <w:noProof/>
            <w:webHidden/>
          </w:rPr>
          <w:fldChar w:fldCharType="begin"/>
        </w:r>
        <w:r w:rsidR="004734DC">
          <w:rPr>
            <w:noProof/>
            <w:webHidden/>
          </w:rPr>
          <w:instrText xml:space="preserve"> PAGEREF _Toc118319813 \h </w:instrText>
        </w:r>
        <w:r w:rsidR="004734DC">
          <w:rPr>
            <w:noProof/>
            <w:webHidden/>
          </w:rPr>
        </w:r>
        <w:r w:rsidR="004734DC">
          <w:rPr>
            <w:noProof/>
            <w:webHidden/>
          </w:rPr>
          <w:fldChar w:fldCharType="separate"/>
        </w:r>
        <w:r w:rsidR="004734DC">
          <w:rPr>
            <w:noProof/>
            <w:webHidden/>
          </w:rPr>
          <w:t>11</w:t>
        </w:r>
        <w:r w:rsidR="004734DC">
          <w:rPr>
            <w:noProof/>
            <w:webHidden/>
          </w:rPr>
          <w:fldChar w:fldCharType="end"/>
        </w:r>
      </w:hyperlink>
    </w:p>
    <w:p w14:paraId="1E0670E5" w14:textId="77777777" w:rsidR="004734DC" w:rsidRDefault="00F5344C">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18319814" w:history="1">
        <w:r w:rsidR="004734DC" w:rsidRPr="00CA23BD">
          <w:rPr>
            <w:rStyle w:val="Hyperlink"/>
            <w:noProof/>
          </w:rPr>
          <w:t>Gambar 2.4</w:t>
        </w:r>
        <w:r w:rsidR="004734DC" w:rsidRPr="00CA23BD">
          <w:rPr>
            <w:rStyle w:val="Hyperlink"/>
            <w:noProof/>
            <w:lang w:val="en-US"/>
          </w:rPr>
          <w:t xml:space="preserve"> Logo Visual Studio Code</w:t>
        </w:r>
        <w:r w:rsidR="004734DC">
          <w:rPr>
            <w:noProof/>
            <w:webHidden/>
          </w:rPr>
          <w:tab/>
        </w:r>
        <w:r w:rsidR="004734DC">
          <w:rPr>
            <w:noProof/>
            <w:webHidden/>
          </w:rPr>
          <w:fldChar w:fldCharType="begin"/>
        </w:r>
        <w:r w:rsidR="004734DC">
          <w:rPr>
            <w:noProof/>
            <w:webHidden/>
          </w:rPr>
          <w:instrText xml:space="preserve"> PAGEREF _Toc118319814 \h </w:instrText>
        </w:r>
        <w:r w:rsidR="004734DC">
          <w:rPr>
            <w:noProof/>
            <w:webHidden/>
          </w:rPr>
        </w:r>
        <w:r w:rsidR="004734DC">
          <w:rPr>
            <w:noProof/>
            <w:webHidden/>
          </w:rPr>
          <w:fldChar w:fldCharType="separate"/>
        </w:r>
        <w:r w:rsidR="004734DC">
          <w:rPr>
            <w:noProof/>
            <w:webHidden/>
          </w:rPr>
          <w:t>12</w:t>
        </w:r>
        <w:r w:rsidR="004734DC">
          <w:rPr>
            <w:noProof/>
            <w:webHidden/>
          </w:rPr>
          <w:fldChar w:fldCharType="end"/>
        </w:r>
      </w:hyperlink>
    </w:p>
    <w:p w14:paraId="7825C9F2" w14:textId="77777777" w:rsidR="004734DC" w:rsidRDefault="00F5344C">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18319815" w:history="1">
        <w:r w:rsidR="004734DC" w:rsidRPr="00CA23BD">
          <w:rPr>
            <w:rStyle w:val="Hyperlink"/>
            <w:noProof/>
          </w:rPr>
          <w:t>Gambar 2.5</w:t>
        </w:r>
        <w:r w:rsidR="004734DC" w:rsidRPr="00CA23BD">
          <w:rPr>
            <w:rStyle w:val="Hyperlink"/>
            <w:noProof/>
            <w:lang w:val="en-US"/>
          </w:rPr>
          <w:t xml:space="preserve"> Logo Vysor</w:t>
        </w:r>
        <w:r w:rsidR="004734DC">
          <w:rPr>
            <w:noProof/>
            <w:webHidden/>
          </w:rPr>
          <w:tab/>
        </w:r>
        <w:r w:rsidR="004734DC">
          <w:rPr>
            <w:noProof/>
            <w:webHidden/>
          </w:rPr>
          <w:fldChar w:fldCharType="begin"/>
        </w:r>
        <w:r w:rsidR="004734DC">
          <w:rPr>
            <w:noProof/>
            <w:webHidden/>
          </w:rPr>
          <w:instrText xml:space="preserve"> PAGEREF _Toc118319815 \h </w:instrText>
        </w:r>
        <w:r w:rsidR="004734DC">
          <w:rPr>
            <w:noProof/>
            <w:webHidden/>
          </w:rPr>
        </w:r>
        <w:r w:rsidR="004734DC">
          <w:rPr>
            <w:noProof/>
            <w:webHidden/>
          </w:rPr>
          <w:fldChar w:fldCharType="separate"/>
        </w:r>
        <w:r w:rsidR="004734DC">
          <w:rPr>
            <w:noProof/>
            <w:webHidden/>
          </w:rPr>
          <w:t>13</w:t>
        </w:r>
        <w:r w:rsidR="004734DC">
          <w:rPr>
            <w:noProof/>
            <w:webHidden/>
          </w:rPr>
          <w:fldChar w:fldCharType="end"/>
        </w:r>
      </w:hyperlink>
    </w:p>
    <w:p w14:paraId="5CC13110" w14:textId="77777777" w:rsidR="004734DC" w:rsidRDefault="00F5344C">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18319816" w:history="1">
        <w:r w:rsidR="004734DC" w:rsidRPr="00CA23BD">
          <w:rPr>
            <w:rStyle w:val="Hyperlink"/>
            <w:noProof/>
          </w:rPr>
          <w:t>Gambar 3.1</w:t>
        </w:r>
        <w:r w:rsidR="004734DC" w:rsidRPr="00CA23BD">
          <w:rPr>
            <w:rStyle w:val="Hyperlink"/>
            <w:noProof/>
            <w:lang w:val="en-US"/>
          </w:rPr>
          <w:t xml:space="preserve"> Flowchart</w:t>
        </w:r>
        <w:r w:rsidR="004734DC" w:rsidRPr="00CA23BD">
          <w:rPr>
            <w:rStyle w:val="Hyperlink"/>
            <w:noProof/>
          </w:rPr>
          <w:t xml:space="preserve"> Penelitian</w:t>
        </w:r>
        <w:r w:rsidR="004734DC">
          <w:rPr>
            <w:noProof/>
            <w:webHidden/>
          </w:rPr>
          <w:tab/>
        </w:r>
        <w:r w:rsidR="004734DC">
          <w:rPr>
            <w:noProof/>
            <w:webHidden/>
          </w:rPr>
          <w:fldChar w:fldCharType="begin"/>
        </w:r>
        <w:r w:rsidR="004734DC">
          <w:rPr>
            <w:noProof/>
            <w:webHidden/>
          </w:rPr>
          <w:instrText xml:space="preserve"> PAGEREF _Toc118319816 \h </w:instrText>
        </w:r>
        <w:r w:rsidR="004734DC">
          <w:rPr>
            <w:noProof/>
            <w:webHidden/>
          </w:rPr>
        </w:r>
        <w:r w:rsidR="004734DC">
          <w:rPr>
            <w:noProof/>
            <w:webHidden/>
          </w:rPr>
          <w:fldChar w:fldCharType="separate"/>
        </w:r>
        <w:r w:rsidR="004734DC">
          <w:rPr>
            <w:noProof/>
            <w:webHidden/>
          </w:rPr>
          <w:t>19</w:t>
        </w:r>
        <w:r w:rsidR="004734DC">
          <w:rPr>
            <w:noProof/>
            <w:webHidden/>
          </w:rPr>
          <w:fldChar w:fldCharType="end"/>
        </w:r>
      </w:hyperlink>
    </w:p>
    <w:p w14:paraId="482457FA" w14:textId="358B47F6" w:rsidR="0088756E" w:rsidRPr="00B86390" w:rsidRDefault="00A46DB6" w:rsidP="0088756E">
      <w:pPr>
        <w:pStyle w:val="Caption"/>
        <w:rPr>
          <w:lang w:val="en-US"/>
        </w:rPr>
        <w:sectPr w:rsidR="0088756E" w:rsidRPr="00B86390">
          <w:headerReference w:type="even" r:id="rId15"/>
          <w:headerReference w:type="default" r:id="rId16"/>
          <w:footerReference w:type="even" r:id="rId17"/>
          <w:footerReference w:type="default" r:id="rId18"/>
          <w:headerReference w:type="first" r:id="rId19"/>
          <w:footerReference w:type="first" r:id="rId20"/>
          <w:pgSz w:w="11906" w:h="16838"/>
          <w:pgMar w:top="2268" w:right="1701" w:bottom="1700" w:left="2268" w:header="720" w:footer="850" w:gutter="0"/>
          <w:pgNumType w:fmt="lowerRoman"/>
          <w:cols w:space="720"/>
          <w:docGrid w:linePitch="312" w:charSpace="-6145"/>
        </w:sectPr>
      </w:pPr>
      <w:r>
        <w:rPr>
          <w:rFonts w:cs="Mangal"/>
          <w:szCs w:val="21"/>
          <w:highlight w:val="yellow"/>
          <w:lang w:val="en-US"/>
        </w:rPr>
        <w:fldChar w:fldCharType="end"/>
      </w:r>
    </w:p>
    <w:p w14:paraId="181DDAFD" w14:textId="0D63A747" w:rsidR="001F6AC6" w:rsidRDefault="001F6AC6" w:rsidP="001F6AC6">
      <w:pPr>
        <w:pStyle w:val="Heading1"/>
        <w:spacing w:line="360" w:lineRule="auto"/>
      </w:pPr>
      <w:r>
        <w:lastRenderedPageBreak/>
        <w:br/>
      </w:r>
      <w:bookmarkStart w:id="15" w:name="_Toc61370606"/>
      <w:bookmarkStart w:id="16" w:name="_Toc98069844"/>
      <w:bookmarkStart w:id="17" w:name="_Toc98785829"/>
      <w:bookmarkStart w:id="18" w:name="_Toc101313218"/>
      <w:bookmarkStart w:id="19" w:name="_Toc101315418"/>
      <w:bookmarkStart w:id="20" w:name="_Toc118320471"/>
      <w:r>
        <w:t>PENDAHULUAN</w:t>
      </w:r>
      <w:bookmarkEnd w:id="15"/>
      <w:bookmarkEnd w:id="16"/>
      <w:bookmarkEnd w:id="17"/>
      <w:bookmarkEnd w:id="18"/>
      <w:bookmarkEnd w:id="19"/>
      <w:bookmarkEnd w:id="20"/>
    </w:p>
    <w:p w14:paraId="36D0F14F" w14:textId="0D417A30" w:rsidR="002C29E0" w:rsidRDefault="002C29E0" w:rsidP="001F6AC6">
      <w:pPr>
        <w:pStyle w:val="Heading2"/>
        <w:rPr>
          <w:lang w:val="en-US"/>
        </w:rPr>
      </w:pPr>
      <w:bookmarkStart w:id="21" w:name="_Toc118320472"/>
      <w:bookmarkStart w:id="22" w:name="_Toc61370607"/>
      <w:bookmarkStart w:id="23" w:name="_Toc98069845"/>
      <w:bookmarkStart w:id="24" w:name="_Toc98785830"/>
      <w:bookmarkStart w:id="25" w:name="_Toc101313219"/>
      <w:bookmarkStart w:id="26" w:name="_Toc101315419"/>
      <w:r>
        <w:rPr>
          <w:lang w:val="en-US"/>
        </w:rPr>
        <w:t>Latar Belakang</w:t>
      </w:r>
      <w:bookmarkEnd w:id="21"/>
    </w:p>
    <w:p w14:paraId="0A3996FE" w14:textId="1EA46515" w:rsidR="00DA7479" w:rsidRDefault="00BC7708" w:rsidP="00DA7479">
      <w:pPr>
        <w:pStyle w:val="TEUnsoed-TextBodyspasi2"/>
        <w:ind w:firstLine="851"/>
        <w:rPr>
          <w:rFonts w:ascii="Times New Roman" w:hAnsi="Times New Roman" w:cs="Times New Roman"/>
          <w:lang w:val="en-US"/>
        </w:rPr>
      </w:pPr>
      <w:bookmarkStart w:id="27" w:name="_Hlk115898862"/>
      <w:r w:rsidRPr="00886A32">
        <w:rPr>
          <w:rFonts w:ascii="Times New Roman" w:hAnsi="Times New Roman" w:cs="Times New Roman"/>
          <w:lang w:val="en-US"/>
        </w:rPr>
        <w:t xml:space="preserve">Kesehatan merupakan hal yang sangat penting bagi manusia. Dengan pola hidup yang sehat, setiap orang dapat berperan produktif dalam berbagai kegiatan untuk mencapai tujuan hidup. Salah satu </w:t>
      </w:r>
      <w:proofErr w:type="gramStart"/>
      <w:r w:rsidRPr="00886A32">
        <w:rPr>
          <w:rFonts w:ascii="Times New Roman" w:hAnsi="Times New Roman" w:cs="Times New Roman"/>
          <w:lang w:val="en-US"/>
        </w:rPr>
        <w:t>cara</w:t>
      </w:r>
      <w:proofErr w:type="gramEnd"/>
      <w:r w:rsidRPr="00886A32">
        <w:rPr>
          <w:rFonts w:ascii="Times New Roman" w:hAnsi="Times New Roman" w:cs="Times New Roman"/>
          <w:lang w:val="en-US"/>
        </w:rPr>
        <w:t xml:space="preserve"> menjaga agar tubuh tetap sehat adalah </w:t>
      </w:r>
      <w:r w:rsidR="00DC1E0E" w:rsidRPr="00886A32">
        <w:rPr>
          <w:rFonts w:ascii="Times New Roman" w:hAnsi="Times New Roman" w:cs="Times New Roman"/>
          <w:lang w:val="en-US"/>
        </w:rPr>
        <w:t>dengan menjaga berat badan ideal agar terhindar dari berbagai penyakit</w:t>
      </w:r>
      <w:r w:rsidR="00886A32" w:rsidRPr="00886A32">
        <w:rPr>
          <w:rFonts w:ascii="Times New Roman" w:hAnsi="Times New Roman" w:cs="Times New Roman"/>
          <w:lang w:val="en-US"/>
        </w:rPr>
        <w:t xml:space="preserve">. </w:t>
      </w:r>
      <w:r w:rsidR="00866970">
        <w:rPr>
          <w:rFonts w:ascii="Times New Roman" w:hAnsi="Times New Roman" w:cs="Times New Roman"/>
          <w:lang w:val="en-US"/>
        </w:rPr>
        <w:t xml:space="preserve">Berat badan yang ideal </w:t>
      </w:r>
      <w:proofErr w:type="gramStart"/>
      <w:r w:rsidR="00866970">
        <w:rPr>
          <w:rFonts w:ascii="Times New Roman" w:hAnsi="Times New Roman" w:cs="Times New Roman"/>
          <w:lang w:val="en-US"/>
        </w:rPr>
        <w:t>akan</w:t>
      </w:r>
      <w:proofErr w:type="gramEnd"/>
      <w:r w:rsidR="00866970">
        <w:rPr>
          <w:rFonts w:ascii="Times New Roman" w:hAnsi="Times New Roman" w:cs="Times New Roman"/>
          <w:lang w:val="en-US"/>
        </w:rPr>
        <w:t xml:space="preserve"> menentukan penampilan seseorang. Dan hal yang lebih penting dalam hal ini adalah dari sisi kesehatan. Maka dari itu, adanya sebuah aplikasi yang dapat diakses kapanpun dan dimanapun untuk membantu mengukur index </w:t>
      </w:r>
      <w:proofErr w:type="gramStart"/>
      <w:r w:rsidR="00866970">
        <w:rPr>
          <w:rFonts w:ascii="Times New Roman" w:hAnsi="Times New Roman" w:cs="Times New Roman"/>
          <w:lang w:val="en-US"/>
        </w:rPr>
        <w:t>massa</w:t>
      </w:r>
      <w:proofErr w:type="gramEnd"/>
      <w:r w:rsidR="00866970">
        <w:rPr>
          <w:rFonts w:ascii="Times New Roman" w:hAnsi="Times New Roman" w:cs="Times New Roman"/>
          <w:lang w:val="en-US"/>
        </w:rPr>
        <w:t xml:space="preserve"> tubuh sangat diperlukan.</w:t>
      </w:r>
    </w:p>
    <w:p w14:paraId="2B34AB82" w14:textId="17F4F41D" w:rsidR="00866970" w:rsidRDefault="00866970" w:rsidP="00DA7479">
      <w:pPr>
        <w:pStyle w:val="TEUnsoed-TextBodyspasi2"/>
        <w:ind w:firstLine="851"/>
        <w:rPr>
          <w:lang w:val="en-US" w:eastAsia="en-ID" w:bidi="ar-SA"/>
        </w:rPr>
      </w:pPr>
      <w:r>
        <w:rPr>
          <w:rFonts w:ascii="Times New Roman" w:hAnsi="Times New Roman" w:cs="Times New Roman"/>
          <w:lang w:val="en-US"/>
        </w:rPr>
        <w:t xml:space="preserve">Index </w:t>
      </w:r>
      <w:proofErr w:type="gramStart"/>
      <w:r>
        <w:rPr>
          <w:rFonts w:ascii="Times New Roman" w:hAnsi="Times New Roman" w:cs="Times New Roman"/>
          <w:lang w:val="en-US"/>
        </w:rPr>
        <w:t>massa</w:t>
      </w:r>
      <w:proofErr w:type="gramEnd"/>
      <w:r>
        <w:rPr>
          <w:rFonts w:ascii="Times New Roman" w:hAnsi="Times New Roman" w:cs="Times New Roman"/>
          <w:lang w:val="en-US"/>
        </w:rPr>
        <w:t xml:space="preserve"> tubuh atau </w:t>
      </w:r>
      <w:r w:rsidRPr="00866970">
        <w:rPr>
          <w:rFonts w:ascii="Times New Roman" w:hAnsi="Times New Roman" w:cs="Times New Roman"/>
          <w:i/>
          <w:lang w:val="en-US"/>
        </w:rPr>
        <w:t>body mass index</w:t>
      </w:r>
      <w:r>
        <w:rPr>
          <w:rFonts w:ascii="Times New Roman" w:hAnsi="Times New Roman" w:cs="Times New Roman"/>
          <w:lang w:val="en-US"/>
        </w:rPr>
        <w:t xml:space="preserve"> </w:t>
      </w:r>
      <w:r>
        <w:rPr>
          <w:lang w:val="en-US" w:eastAsia="en-ID" w:bidi="ar-SA"/>
        </w:rPr>
        <w:t>(BMI) adalah pengukuran yang digunakan untuk menentukan golongan berat badan sehat dan tidak sehat. Pada beberapa kasus, BMI menjadi alat skrining untuk melihat risiko kesehatan.</w:t>
      </w:r>
      <w:r w:rsidR="003A0FD8">
        <w:rPr>
          <w:lang w:val="en-US" w:eastAsia="en-ID" w:bidi="ar-SA"/>
        </w:rPr>
        <w:t xml:space="preserve"> </w:t>
      </w:r>
      <w:r w:rsidR="004E44C6">
        <w:rPr>
          <w:lang w:val="en-US" w:eastAsia="en-ID" w:bidi="ar-SA"/>
        </w:rPr>
        <w:t xml:space="preserve">Untuk memudahkan dalam pengukuran ini dibuatlah sebuah aplikasi android yang memudahkan pengguna untuk dapat melakukan pengecekan </w:t>
      </w:r>
      <w:r w:rsidR="004E44C6" w:rsidRPr="004E44C6">
        <w:rPr>
          <w:i/>
          <w:lang w:val="en-US" w:eastAsia="en-ID" w:bidi="ar-SA"/>
        </w:rPr>
        <w:t>body mass index</w:t>
      </w:r>
      <w:r w:rsidR="004E44C6">
        <w:rPr>
          <w:lang w:val="en-US" w:eastAsia="en-ID" w:bidi="ar-SA"/>
        </w:rPr>
        <w:t xml:space="preserve"> setiap harinya untuk menjaga berat badan. Aplikasi ini nantinya </w:t>
      </w:r>
      <w:proofErr w:type="gramStart"/>
      <w:r w:rsidR="004E44C6">
        <w:rPr>
          <w:lang w:val="en-US" w:eastAsia="en-ID" w:bidi="ar-SA"/>
        </w:rPr>
        <w:t>akan</w:t>
      </w:r>
      <w:proofErr w:type="gramEnd"/>
      <w:r w:rsidR="004E44C6">
        <w:rPr>
          <w:lang w:val="en-US" w:eastAsia="en-ID" w:bidi="ar-SA"/>
        </w:rPr>
        <w:t xml:space="preserve"> di lengkapi beberapa tips-tips kesehatan untuk menjaga berat badan agar tetap ideal.</w:t>
      </w:r>
    </w:p>
    <w:p w14:paraId="7CE1E8E5" w14:textId="1963E228" w:rsidR="004E44C6" w:rsidRPr="004E44C6" w:rsidRDefault="004E44C6" w:rsidP="00DA7479">
      <w:pPr>
        <w:pStyle w:val="TEUnsoed-TextBodyspasi2"/>
        <w:ind w:firstLine="851"/>
        <w:rPr>
          <w:rFonts w:ascii="Times New Roman" w:hAnsi="Times New Roman" w:cs="Times New Roman"/>
          <w:b/>
          <w:lang w:val="en-US"/>
        </w:rPr>
      </w:pPr>
      <w:r>
        <w:rPr>
          <w:lang w:val="en-US" w:eastAsia="en-ID" w:bidi="ar-SA"/>
        </w:rPr>
        <w:t xml:space="preserve">Aplikasi android ini nantinya </w:t>
      </w:r>
      <w:proofErr w:type="gramStart"/>
      <w:r>
        <w:rPr>
          <w:lang w:val="en-US" w:eastAsia="en-ID" w:bidi="ar-SA"/>
        </w:rPr>
        <w:t>akan</w:t>
      </w:r>
      <w:proofErr w:type="gramEnd"/>
      <w:r>
        <w:rPr>
          <w:lang w:val="en-US" w:eastAsia="en-ID" w:bidi="ar-SA"/>
        </w:rPr>
        <w:t xml:space="preserve"> dibuat dengan menggunakan bahasa pemrograman dart dengan menggunakan framework flutter. Perancangan aplikasi ini diharapkan dapat memudahkan pengguna untuk melakukan pengecekan kesehatan berdasarkan body mass index dengan standar dari World Health Organization (WHO). Oleh karena itu, penulis </w:t>
      </w:r>
      <w:proofErr w:type="gramStart"/>
      <w:r>
        <w:rPr>
          <w:lang w:val="en-US" w:eastAsia="en-ID" w:bidi="ar-SA"/>
        </w:rPr>
        <w:t>akan</w:t>
      </w:r>
      <w:proofErr w:type="gramEnd"/>
      <w:r>
        <w:rPr>
          <w:lang w:val="en-US" w:eastAsia="en-ID" w:bidi="ar-SA"/>
        </w:rPr>
        <w:t xml:space="preserve"> melakukan penelitian berjudul </w:t>
      </w:r>
      <w:r>
        <w:rPr>
          <w:b/>
          <w:lang w:val="en-US" w:eastAsia="en-ID" w:bidi="ar-SA"/>
        </w:rPr>
        <w:lastRenderedPageBreak/>
        <w:t xml:space="preserve">“RANCANG BANGUN APLIKASI ANDROID PEMANTAUAN KESEHATAN BERDASARKAN </w:t>
      </w:r>
      <w:r w:rsidR="00641B4A">
        <w:rPr>
          <w:b/>
          <w:lang w:val="en-US" w:eastAsia="en-ID" w:bidi="ar-SA"/>
        </w:rPr>
        <w:t xml:space="preserve">INDEKS MASSA TUBUH (IMT) </w:t>
      </w:r>
      <w:r>
        <w:rPr>
          <w:b/>
          <w:lang w:val="en-US" w:eastAsia="en-ID" w:bidi="ar-SA"/>
        </w:rPr>
        <w:t>MENGGUNAKAN FRAMEWORK FLUTTER”.</w:t>
      </w:r>
    </w:p>
    <w:p w14:paraId="26A17D54" w14:textId="3C6C0625" w:rsidR="001F6AC6" w:rsidRPr="00BC7708" w:rsidRDefault="001F6AC6" w:rsidP="002C29E0">
      <w:pPr>
        <w:pStyle w:val="Heading2"/>
        <w:rPr>
          <w:lang w:val="en-US"/>
        </w:rPr>
      </w:pPr>
      <w:bookmarkStart w:id="28" w:name="_Toc98785831"/>
      <w:bookmarkStart w:id="29" w:name="_Toc101313220"/>
      <w:bookmarkStart w:id="30" w:name="_Toc101315420"/>
      <w:bookmarkStart w:id="31" w:name="_Toc118320473"/>
      <w:bookmarkStart w:id="32" w:name="_Toc61370608"/>
      <w:bookmarkStart w:id="33" w:name="_Toc98063559"/>
      <w:bookmarkStart w:id="34" w:name="_Toc98069846"/>
      <w:bookmarkEnd w:id="22"/>
      <w:bookmarkEnd w:id="23"/>
      <w:bookmarkEnd w:id="24"/>
      <w:bookmarkEnd w:id="25"/>
      <w:bookmarkEnd w:id="26"/>
      <w:bookmarkEnd w:id="27"/>
      <w:r w:rsidRPr="00BC7708">
        <w:rPr>
          <w:lang w:val="en-US"/>
        </w:rPr>
        <w:t>Rumusan Masalah</w:t>
      </w:r>
      <w:bookmarkEnd w:id="28"/>
      <w:bookmarkEnd w:id="29"/>
      <w:bookmarkEnd w:id="30"/>
      <w:bookmarkEnd w:id="31"/>
    </w:p>
    <w:p w14:paraId="1C51CD38" w14:textId="77777777" w:rsidR="001F6AC6" w:rsidRPr="00886A32" w:rsidRDefault="001F6AC6" w:rsidP="001F6AC6">
      <w:pPr>
        <w:pStyle w:val="TEUnsoed-TextBodyspasi2"/>
        <w:rPr>
          <w:lang w:val="en-US"/>
        </w:rPr>
      </w:pPr>
      <w:r w:rsidRPr="00886A32">
        <w:rPr>
          <w:lang w:val="en-US"/>
        </w:rPr>
        <w:t>Berdasarkan pada latar belakang yang sudah dijelaskan di atas, maka rumusan masalah pada penelitian tugas akhir ini adalah sebagai berikut.</w:t>
      </w:r>
    </w:p>
    <w:p w14:paraId="2F57D930" w14:textId="69D45F51" w:rsidR="0014409D" w:rsidRPr="003A0FD8" w:rsidRDefault="00CC3775" w:rsidP="00CC3775">
      <w:pPr>
        <w:pStyle w:val="TEUnsoed-TextBodyspasi2"/>
        <w:numPr>
          <w:ilvl w:val="0"/>
          <w:numId w:val="4"/>
        </w:numPr>
        <w:rPr>
          <w:lang w:val="en-US"/>
        </w:rPr>
      </w:pPr>
      <w:bookmarkStart w:id="35" w:name="_Toc98785832"/>
      <w:r w:rsidRPr="003A0FD8">
        <w:rPr>
          <w:lang w:val="en-US"/>
        </w:rPr>
        <w:t xml:space="preserve">Bagaimana </w:t>
      </w:r>
      <w:bookmarkStart w:id="36" w:name="_Hlk113131254"/>
      <w:proofErr w:type="gramStart"/>
      <w:r w:rsidR="003A0FD8" w:rsidRPr="003A0FD8">
        <w:rPr>
          <w:lang w:val="en-US"/>
        </w:rPr>
        <w:t>cara</w:t>
      </w:r>
      <w:proofErr w:type="gramEnd"/>
      <w:r w:rsidR="003A0FD8" w:rsidRPr="003A0FD8">
        <w:rPr>
          <w:lang w:val="en-US"/>
        </w:rPr>
        <w:t xml:space="preserve"> menentukan tubuh i</w:t>
      </w:r>
      <w:r w:rsidR="00A14DCA">
        <w:rPr>
          <w:lang w:val="en-US"/>
        </w:rPr>
        <w:t xml:space="preserve">deal atau tidak menggunakan </w:t>
      </w:r>
      <w:r w:rsidR="00A14DCA" w:rsidRPr="00A14DCA">
        <w:rPr>
          <w:i/>
          <w:lang w:val="en-US"/>
        </w:rPr>
        <w:t>body mass index</w:t>
      </w:r>
      <w:r w:rsidR="003A0FD8" w:rsidRPr="003A0FD8">
        <w:rPr>
          <w:lang w:val="en-US"/>
        </w:rPr>
        <w:t>?</w:t>
      </w:r>
    </w:p>
    <w:p w14:paraId="477DA7CA" w14:textId="665FA753" w:rsidR="00CC3775" w:rsidRPr="003A0FD8" w:rsidRDefault="00CC3775" w:rsidP="00F56DCA">
      <w:pPr>
        <w:pStyle w:val="TEUnsoed-TextBodyspasi2"/>
        <w:numPr>
          <w:ilvl w:val="0"/>
          <w:numId w:val="4"/>
        </w:numPr>
        <w:rPr>
          <w:lang w:val="en-US"/>
        </w:rPr>
      </w:pPr>
      <w:r w:rsidRPr="003A0FD8">
        <w:rPr>
          <w:lang w:val="en-US"/>
        </w:rPr>
        <w:t xml:space="preserve">Bagaimana </w:t>
      </w:r>
      <w:bookmarkEnd w:id="36"/>
      <w:proofErr w:type="gramStart"/>
      <w:r w:rsidR="003A0FD8" w:rsidRPr="003A0FD8">
        <w:rPr>
          <w:lang w:val="en-US"/>
        </w:rPr>
        <w:t>cara</w:t>
      </w:r>
      <w:proofErr w:type="gramEnd"/>
      <w:r w:rsidR="003A0FD8" w:rsidRPr="003A0FD8">
        <w:rPr>
          <w:lang w:val="en-US"/>
        </w:rPr>
        <w:t xml:space="preserve"> menjaga atau menjadikan tubuh</w:t>
      </w:r>
      <w:r w:rsidR="003A0FD8">
        <w:rPr>
          <w:lang w:val="en-US"/>
        </w:rPr>
        <w:t xml:space="preserve"> agar</w:t>
      </w:r>
      <w:r w:rsidR="003A0FD8" w:rsidRPr="003A0FD8">
        <w:rPr>
          <w:lang w:val="en-US"/>
        </w:rPr>
        <w:t xml:space="preserve"> ideal?</w:t>
      </w:r>
    </w:p>
    <w:p w14:paraId="38C1F86F" w14:textId="6AF9274F" w:rsidR="003A0FD8" w:rsidRPr="000F5920" w:rsidRDefault="004E44C6" w:rsidP="00F56DCA">
      <w:pPr>
        <w:pStyle w:val="TEUnsoed-TextBodyspasi2"/>
        <w:numPr>
          <w:ilvl w:val="0"/>
          <w:numId w:val="4"/>
        </w:numPr>
        <w:rPr>
          <w:color w:val="FF0000"/>
          <w:lang w:val="en-US"/>
        </w:rPr>
      </w:pPr>
      <w:r>
        <w:rPr>
          <w:lang w:val="en-US"/>
        </w:rPr>
        <w:t>Bagaimana merancang sebuah aplikasi android menggunakan framework flutter?</w:t>
      </w:r>
    </w:p>
    <w:p w14:paraId="5CB21536" w14:textId="77777777" w:rsidR="001F6AC6" w:rsidRPr="005A5BE2" w:rsidRDefault="001F6AC6" w:rsidP="001F6AC6">
      <w:pPr>
        <w:pStyle w:val="Heading2"/>
        <w:rPr>
          <w:lang w:val="en-US"/>
        </w:rPr>
      </w:pPr>
      <w:bookmarkStart w:id="37" w:name="_Toc101313221"/>
      <w:bookmarkStart w:id="38" w:name="_Toc101315421"/>
      <w:bookmarkStart w:id="39" w:name="_Toc118320474"/>
      <w:r w:rsidRPr="005A5BE2">
        <w:rPr>
          <w:lang w:val="en-US"/>
        </w:rPr>
        <w:t>Batasan Masalah</w:t>
      </w:r>
      <w:bookmarkEnd w:id="35"/>
      <w:bookmarkEnd w:id="37"/>
      <w:bookmarkEnd w:id="38"/>
      <w:bookmarkEnd w:id="39"/>
    </w:p>
    <w:p w14:paraId="36E4AB69" w14:textId="77777777" w:rsidR="001F6AC6" w:rsidRPr="005A5BE2" w:rsidRDefault="001F6AC6" w:rsidP="001F6AC6">
      <w:pPr>
        <w:pStyle w:val="TEUnsoed-TextBodyspasi2"/>
        <w:ind w:firstLine="0"/>
        <w:rPr>
          <w:lang w:val="en-US"/>
        </w:rPr>
      </w:pPr>
      <w:r w:rsidRPr="005A5BE2">
        <w:rPr>
          <w:lang w:val="en-US"/>
        </w:rPr>
        <w:t>Batasan masalah pada penelitian tugas akhir ini adalah sebagai berikut.</w:t>
      </w:r>
    </w:p>
    <w:p w14:paraId="1F9BC2F1" w14:textId="08451621" w:rsidR="00557383" w:rsidRDefault="00380680" w:rsidP="00557383">
      <w:pPr>
        <w:pStyle w:val="ListParagraph"/>
        <w:numPr>
          <w:ilvl w:val="0"/>
          <w:numId w:val="3"/>
        </w:numPr>
        <w:spacing w:line="480" w:lineRule="auto"/>
        <w:jc w:val="both"/>
        <w:rPr>
          <w:rFonts w:cs="FreeSans"/>
          <w:szCs w:val="24"/>
          <w:lang w:val="en-US"/>
        </w:rPr>
      </w:pPr>
      <w:r w:rsidRPr="00380680">
        <w:rPr>
          <w:rFonts w:cs="FreeSans"/>
          <w:szCs w:val="24"/>
          <w:lang w:val="en-US"/>
        </w:rPr>
        <w:t>Aplikasi ini di buat dengan menggunakan bahasa pemrograman dart dengan framework flutter.</w:t>
      </w:r>
    </w:p>
    <w:p w14:paraId="3EDF7F8F" w14:textId="2790DE3F" w:rsidR="006528C8" w:rsidRDefault="006528C8" w:rsidP="00557383">
      <w:pPr>
        <w:pStyle w:val="ListParagraph"/>
        <w:numPr>
          <w:ilvl w:val="0"/>
          <w:numId w:val="3"/>
        </w:numPr>
        <w:spacing w:line="480" w:lineRule="auto"/>
        <w:jc w:val="both"/>
        <w:rPr>
          <w:rFonts w:cs="FreeSans"/>
          <w:szCs w:val="24"/>
          <w:lang w:val="en-US"/>
        </w:rPr>
      </w:pPr>
      <w:r>
        <w:rPr>
          <w:rFonts w:cs="FreeSans"/>
          <w:szCs w:val="24"/>
          <w:lang w:val="en-US"/>
        </w:rPr>
        <w:t>Pengukuran Body Mass Index didasarkan pada standar WHO.</w:t>
      </w:r>
    </w:p>
    <w:p w14:paraId="7B73E122" w14:textId="414DEDC3" w:rsidR="006528C8" w:rsidRPr="00380680" w:rsidRDefault="006528C8" w:rsidP="00557383">
      <w:pPr>
        <w:pStyle w:val="ListParagraph"/>
        <w:numPr>
          <w:ilvl w:val="0"/>
          <w:numId w:val="3"/>
        </w:numPr>
        <w:spacing w:line="480" w:lineRule="auto"/>
        <w:jc w:val="both"/>
        <w:rPr>
          <w:rFonts w:cs="FreeSans"/>
          <w:szCs w:val="24"/>
          <w:lang w:val="en-US"/>
        </w:rPr>
      </w:pPr>
      <w:r>
        <w:rPr>
          <w:rFonts w:cs="FreeSans"/>
          <w:szCs w:val="24"/>
          <w:lang w:val="en-US"/>
        </w:rPr>
        <w:t>Pembuatan aplikasi ini menggunakan software visual studio code.</w:t>
      </w:r>
    </w:p>
    <w:p w14:paraId="08351919" w14:textId="77777777" w:rsidR="001F6AC6" w:rsidRPr="00886A32" w:rsidRDefault="001F6AC6" w:rsidP="001F6AC6">
      <w:pPr>
        <w:pStyle w:val="Heading2"/>
        <w:rPr>
          <w:lang w:val="en-US"/>
        </w:rPr>
      </w:pPr>
      <w:bookmarkStart w:id="40" w:name="_Toc98785833"/>
      <w:bookmarkStart w:id="41" w:name="_Toc101313222"/>
      <w:bookmarkStart w:id="42" w:name="_Toc101315422"/>
      <w:bookmarkStart w:id="43" w:name="_Toc118320475"/>
      <w:r w:rsidRPr="00886A32">
        <w:rPr>
          <w:lang w:val="en-US"/>
        </w:rPr>
        <w:t>Tujuan Penelitian</w:t>
      </w:r>
      <w:bookmarkEnd w:id="40"/>
      <w:bookmarkEnd w:id="41"/>
      <w:bookmarkEnd w:id="42"/>
      <w:bookmarkEnd w:id="43"/>
    </w:p>
    <w:p w14:paraId="78107F2A" w14:textId="77777777" w:rsidR="001F6AC6" w:rsidRPr="005A5BE2" w:rsidRDefault="001F6AC6" w:rsidP="001F6AC6">
      <w:pPr>
        <w:pStyle w:val="TEUnsoed-TextBodyspasi2"/>
        <w:ind w:firstLine="0"/>
        <w:rPr>
          <w:lang w:val="en-US"/>
        </w:rPr>
      </w:pPr>
      <w:r w:rsidRPr="005A5BE2">
        <w:rPr>
          <w:lang w:val="en-US"/>
        </w:rPr>
        <w:t>Tujuan penelitian pada tugas akhir ini adalah sebagai berikut.</w:t>
      </w:r>
    </w:p>
    <w:p w14:paraId="11F6FBAA" w14:textId="1314F268" w:rsidR="00F240AB" w:rsidRPr="00B746CE" w:rsidRDefault="00B746CE" w:rsidP="00F240AB">
      <w:pPr>
        <w:pStyle w:val="TEUnsoed-TextBodyspasi2"/>
        <w:numPr>
          <w:ilvl w:val="0"/>
          <w:numId w:val="7"/>
        </w:numPr>
        <w:rPr>
          <w:lang w:val="en-US"/>
        </w:rPr>
      </w:pPr>
      <w:r w:rsidRPr="00B746CE">
        <w:rPr>
          <w:lang w:val="en-US"/>
        </w:rPr>
        <w:t xml:space="preserve">Melakukan perancangan aplikasi android untuk pemantauan kesehatan berdasarkan </w:t>
      </w:r>
      <w:r w:rsidRPr="00B746CE">
        <w:rPr>
          <w:i/>
          <w:lang w:val="en-US"/>
        </w:rPr>
        <w:t>body mass index</w:t>
      </w:r>
      <w:r>
        <w:rPr>
          <w:i/>
          <w:lang w:val="en-US"/>
        </w:rPr>
        <w:t xml:space="preserve"> </w:t>
      </w:r>
      <w:r>
        <w:rPr>
          <w:lang w:val="en-US"/>
        </w:rPr>
        <w:t>(BMI)</w:t>
      </w:r>
      <w:r w:rsidRPr="00B746CE">
        <w:rPr>
          <w:lang w:val="en-US"/>
        </w:rPr>
        <w:t>.</w:t>
      </w:r>
    </w:p>
    <w:p w14:paraId="62561F57" w14:textId="5D3D7BDC" w:rsidR="00DF0070" w:rsidRPr="00886A32" w:rsidRDefault="00B746CE" w:rsidP="00B746CE">
      <w:pPr>
        <w:pStyle w:val="TEUnsoed-TextBodyspasi2"/>
        <w:numPr>
          <w:ilvl w:val="0"/>
          <w:numId w:val="7"/>
        </w:numPr>
        <w:rPr>
          <w:color w:val="FF0000"/>
          <w:lang w:val="en-US"/>
        </w:rPr>
      </w:pPr>
      <w:r w:rsidRPr="00B746CE">
        <w:rPr>
          <w:lang w:val="en-US"/>
        </w:rPr>
        <w:lastRenderedPageBreak/>
        <w:t>Dapat melakukan penjagaan pola makan dan olahraga untuk menjaga tubuh agar tetap ideal sesuai dengan standar WHO</w:t>
      </w:r>
      <w:r>
        <w:rPr>
          <w:lang w:val="en-US"/>
        </w:rPr>
        <w:t>.</w:t>
      </w:r>
    </w:p>
    <w:p w14:paraId="36BFD57B" w14:textId="4FE1C595" w:rsidR="00F371D0" w:rsidRPr="00886A32" w:rsidRDefault="00F371D0" w:rsidP="001F6AC6">
      <w:pPr>
        <w:pStyle w:val="Heading2"/>
        <w:rPr>
          <w:lang w:val="en-US"/>
        </w:rPr>
      </w:pPr>
      <w:bookmarkStart w:id="44" w:name="_Toc118320476"/>
      <w:bookmarkStart w:id="45" w:name="_Toc98785834"/>
      <w:bookmarkStart w:id="46" w:name="_Toc101313223"/>
      <w:bookmarkStart w:id="47" w:name="_Toc101315423"/>
      <w:r w:rsidRPr="00886A32">
        <w:rPr>
          <w:lang w:val="en-US"/>
        </w:rPr>
        <w:t>Manfaat</w:t>
      </w:r>
      <w:bookmarkEnd w:id="44"/>
    </w:p>
    <w:p w14:paraId="2365C21E" w14:textId="77777777" w:rsidR="00F371D0" w:rsidRPr="003B0694" w:rsidRDefault="00F371D0" w:rsidP="00F371D0">
      <w:pPr>
        <w:pStyle w:val="TEUnsoed-TextBodyspasi2"/>
        <w:ind w:firstLine="0"/>
        <w:rPr>
          <w:lang w:val="en-US"/>
        </w:rPr>
      </w:pPr>
      <w:r w:rsidRPr="003B0694">
        <w:rPr>
          <w:lang w:val="en-US"/>
        </w:rPr>
        <w:t>Manfaat yang diperoleh dari penelitian tugas akhir ini adalah sebagai berikut.</w:t>
      </w:r>
    </w:p>
    <w:p w14:paraId="56A00D09" w14:textId="3AF40A07" w:rsidR="00AC4407" w:rsidRPr="003B0694" w:rsidRDefault="003B0694" w:rsidP="003B0694">
      <w:pPr>
        <w:pStyle w:val="TEUnsoed-TextBodyspasi2"/>
        <w:numPr>
          <w:ilvl w:val="0"/>
          <w:numId w:val="8"/>
        </w:numPr>
        <w:rPr>
          <w:lang w:val="en-US"/>
        </w:rPr>
      </w:pPr>
      <w:bookmarkStart w:id="48" w:name="_Toc98785837"/>
      <w:r w:rsidRPr="003B0694">
        <w:rPr>
          <w:lang w:val="en-US"/>
        </w:rPr>
        <w:t>Membantu menjaga kesehatan dengan memperharikan pola makan dan olahraga secara teratur sesuai dengan nilai hasil dari BMI.</w:t>
      </w:r>
    </w:p>
    <w:p w14:paraId="1A84858A" w14:textId="300C0264" w:rsidR="00F371D0" w:rsidRPr="003B0694" w:rsidRDefault="00F371D0" w:rsidP="00F371D0">
      <w:pPr>
        <w:pStyle w:val="TEUnsoed-TextBodyspasi2"/>
        <w:numPr>
          <w:ilvl w:val="0"/>
          <w:numId w:val="8"/>
        </w:numPr>
        <w:rPr>
          <w:lang w:val="en-US"/>
        </w:rPr>
      </w:pPr>
      <w:r w:rsidRPr="003B0694">
        <w:rPr>
          <w:lang w:val="en-US"/>
        </w:rPr>
        <w:t xml:space="preserve">Sebagai bahan referensi bagi mahasiswa lain dalam membuat tugas akhir dengan topik seputar </w:t>
      </w:r>
      <w:bookmarkEnd w:id="48"/>
      <w:r w:rsidR="003B0694" w:rsidRPr="003B0694">
        <w:rPr>
          <w:lang w:val="en-US"/>
        </w:rPr>
        <w:t>rancang bangun aplikasi android dengan menggunakan framework flutter.</w:t>
      </w:r>
    </w:p>
    <w:p w14:paraId="075F4A1F" w14:textId="3EE6C478" w:rsidR="001F6AC6" w:rsidRPr="00886A32" w:rsidRDefault="007840ED" w:rsidP="001F6AC6">
      <w:pPr>
        <w:pStyle w:val="Heading2"/>
        <w:rPr>
          <w:lang w:val="en-US"/>
        </w:rPr>
      </w:pPr>
      <w:bookmarkStart w:id="49" w:name="_Toc118320477"/>
      <w:bookmarkEnd w:id="45"/>
      <w:bookmarkEnd w:id="46"/>
      <w:bookmarkEnd w:id="47"/>
      <w:r w:rsidRPr="00886A32">
        <w:rPr>
          <w:lang w:val="en-US"/>
        </w:rPr>
        <w:t>Sistemat</w:t>
      </w:r>
      <w:r w:rsidR="003A79FE" w:rsidRPr="00886A32">
        <w:rPr>
          <w:lang w:val="en-US"/>
        </w:rPr>
        <w:t>i</w:t>
      </w:r>
      <w:r w:rsidRPr="00886A32">
        <w:rPr>
          <w:lang w:val="en-US"/>
        </w:rPr>
        <w:t>ka</w:t>
      </w:r>
      <w:r w:rsidR="003A79FE" w:rsidRPr="00886A32">
        <w:rPr>
          <w:lang w:val="en-US"/>
        </w:rPr>
        <w:t xml:space="preserve"> Penulisan</w:t>
      </w:r>
      <w:bookmarkEnd w:id="49"/>
    </w:p>
    <w:p w14:paraId="6CA36D3F" w14:textId="6A4C94B0" w:rsidR="007840ED" w:rsidRPr="003B0694" w:rsidRDefault="007840ED" w:rsidP="007840ED">
      <w:pPr>
        <w:pStyle w:val="TEUnsoed-TextBodyspasi2"/>
        <w:rPr>
          <w:lang w:val="en-US"/>
        </w:rPr>
      </w:pPr>
      <w:r w:rsidRPr="003B0694">
        <w:rPr>
          <w:lang w:val="en-US"/>
        </w:rPr>
        <w:t xml:space="preserve">Sistematika penulisan yang digunakan dalam penyusunan laporan </w:t>
      </w:r>
      <w:r w:rsidR="001E28EF" w:rsidRPr="003B0694">
        <w:rPr>
          <w:lang w:val="en-US"/>
        </w:rPr>
        <w:t>tugas akhir</w:t>
      </w:r>
      <w:r w:rsidRPr="003B0694">
        <w:rPr>
          <w:lang w:val="en-US"/>
        </w:rPr>
        <w:t xml:space="preserve"> ini </w:t>
      </w:r>
      <w:proofErr w:type="gramStart"/>
      <w:r w:rsidRPr="003B0694">
        <w:rPr>
          <w:lang w:val="en-US"/>
        </w:rPr>
        <w:t>adalah :</w:t>
      </w:r>
      <w:proofErr w:type="gramEnd"/>
    </w:p>
    <w:p w14:paraId="54A2F808" w14:textId="77777777" w:rsidR="007840ED" w:rsidRPr="003B0694" w:rsidRDefault="007840ED" w:rsidP="007840ED">
      <w:pPr>
        <w:pStyle w:val="TEUnsoed-TextBodyspasi2"/>
        <w:ind w:firstLine="0"/>
        <w:rPr>
          <w:lang w:val="en-US"/>
        </w:rPr>
      </w:pPr>
      <w:r w:rsidRPr="003B0694">
        <w:rPr>
          <w:lang w:val="en-US"/>
        </w:rPr>
        <w:t xml:space="preserve">BAB </w:t>
      </w:r>
      <w:proofErr w:type="gramStart"/>
      <w:r w:rsidRPr="003B0694">
        <w:rPr>
          <w:lang w:val="en-US"/>
        </w:rPr>
        <w:t>I :</w:t>
      </w:r>
      <w:proofErr w:type="gramEnd"/>
      <w:r w:rsidRPr="003B0694">
        <w:rPr>
          <w:lang w:val="en-US"/>
        </w:rPr>
        <w:t xml:space="preserve"> PENDAHULUAN</w:t>
      </w:r>
    </w:p>
    <w:p w14:paraId="0B122559" w14:textId="1E855A7C" w:rsidR="007840ED" w:rsidRPr="003B0694" w:rsidRDefault="007840ED" w:rsidP="007840ED">
      <w:pPr>
        <w:pStyle w:val="TEUnsoed-TextBodyspasi2"/>
        <w:ind w:left="851" w:firstLine="0"/>
        <w:rPr>
          <w:lang w:val="en-US"/>
        </w:rPr>
      </w:pPr>
      <w:r w:rsidRPr="003B0694">
        <w:rPr>
          <w:lang w:val="en-US"/>
        </w:rPr>
        <w:t xml:space="preserve">Pada bagian ini, penulis menggambarkan tentang isi dari laporan </w:t>
      </w:r>
      <w:r w:rsidR="009D38D3" w:rsidRPr="003B0694">
        <w:rPr>
          <w:lang w:val="en-US"/>
        </w:rPr>
        <w:t xml:space="preserve">tugas akhir </w:t>
      </w:r>
      <w:r w:rsidRPr="003B0694">
        <w:rPr>
          <w:lang w:val="en-US"/>
        </w:rPr>
        <w:t xml:space="preserve">yang berupa latar belakang, </w:t>
      </w:r>
      <w:r w:rsidR="007178C4" w:rsidRPr="003B0694">
        <w:rPr>
          <w:lang w:val="en-US"/>
        </w:rPr>
        <w:t xml:space="preserve">rumusan masalah, </w:t>
      </w:r>
      <w:r w:rsidR="00E73AEB" w:rsidRPr="003B0694">
        <w:rPr>
          <w:lang w:val="en-US"/>
        </w:rPr>
        <w:t xml:space="preserve">batasan masalah, </w:t>
      </w:r>
      <w:r w:rsidRPr="003B0694">
        <w:rPr>
          <w:lang w:val="en-US"/>
        </w:rPr>
        <w:t xml:space="preserve">tujuan, </w:t>
      </w:r>
      <w:r w:rsidR="0018394F" w:rsidRPr="003B0694">
        <w:rPr>
          <w:lang w:val="en-US"/>
        </w:rPr>
        <w:t>manfaat,</w:t>
      </w:r>
      <w:r w:rsidRPr="003B0694">
        <w:rPr>
          <w:lang w:val="en-US"/>
        </w:rPr>
        <w:t xml:space="preserve"> dan sistematika penulisan laporan.</w:t>
      </w:r>
    </w:p>
    <w:p w14:paraId="522F8406" w14:textId="10187852" w:rsidR="007840ED" w:rsidRPr="003B0694" w:rsidRDefault="007840ED" w:rsidP="007840ED">
      <w:pPr>
        <w:pStyle w:val="TEUnsoed-TextBodyspasi2"/>
        <w:ind w:firstLine="0"/>
        <w:rPr>
          <w:lang w:val="en-US"/>
        </w:rPr>
      </w:pPr>
      <w:r w:rsidRPr="003B0694">
        <w:rPr>
          <w:lang w:val="en-US"/>
        </w:rPr>
        <w:t xml:space="preserve">BAB </w:t>
      </w:r>
      <w:proofErr w:type="gramStart"/>
      <w:r w:rsidRPr="003B0694">
        <w:rPr>
          <w:lang w:val="en-US"/>
        </w:rPr>
        <w:t>II :</w:t>
      </w:r>
      <w:proofErr w:type="gramEnd"/>
      <w:r w:rsidRPr="003B0694">
        <w:rPr>
          <w:lang w:val="en-US"/>
        </w:rPr>
        <w:t xml:space="preserve"> TINJAUAN P</w:t>
      </w:r>
      <w:r w:rsidR="008C507E" w:rsidRPr="003B0694">
        <w:rPr>
          <w:lang w:val="en-US"/>
        </w:rPr>
        <w:t>USTAKA</w:t>
      </w:r>
    </w:p>
    <w:p w14:paraId="6266F170" w14:textId="3A385585" w:rsidR="0018394F" w:rsidRDefault="001E28EF" w:rsidP="003D6AE6">
      <w:pPr>
        <w:pStyle w:val="TEUnsoed-TextBodyspasi2"/>
        <w:ind w:left="851" w:firstLine="0"/>
        <w:rPr>
          <w:lang w:val="en-US"/>
        </w:rPr>
      </w:pPr>
      <w:r w:rsidRPr="003B0694">
        <w:rPr>
          <w:lang w:val="en-US"/>
        </w:rPr>
        <w:t>Pada bagian ini, menjelaskan kajian pus</w:t>
      </w:r>
      <w:r w:rsidR="003B0694">
        <w:rPr>
          <w:lang w:val="en-US"/>
        </w:rPr>
        <w:t xml:space="preserve">taka yang diperoleh dari hasil studi literatur </w:t>
      </w:r>
      <w:r w:rsidRPr="003B0694">
        <w:rPr>
          <w:lang w:val="en-US"/>
        </w:rPr>
        <w:t>dan sumber pustaka yang berupa buku ataupun data penu</w:t>
      </w:r>
      <w:r w:rsidR="00E73AEB" w:rsidRPr="003B0694">
        <w:rPr>
          <w:lang w:val="en-US"/>
        </w:rPr>
        <w:t>n</w:t>
      </w:r>
      <w:r w:rsidRPr="003B0694">
        <w:rPr>
          <w:lang w:val="en-US"/>
        </w:rPr>
        <w:t>jang lai</w:t>
      </w:r>
      <w:r w:rsidR="0018394F" w:rsidRPr="003B0694">
        <w:rPr>
          <w:lang w:val="en-US"/>
        </w:rPr>
        <w:t>n</w:t>
      </w:r>
      <w:r w:rsidRPr="003B0694">
        <w:rPr>
          <w:lang w:val="en-US"/>
        </w:rPr>
        <w:t>nya.</w:t>
      </w:r>
    </w:p>
    <w:p w14:paraId="4C778C92" w14:textId="77777777" w:rsidR="003B0694" w:rsidRDefault="003B0694" w:rsidP="003D6AE6">
      <w:pPr>
        <w:pStyle w:val="TEUnsoed-TextBodyspasi2"/>
        <w:ind w:left="851" w:firstLine="0"/>
        <w:rPr>
          <w:lang w:val="en-US"/>
        </w:rPr>
      </w:pPr>
    </w:p>
    <w:p w14:paraId="215893E2" w14:textId="77777777" w:rsidR="003B0694" w:rsidRPr="003B0694" w:rsidRDefault="003B0694" w:rsidP="003D6AE6">
      <w:pPr>
        <w:pStyle w:val="TEUnsoed-TextBodyspasi2"/>
        <w:ind w:left="851" w:firstLine="0"/>
        <w:rPr>
          <w:lang w:val="en-US"/>
        </w:rPr>
      </w:pPr>
    </w:p>
    <w:p w14:paraId="2254D023" w14:textId="6B4690F1" w:rsidR="007840ED" w:rsidRPr="003B0694" w:rsidRDefault="007840ED" w:rsidP="007840ED">
      <w:pPr>
        <w:pStyle w:val="TEUnsoed-TextBodyspasi2"/>
        <w:ind w:firstLine="0"/>
        <w:rPr>
          <w:bCs/>
          <w:lang w:val="en-US"/>
        </w:rPr>
      </w:pPr>
      <w:r w:rsidRPr="003B0694">
        <w:rPr>
          <w:bCs/>
          <w:lang w:val="en-US"/>
        </w:rPr>
        <w:lastRenderedPageBreak/>
        <w:t xml:space="preserve">BAB </w:t>
      </w:r>
      <w:proofErr w:type="gramStart"/>
      <w:r w:rsidRPr="003B0694">
        <w:rPr>
          <w:bCs/>
          <w:lang w:val="en-US"/>
        </w:rPr>
        <w:t>III :</w:t>
      </w:r>
      <w:proofErr w:type="gramEnd"/>
      <w:r w:rsidRPr="003B0694">
        <w:rPr>
          <w:bCs/>
          <w:lang w:val="en-US"/>
        </w:rPr>
        <w:t xml:space="preserve"> </w:t>
      </w:r>
      <w:r w:rsidR="007746FA" w:rsidRPr="003B0694">
        <w:rPr>
          <w:bCs/>
          <w:lang w:val="en-US"/>
        </w:rPr>
        <w:t>METODOLOGI PENELITIAN</w:t>
      </w:r>
    </w:p>
    <w:p w14:paraId="6BAB561D" w14:textId="57312843" w:rsidR="00872EF7" w:rsidRPr="003B0694" w:rsidRDefault="007840ED" w:rsidP="00872EF7">
      <w:pPr>
        <w:pStyle w:val="TEUnsoed-TextBodyspasi2"/>
        <w:ind w:left="851" w:firstLine="0"/>
        <w:rPr>
          <w:lang w:val="en-US"/>
        </w:rPr>
      </w:pPr>
      <w:r w:rsidRPr="003B0694">
        <w:rPr>
          <w:lang w:val="en-US"/>
        </w:rPr>
        <w:t>Pada bagian ini, menjelaskan</w:t>
      </w:r>
      <w:r w:rsidR="00872EF7" w:rsidRPr="003B0694">
        <w:t xml:space="preserve"> metode penelitian yang digunakan</w:t>
      </w:r>
      <w:r w:rsidR="00872EF7" w:rsidRPr="003B0694">
        <w:rPr>
          <w:lang w:val="en-US"/>
        </w:rPr>
        <w:t xml:space="preserve"> </w:t>
      </w:r>
      <w:r w:rsidR="00872EF7" w:rsidRPr="003B0694">
        <w:t xml:space="preserve">pada penelitian ini, seperti tempat dan waktu penelitian, alat dan bahan, tahapan penelitian, jadwal penelitian dan </w:t>
      </w:r>
      <w:r w:rsidR="00872EF7" w:rsidRPr="003B0694">
        <w:rPr>
          <w:i/>
          <w:iCs/>
        </w:rPr>
        <w:t>flowchart</w:t>
      </w:r>
      <w:r w:rsidR="00872EF7" w:rsidRPr="003B0694">
        <w:t xml:space="preserve"> penelitian</w:t>
      </w:r>
      <w:r w:rsidR="00872EF7" w:rsidRPr="003B0694">
        <w:rPr>
          <w:lang w:val="en-US"/>
        </w:rPr>
        <w:t>.</w:t>
      </w:r>
    </w:p>
    <w:p w14:paraId="251F11BE" w14:textId="75E77B71" w:rsidR="007840ED" w:rsidRDefault="007840ED" w:rsidP="003B0694">
      <w:pPr>
        <w:pStyle w:val="TEUnsoed-TextBodyspasi2"/>
        <w:ind w:firstLine="0"/>
        <w:rPr>
          <w:color w:val="FF0000"/>
          <w:lang w:val="en-US"/>
        </w:rPr>
      </w:pPr>
      <w:r w:rsidRPr="003B0694">
        <w:rPr>
          <w:lang w:val="en-US"/>
        </w:rPr>
        <w:t xml:space="preserve">BAB </w:t>
      </w:r>
      <w:proofErr w:type="gramStart"/>
      <w:r w:rsidRPr="003B0694">
        <w:rPr>
          <w:lang w:val="en-US"/>
        </w:rPr>
        <w:t>IV :</w:t>
      </w:r>
      <w:proofErr w:type="gramEnd"/>
      <w:r w:rsidRPr="003B0694">
        <w:rPr>
          <w:lang w:val="en-US"/>
        </w:rPr>
        <w:t xml:space="preserve"> PEMBAHASAN</w:t>
      </w:r>
    </w:p>
    <w:p w14:paraId="1E359899" w14:textId="092BF1CA" w:rsidR="003B0694" w:rsidRPr="003B0694" w:rsidRDefault="003B0694" w:rsidP="003B0694">
      <w:pPr>
        <w:pStyle w:val="TEUnsoed-TextBodyspasi2"/>
        <w:ind w:left="720" w:firstLine="0"/>
        <w:rPr>
          <w:lang w:val="en-US"/>
        </w:rPr>
      </w:pPr>
      <w:r w:rsidRPr="003B0694">
        <w:rPr>
          <w:lang w:val="en-US"/>
        </w:rPr>
        <w:t>Pada bagian ini, menjelaskan tentang pembahasan hasil dari setiap tahapan yang dilakukan dalam proses perancangan aplikasi android mengenai pemantauan kesehatan berdasarkan body mass index (BMI) menggunakan framework flutter.</w:t>
      </w:r>
    </w:p>
    <w:p w14:paraId="33F8723A" w14:textId="77777777" w:rsidR="007840ED" w:rsidRPr="003B0694" w:rsidRDefault="007840ED" w:rsidP="007840ED">
      <w:pPr>
        <w:pStyle w:val="TEUnsoed-TextBodyspasi2"/>
        <w:ind w:firstLine="0"/>
        <w:rPr>
          <w:lang w:val="en-US"/>
        </w:rPr>
      </w:pPr>
      <w:r w:rsidRPr="003B0694">
        <w:rPr>
          <w:lang w:val="en-US"/>
        </w:rPr>
        <w:t xml:space="preserve">BAB </w:t>
      </w:r>
      <w:proofErr w:type="gramStart"/>
      <w:r w:rsidRPr="003B0694">
        <w:rPr>
          <w:lang w:val="en-US"/>
        </w:rPr>
        <w:t>V :</w:t>
      </w:r>
      <w:proofErr w:type="gramEnd"/>
      <w:r w:rsidRPr="003B0694">
        <w:rPr>
          <w:lang w:val="en-US"/>
        </w:rPr>
        <w:t xml:space="preserve"> PENUTUP</w:t>
      </w:r>
    </w:p>
    <w:p w14:paraId="168E75CE" w14:textId="6044D4C9" w:rsidR="001C608F" w:rsidRPr="003B0694" w:rsidRDefault="001C608F" w:rsidP="003B0694">
      <w:pPr>
        <w:pStyle w:val="TEUnsoed-TextBodyspasi2"/>
        <w:ind w:left="720" w:firstLine="0"/>
        <w:rPr>
          <w:bCs/>
          <w:lang w:val="en-US"/>
        </w:rPr>
      </w:pPr>
      <w:r w:rsidRPr="003B0694">
        <w:rPr>
          <w:lang w:val="en-US"/>
        </w:rPr>
        <w:t>Pada bagian ini, penulis</w:t>
      </w:r>
      <w:r w:rsidR="00E30281" w:rsidRPr="003B0694">
        <w:rPr>
          <w:lang w:val="en-US"/>
        </w:rPr>
        <w:t xml:space="preserve"> membuat</w:t>
      </w:r>
      <w:r w:rsidRPr="003B0694">
        <w:t xml:space="preserve"> kesimpulan dari hasil penelitian yang telah didapat</w:t>
      </w:r>
      <w:r w:rsidR="005479C5" w:rsidRPr="003B0694">
        <w:rPr>
          <w:lang w:val="en-US"/>
        </w:rPr>
        <w:t xml:space="preserve"> </w:t>
      </w:r>
      <w:r w:rsidRPr="003B0694">
        <w:t>dan saran untuk penelitian selanjutnya apabila ada yang akan melakukan penelitian dengan topik yang sama.</w:t>
      </w:r>
    </w:p>
    <w:p w14:paraId="414F4E35" w14:textId="77777777" w:rsidR="00FA449A" w:rsidRPr="000F5920" w:rsidRDefault="00FA449A" w:rsidP="00FA449A">
      <w:pPr>
        <w:pStyle w:val="TEUnsoed-TextBodyspasi2"/>
        <w:ind w:firstLine="0"/>
        <w:rPr>
          <w:color w:val="FF0000"/>
          <w:lang w:val="en-US"/>
        </w:rPr>
      </w:pPr>
    </w:p>
    <w:bookmarkEnd w:id="32"/>
    <w:bookmarkEnd w:id="33"/>
    <w:bookmarkEnd w:id="34"/>
    <w:p w14:paraId="76738EC3" w14:textId="77777777" w:rsidR="008F2973" w:rsidRDefault="008F2973" w:rsidP="008F2973">
      <w:pPr>
        <w:pStyle w:val="TEUnsoed-TextBodyspasi2"/>
        <w:ind w:firstLine="0"/>
        <w:rPr>
          <w:lang w:val="en-US"/>
        </w:rPr>
      </w:pPr>
    </w:p>
    <w:p w14:paraId="322F6225" w14:textId="5747BEE7" w:rsidR="008F2973" w:rsidRPr="008F2973" w:rsidRDefault="008F2973" w:rsidP="008F2973">
      <w:pPr>
        <w:pStyle w:val="TEUnsoed-TextBodyspasi2"/>
        <w:ind w:firstLine="0"/>
        <w:rPr>
          <w:lang w:val="en-US"/>
        </w:rPr>
        <w:sectPr w:rsidR="008F2973" w:rsidRPr="008F2973">
          <w:headerReference w:type="even" r:id="rId21"/>
          <w:headerReference w:type="default" r:id="rId22"/>
          <w:footerReference w:type="even" r:id="rId23"/>
          <w:footerReference w:type="default" r:id="rId24"/>
          <w:headerReference w:type="first" r:id="rId25"/>
          <w:footerReference w:type="first" r:id="rId26"/>
          <w:pgSz w:w="11906" w:h="16838"/>
          <w:pgMar w:top="2267" w:right="1701" w:bottom="1701" w:left="2268" w:header="1417" w:footer="720" w:gutter="0"/>
          <w:pgNumType w:start="1"/>
          <w:cols w:space="720"/>
          <w:titlePg/>
          <w:docGrid w:linePitch="312" w:charSpace="-6145"/>
        </w:sectPr>
      </w:pPr>
    </w:p>
    <w:p w14:paraId="5ED50101" w14:textId="259644C8" w:rsidR="001F6AC6" w:rsidRPr="005E3B57" w:rsidRDefault="001F6AC6" w:rsidP="001F6AC6">
      <w:pPr>
        <w:pStyle w:val="Heading1"/>
        <w:spacing w:line="360" w:lineRule="auto"/>
        <w:rPr>
          <w:lang w:val="en-US"/>
        </w:rPr>
      </w:pPr>
      <w:r>
        <w:lastRenderedPageBreak/>
        <w:br/>
      </w:r>
      <w:bookmarkStart w:id="50" w:name="_Toc61370615"/>
      <w:bookmarkStart w:id="51" w:name="_Toc98069853"/>
      <w:bookmarkStart w:id="52" w:name="_Toc98785838"/>
      <w:bookmarkStart w:id="53" w:name="_Toc101313224"/>
      <w:bookmarkStart w:id="54" w:name="_Toc101315424"/>
      <w:bookmarkStart w:id="55" w:name="_Toc118320478"/>
      <w:r>
        <w:rPr>
          <w:lang w:val="en-US"/>
        </w:rPr>
        <w:t xml:space="preserve">TINJAUAN </w:t>
      </w:r>
      <w:bookmarkEnd w:id="50"/>
      <w:bookmarkEnd w:id="51"/>
      <w:r>
        <w:rPr>
          <w:lang w:val="en-US"/>
        </w:rPr>
        <w:t>PUSTAKA</w:t>
      </w:r>
      <w:bookmarkEnd w:id="52"/>
      <w:bookmarkEnd w:id="53"/>
      <w:bookmarkEnd w:id="54"/>
      <w:bookmarkEnd w:id="55"/>
    </w:p>
    <w:p w14:paraId="2C945BDB" w14:textId="121CA536" w:rsidR="001F6AC6" w:rsidRDefault="001F6AC6" w:rsidP="001F6AC6">
      <w:pPr>
        <w:pStyle w:val="Heading2"/>
        <w:rPr>
          <w:lang w:val="en-US"/>
        </w:rPr>
      </w:pPr>
      <w:bookmarkStart w:id="56" w:name="_Toc98785839"/>
      <w:bookmarkStart w:id="57" w:name="_Toc101313225"/>
      <w:bookmarkStart w:id="58" w:name="_Toc101315425"/>
      <w:bookmarkStart w:id="59" w:name="_Toc118320479"/>
      <w:r>
        <w:rPr>
          <w:lang w:val="en-US"/>
        </w:rPr>
        <w:t>Penelitian Terdahulu</w:t>
      </w:r>
      <w:bookmarkEnd w:id="56"/>
      <w:bookmarkEnd w:id="57"/>
      <w:bookmarkEnd w:id="58"/>
      <w:bookmarkEnd w:id="59"/>
    </w:p>
    <w:p w14:paraId="5294A7E4" w14:textId="12BD6B89" w:rsidR="001F6AC6" w:rsidRPr="00842A33" w:rsidRDefault="001F6AC6" w:rsidP="001F6AC6">
      <w:pPr>
        <w:spacing w:line="480" w:lineRule="auto"/>
        <w:ind w:firstLine="720"/>
        <w:jc w:val="both"/>
        <w:rPr>
          <w:lang w:val="en-US"/>
        </w:rPr>
      </w:pPr>
      <w:r w:rsidRPr="007C6739">
        <w:t>Penulisan tugas akhir ini berdasarkan referensi dari penelitian-penelitian sebelumnya sebagai kajian dan bahan perba</w:t>
      </w:r>
      <w:r w:rsidR="005253CF">
        <w:rPr>
          <w:lang w:val="en-US"/>
        </w:rPr>
        <w:t>n</w:t>
      </w:r>
      <w:r w:rsidRPr="007C6739">
        <w:t>dingan. Penelit</w:t>
      </w:r>
      <w:r w:rsidR="005253CF">
        <w:rPr>
          <w:lang w:val="en-US"/>
        </w:rPr>
        <w:t>i</w:t>
      </w:r>
      <w:r w:rsidRPr="007C6739">
        <w:t>an yang menjadi refere</w:t>
      </w:r>
      <w:r>
        <w:t xml:space="preserve">nsi tersebut diantaranya </w:t>
      </w:r>
      <w:r w:rsidRPr="00842A33">
        <w:t xml:space="preserve">yaitu </w:t>
      </w:r>
      <w:r w:rsidR="003916CB" w:rsidRPr="00842A33">
        <w:rPr>
          <w:lang w:val="en-US"/>
        </w:rPr>
        <w:t>:</w:t>
      </w:r>
    </w:p>
    <w:p w14:paraId="5499E8BC" w14:textId="1586D7FB" w:rsidR="00052DDD" w:rsidRPr="00052DDD" w:rsidRDefault="00052DDD" w:rsidP="00A109E2">
      <w:pPr>
        <w:pStyle w:val="ListParagraph"/>
        <w:numPr>
          <w:ilvl w:val="0"/>
          <w:numId w:val="5"/>
        </w:numPr>
        <w:spacing w:after="200" w:line="480" w:lineRule="auto"/>
        <w:jc w:val="both"/>
        <w:rPr>
          <w:iCs/>
          <w:lang w:val="en-US"/>
        </w:rPr>
      </w:pPr>
      <w:r w:rsidRPr="00052DDD">
        <w:rPr>
          <w:iCs/>
          <w:lang w:val="en-US"/>
        </w:rPr>
        <w:t xml:space="preserve">Pada penelitian </w:t>
      </w:r>
      <w:r w:rsidR="005948E4">
        <w:rPr>
          <w:iCs/>
          <w:lang w:val="en-US"/>
        </w:rPr>
        <w:t xml:space="preserve">Dudi Haryadi dan Sulistianto SW dengan judul “Perancangan Aplikasi Perhitungan Indeks Massa Tubuh pada Penderita Obesitas Berbasis Android”. Pada penelitian tersebut dibuat sebuah aplikasi berbasis android dengan menggunakan bahasa pemrograman java untuk melakukan pengukuran indeks </w:t>
      </w:r>
      <w:proofErr w:type="gramStart"/>
      <w:r w:rsidR="005948E4">
        <w:rPr>
          <w:iCs/>
          <w:lang w:val="en-US"/>
        </w:rPr>
        <w:t>massa</w:t>
      </w:r>
      <w:proofErr w:type="gramEnd"/>
      <w:r w:rsidR="005948E4">
        <w:rPr>
          <w:iCs/>
          <w:lang w:val="en-US"/>
        </w:rPr>
        <w:t xml:space="preserve"> tubuh yang kemudian diberi klasifikasi untuk resiko obesitas dari yang rendah ke yang tertinggi. Berdasarkan hasil penelitian tersebut aplikasi yang dihasilkan ini dibangun untuk memepermudah dalam menentukan dan mengetahui kriteria berat badan, membantu menentukan kebutuhan olahraga dan asupan makanan harian serta memiliki konten yang bermanfaat terkait masalah berat badan.</w:t>
      </w:r>
    </w:p>
    <w:p w14:paraId="66D58CB3" w14:textId="740C2CF8" w:rsidR="00DF02BB" w:rsidRPr="006E65D0" w:rsidRDefault="001F6AC6" w:rsidP="00AC715E">
      <w:pPr>
        <w:pStyle w:val="ListParagraph"/>
        <w:numPr>
          <w:ilvl w:val="0"/>
          <w:numId w:val="5"/>
        </w:numPr>
        <w:spacing w:after="200" w:line="480" w:lineRule="auto"/>
        <w:jc w:val="both"/>
        <w:rPr>
          <w:lang w:val="en-US"/>
        </w:rPr>
      </w:pPr>
      <w:r w:rsidRPr="006E65D0">
        <w:t xml:space="preserve">Pada penelitian </w:t>
      </w:r>
      <w:r w:rsidR="006E65D0">
        <w:rPr>
          <w:lang w:val="en-US"/>
        </w:rPr>
        <w:t xml:space="preserve">Bijak Jati Kusuma dan Tito Pinandita dengan judul “Rancang Bangun Aplikasi Mobile Perhitungan Indeks Massa Tubuh dan Berat badan Ideal (A Design of Mobile Application to Measure Body Mass Index and an Ideal Weight”. Pada penelitian tersebut aplikasi ini dibuat dengan menggunakan bahasa pemrograman J2ME untuk melakukan perhitungan </w:t>
      </w:r>
      <w:proofErr w:type="gramStart"/>
      <w:r w:rsidR="006E65D0">
        <w:rPr>
          <w:lang w:val="en-US"/>
        </w:rPr>
        <w:t>massa</w:t>
      </w:r>
      <w:proofErr w:type="gramEnd"/>
      <w:r w:rsidR="006E65D0">
        <w:rPr>
          <w:lang w:val="en-US"/>
        </w:rPr>
        <w:t xml:space="preserve"> tubuh dimana ketika melakukan pengujian indeks massa tubuh maka akan diberikan </w:t>
      </w:r>
      <w:r w:rsidR="006E65D0">
        <w:rPr>
          <w:lang w:val="en-US"/>
        </w:rPr>
        <w:lastRenderedPageBreak/>
        <w:t xml:space="preserve">keterangan terkait hasil tes yang dilakukan. Pada aplikasi tersebut berisi mengenai perhitungan indeks </w:t>
      </w:r>
      <w:proofErr w:type="gramStart"/>
      <w:r w:rsidR="006E65D0">
        <w:rPr>
          <w:lang w:val="en-US"/>
        </w:rPr>
        <w:t>massa</w:t>
      </w:r>
      <w:proofErr w:type="gramEnd"/>
      <w:r w:rsidR="006E65D0">
        <w:rPr>
          <w:lang w:val="en-US"/>
        </w:rPr>
        <w:t xml:space="preserve"> tubuh, perhitungan berat badan ideal tentang aplikasi dan bantuan. </w:t>
      </w:r>
    </w:p>
    <w:p w14:paraId="6EB075A0" w14:textId="612EE450" w:rsidR="004258EE" w:rsidRDefault="004258EE" w:rsidP="001F6AC6">
      <w:pPr>
        <w:pStyle w:val="Heading2"/>
        <w:rPr>
          <w:rFonts w:ascii="Times New Roman" w:eastAsia="Times New Roman" w:hAnsi="Times New Roman" w:cs="Times New Roman"/>
          <w:kern w:val="0"/>
          <w:lang w:val="en-US" w:eastAsia="en-ID" w:bidi="ar-SA"/>
        </w:rPr>
      </w:pPr>
      <w:bookmarkStart w:id="60" w:name="_Toc118320480"/>
      <w:bookmarkStart w:id="61" w:name="_Toc98785842"/>
      <w:bookmarkStart w:id="62" w:name="_Toc61370629"/>
      <w:r>
        <w:rPr>
          <w:rFonts w:ascii="Times New Roman" w:eastAsia="Times New Roman" w:hAnsi="Times New Roman" w:cs="Times New Roman"/>
          <w:kern w:val="0"/>
          <w:lang w:val="en-US" w:eastAsia="en-ID" w:bidi="ar-SA"/>
        </w:rPr>
        <w:t>Aplikasi Mobile</w:t>
      </w:r>
      <w:bookmarkEnd w:id="60"/>
    </w:p>
    <w:p w14:paraId="13C3FF89" w14:textId="0D4DCB72" w:rsidR="004258EE" w:rsidRDefault="004258EE" w:rsidP="004258EE">
      <w:pPr>
        <w:pStyle w:val="TEUnsoed-TextBodyspasi2"/>
        <w:rPr>
          <w:lang w:val="en-US" w:eastAsia="en-ID" w:bidi="ar-SA"/>
        </w:rPr>
      </w:pPr>
      <w:r>
        <w:rPr>
          <w:lang w:val="en-US" w:eastAsia="en-ID" w:bidi="ar-SA"/>
        </w:rPr>
        <w:t>Aplikasi mobile (Mobile Apps) yaitu aplikasi yang dibuat untuk perangkat perangkat bergerak (Mobile) sepert</w:t>
      </w:r>
      <w:r w:rsidR="00DC1E0E">
        <w:rPr>
          <w:lang w:val="en-US" w:eastAsia="en-ID" w:bidi="ar-SA"/>
        </w:rPr>
        <w:t>i smartphone, tablet dan lainnya.</w:t>
      </w:r>
      <w:r>
        <w:rPr>
          <w:lang w:val="en-US" w:eastAsia="en-ID" w:bidi="ar-SA"/>
        </w:rPr>
        <w:t xml:space="preserve"> Perangkat lunak atau software aplikasi merupakan hasil dari pemrograman mobile yang dirancang menggunakan bahasa pemrograman tertentu.</w:t>
      </w:r>
    </w:p>
    <w:p w14:paraId="029D793C" w14:textId="1176F3F3" w:rsidR="004258EE" w:rsidRPr="004258EE" w:rsidRDefault="004258EE" w:rsidP="00D33255">
      <w:pPr>
        <w:pStyle w:val="TEUnsoed-TextBodyspasi2"/>
        <w:rPr>
          <w:lang w:val="en-US" w:eastAsia="en-ID" w:bidi="ar-SA"/>
        </w:rPr>
      </w:pPr>
      <w:r>
        <w:rPr>
          <w:lang w:val="en-US" w:eastAsia="en-ID" w:bidi="ar-SA"/>
        </w:rPr>
        <w:t>Keunggulan dari aplikasi mobile ini antara lain: User Interface dan User Experience (UI/UX) aplikasi mobile biasanya cukup menarik dan mudah digunakan, beberapa aplikasi tidak harus terhubung ke internet, pengguna dapat mengakses aplikasi dimana saja melalui gadgetnya.</w:t>
      </w:r>
    </w:p>
    <w:p w14:paraId="5EF9BE15" w14:textId="2DFE107C" w:rsidR="004258EE" w:rsidRDefault="004258EE" w:rsidP="001F6AC6">
      <w:pPr>
        <w:pStyle w:val="Heading2"/>
        <w:rPr>
          <w:rFonts w:ascii="Times New Roman" w:eastAsia="Times New Roman" w:hAnsi="Times New Roman" w:cs="Times New Roman"/>
          <w:kern w:val="0"/>
          <w:lang w:val="en-US" w:eastAsia="en-ID" w:bidi="ar-SA"/>
        </w:rPr>
      </w:pPr>
      <w:bookmarkStart w:id="63" w:name="_Toc118320481"/>
      <w:r>
        <w:rPr>
          <w:rFonts w:ascii="Times New Roman" w:eastAsia="Times New Roman" w:hAnsi="Times New Roman" w:cs="Times New Roman"/>
          <w:kern w:val="0"/>
          <w:lang w:val="en-US" w:eastAsia="en-ID" w:bidi="ar-SA"/>
        </w:rPr>
        <w:t>Android</w:t>
      </w:r>
      <w:bookmarkEnd w:id="63"/>
    </w:p>
    <w:p w14:paraId="1B79692D" w14:textId="62416DB3" w:rsidR="00D33255" w:rsidRDefault="005C59E7" w:rsidP="00D33255">
      <w:pPr>
        <w:pStyle w:val="TEUnsoed-TextBodyspasi2"/>
        <w:rPr>
          <w:lang w:val="en-US" w:eastAsia="en-ID" w:bidi="ar-SA"/>
        </w:rPr>
      </w:pPr>
      <w:r w:rsidRPr="005C59E7">
        <w:rPr>
          <w:noProof/>
          <w:lang w:val="en-US" w:eastAsia="en-US" w:bidi="ar-SA"/>
        </w:rPr>
        <w:drawing>
          <wp:inline distT="0" distB="0" distL="0" distR="0" wp14:anchorId="28C226EE" wp14:editId="42D906A7">
            <wp:extent cx="3457575" cy="762000"/>
            <wp:effectExtent l="0" t="0" r="9525" b="0"/>
            <wp:docPr id="1" name="Picture 1" descr="D:\1. SKRIPSI\and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1. SKRIPSI\andro.jp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5878" t="35954" r="15511" b="37164"/>
                    <a:stretch/>
                  </pic:blipFill>
                  <pic:spPr bwMode="auto">
                    <a:xfrm>
                      <a:off x="0" y="0"/>
                      <a:ext cx="3458011" cy="762096"/>
                    </a:xfrm>
                    <a:prstGeom prst="rect">
                      <a:avLst/>
                    </a:prstGeom>
                    <a:noFill/>
                    <a:ln>
                      <a:noFill/>
                    </a:ln>
                    <a:extLst>
                      <a:ext uri="{53640926-AAD7-44D8-BBD7-CCE9431645EC}">
                        <a14:shadowObscured xmlns:a14="http://schemas.microsoft.com/office/drawing/2010/main"/>
                      </a:ext>
                    </a:extLst>
                  </pic:spPr>
                </pic:pic>
              </a:graphicData>
            </a:graphic>
          </wp:inline>
        </w:drawing>
      </w:r>
    </w:p>
    <w:p w14:paraId="6A5FB459" w14:textId="3EBE303D" w:rsidR="00527F84" w:rsidRDefault="00527F84" w:rsidP="00527F84">
      <w:pPr>
        <w:pStyle w:val="Caption"/>
        <w:rPr>
          <w:lang w:val="en-US" w:eastAsia="en-ID" w:bidi="ar-SA"/>
        </w:rPr>
      </w:pPr>
      <w:bookmarkStart w:id="64" w:name="_Toc118319811"/>
      <w:r>
        <w:t xml:space="preserve">Gambar </w:t>
      </w:r>
      <w:r w:rsidR="004734DC">
        <w:fldChar w:fldCharType="begin"/>
      </w:r>
      <w:r w:rsidR="004734DC">
        <w:instrText xml:space="preserve"> STYLEREF 1 \s </w:instrText>
      </w:r>
      <w:r w:rsidR="004734DC">
        <w:fldChar w:fldCharType="separate"/>
      </w:r>
      <w:r w:rsidR="004734DC">
        <w:rPr>
          <w:noProof/>
        </w:rPr>
        <w:t>2</w:t>
      </w:r>
      <w:r w:rsidR="004734DC">
        <w:fldChar w:fldCharType="end"/>
      </w:r>
      <w:r w:rsidR="004734DC">
        <w:t>.</w:t>
      </w:r>
      <w:r w:rsidR="004734DC">
        <w:fldChar w:fldCharType="begin"/>
      </w:r>
      <w:r w:rsidR="004734DC">
        <w:instrText xml:space="preserve"> SEQ Gambar \* ARABIC \s 1 </w:instrText>
      </w:r>
      <w:r w:rsidR="004734DC">
        <w:fldChar w:fldCharType="separate"/>
      </w:r>
      <w:r w:rsidR="004734DC">
        <w:rPr>
          <w:noProof/>
        </w:rPr>
        <w:t>1</w:t>
      </w:r>
      <w:r w:rsidR="004734DC">
        <w:fldChar w:fldCharType="end"/>
      </w:r>
      <w:r>
        <w:rPr>
          <w:lang w:val="en-US"/>
        </w:rPr>
        <w:t xml:space="preserve"> </w:t>
      </w:r>
      <w:r>
        <w:rPr>
          <w:lang w:val="en-US" w:eastAsia="en-ID" w:bidi="ar-SA"/>
        </w:rPr>
        <w:t>Logo Android</w:t>
      </w:r>
      <w:bookmarkEnd w:id="64"/>
    </w:p>
    <w:p w14:paraId="62D67362" w14:textId="0D1A473B" w:rsidR="005C59E7" w:rsidRDefault="005C59E7" w:rsidP="00D33255">
      <w:pPr>
        <w:pStyle w:val="TEUnsoed-TextBodyspasi2"/>
        <w:rPr>
          <w:lang w:val="en-US" w:eastAsia="en-ID" w:bidi="ar-SA"/>
        </w:rPr>
      </w:pPr>
      <w:r>
        <w:rPr>
          <w:lang w:val="en-US" w:eastAsia="en-ID" w:bidi="ar-SA"/>
        </w:rPr>
        <w:t xml:space="preserve">Android adalah sistem operasi (OS) yang umum digunakan pada perangkat mobile seperti HP dan tablet. </w:t>
      </w:r>
      <w:r w:rsidR="00527F84">
        <w:rPr>
          <w:lang w:val="en-US" w:eastAsia="en-ID" w:bidi="ar-SA"/>
        </w:rPr>
        <w:t>Android dimulai pada tahun 2007. Saat itu, OS ini secara resmi dikembangkan oleh Open Handset Alliance, yaitu konsorsium (asosiasi) yang terdiri dari 84 perusahaan. Beberapa di antaranya adalah perusahaan multi-nasional ternama seperti Google, Intel, Sony dan Samsung.</w:t>
      </w:r>
    </w:p>
    <w:p w14:paraId="1A4CBDCE" w14:textId="15B42B0F" w:rsidR="00527F84" w:rsidRDefault="00527F84" w:rsidP="00527F84">
      <w:pPr>
        <w:pStyle w:val="Caption"/>
        <w:jc w:val="left"/>
        <w:rPr>
          <w:lang w:val="en-US" w:eastAsia="en-ID" w:bidi="ar-SA"/>
        </w:rPr>
      </w:pPr>
      <w:bookmarkStart w:id="65" w:name="_Toc117885024"/>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w:t>
      </w:r>
      <w:r>
        <w:rPr>
          <w:lang w:val="en-US" w:eastAsia="en-ID" w:bidi="ar-SA"/>
        </w:rPr>
        <w:t>Daftar versi android dari waktu ke waktu.</w:t>
      </w:r>
      <w:bookmarkEnd w:id="65"/>
    </w:p>
    <w:tbl>
      <w:tblPr>
        <w:tblStyle w:val="TableGrid"/>
        <w:tblW w:w="0" w:type="auto"/>
        <w:tblLook w:val="04A0" w:firstRow="1" w:lastRow="0" w:firstColumn="1" w:lastColumn="0" w:noHBand="0" w:noVBand="1"/>
      </w:tblPr>
      <w:tblGrid>
        <w:gridCol w:w="2642"/>
        <w:gridCol w:w="2642"/>
        <w:gridCol w:w="2643"/>
      </w:tblGrid>
      <w:tr w:rsidR="00527F84" w14:paraId="6F84B4B6" w14:textId="77777777" w:rsidTr="00527F84">
        <w:tc>
          <w:tcPr>
            <w:tcW w:w="2642" w:type="dxa"/>
          </w:tcPr>
          <w:p w14:paraId="0A0F6939" w14:textId="60F7E5EE" w:rsidR="00527F84" w:rsidRDefault="00527F84" w:rsidP="00527F84">
            <w:pPr>
              <w:pStyle w:val="Caption"/>
              <w:jc w:val="left"/>
              <w:rPr>
                <w:i w:val="0"/>
                <w:lang w:val="en-US" w:eastAsia="en-ID" w:bidi="ar-SA"/>
              </w:rPr>
            </w:pPr>
            <w:r>
              <w:rPr>
                <w:i w:val="0"/>
                <w:lang w:val="en-US" w:eastAsia="en-ID" w:bidi="ar-SA"/>
              </w:rPr>
              <w:lastRenderedPageBreak/>
              <w:t>Versi</w:t>
            </w:r>
          </w:p>
        </w:tc>
        <w:tc>
          <w:tcPr>
            <w:tcW w:w="2642" w:type="dxa"/>
          </w:tcPr>
          <w:p w14:paraId="0C446549" w14:textId="213CD406" w:rsidR="00527F84" w:rsidRDefault="00527F84" w:rsidP="00527F84">
            <w:pPr>
              <w:pStyle w:val="Caption"/>
              <w:jc w:val="left"/>
              <w:rPr>
                <w:i w:val="0"/>
                <w:lang w:val="en-US" w:eastAsia="en-ID" w:bidi="ar-SA"/>
              </w:rPr>
            </w:pPr>
            <w:r>
              <w:rPr>
                <w:i w:val="0"/>
                <w:lang w:val="en-US" w:eastAsia="en-ID" w:bidi="ar-SA"/>
              </w:rPr>
              <w:t>Nama</w:t>
            </w:r>
          </w:p>
        </w:tc>
        <w:tc>
          <w:tcPr>
            <w:tcW w:w="2643" w:type="dxa"/>
          </w:tcPr>
          <w:p w14:paraId="36EE5020" w14:textId="359EA79F" w:rsidR="00527F84" w:rsidRDefault="00527F84" w:rsidP="00527F84">
            <w:pPr>
              <w:pStyle w:val="Caption"/>
              <w:jc w:val="left"/>
              <w:rPr>
                <w:i w:val="0"/>
                <w:lang w:val="en-US" w:eastAsia="en-ID" w:bidi="ar-SA"/>
              </w:rPr>
            </w:pPr>
            <w:r>
              <w:rPr>
                <w:i w:val="0"/>
                <w:lang w:val="en-US" w:eastAsia="en-ID" w:bidi="ar-SA"/>
              </w:rPr>
              <w:t>Tanggal Rilis</w:t>
            </w:r>
          </w:p>
        </w:tc>
      </w:tr>
      <w:tr w:rsidR="00527F84" w14:paraId="60C6EC29" w14:textId="77777777" w:rsidTr="00527F84">
        <w:tc>
          <w:tcPr>
            <w:tcW w:w="2642" w:type="dxa"/>
          </w:tcPr>
          <w:p w14:paraId="5115A932" w14:textId="3CB0613D" w:rsidR="00527F84" w:rsidRDefault="00527F84" w:rsidP="00527F84">
            <w:pPr>
              <w:pStyle w:val="Caption"/>
              <w:jc w:val="left"/>
              <w:rPr>
                <w:i w:val="0"/>
                <w:lang w:val="en-US" w:eastAsia="en-ID" w:bidi="ar-SA"/>
              </w:rPr>
            </w:pPr>
            <w:r>
              <w:rPr>
                <w:i w:val="0"/>
                <w:lang w:val="en-US" w:eastAsia="en-ID" w:bidi="ar-SA"/>
              </w:rPr>
              <w:t>1.0</w:t>
            </w:r>
          </w:p>
        </w:tc>
        <w:tc>
          <w:tcPr>
            <w:tcW w:w="2642" w:type="dxa"/>
          </w:tcPr>
          <w:p w14:paraId="4708BF67" w14:textId="3DD4F16F" w:rsidR="00527F84" w:rsidRDefault="00E24970" w:rsidP="00527F84">
            <w:pPr>
              <w:pStyle w:val="Caption"/>
              <w:jc w:val="left"/>
              <w:rPr>
                <w:i w:val="0"/>
                <w:lang w:val="en-US" w:eastAsia="en-ID" w:bidi="ar-SA"/>
              </w:rPr>
            </w:pPr>
            <w:r>
              <w:rPr>
                <w:i w:val="0"/>
                <w:lang w:val="en-US" w:eastAsia="en-ID" w:bidi="ar-SA"/>
              </w:rPr>
              <w:t>Tidak ada nama resmi</w:t>
            </w:r>
          </w:p>
        </w:tc>
        <w:tc>
          <w:tcPr>
            <w:tcW w:w="2643" w:type="dxa"/>
          </w:tcPr>
          <w:p w14:paraId="35A39CE6" w14:textId="77777777" w:rsidR="00527F84" w:rsidRDefault="00527F84" w:rsidP="00527F84">
            <w:pPr>
              <w:pStyle w:val="Caption"/>
              <w:jc w:val="left"/>
              <w:rPr>
                <w:i w:val="0"/>
                <w:lang w:val="en-US" w:eastAsia="en-ID" w:bidi="ar-SA"/>
              </w:rPr>
            </w:pPr>
          </w:p>
        </w:tc>
      </w:tr>
      <w:tr w:rsidR="00527F84" w14:paraId="155B524A" w14:textId="77777777" w:rsidTr="00527F84">
        <w:tc>
          <w:tcPr>
            <w:tcW w:w="2642" w:type="dxa"/>
          </w:tcPr>
          <w:p w14:paraId="4A5EBB1C" w14:textId="558F3AD9" w:rsidR="00527F84" w:rsidRDefault="00527F84" w:rsidP="00527F84">
            <w:pPr>
              <w:pStyle w:val="Caption"/>
              <w:jc w:val="left"/>
              <w:rPr>
                <w:i w:val="0"/>
                <w:lang w:val="en-US" w:eastAsia="en-ID" w:bidi="ar-SA"/>
              </w:rPr>
            </w:pPr>
            <w:r>
              <w:rPr>
                <w:i w:val="0"/>
                <w:lang w:val="en-US" w:eastAsia="en-ID" w:bidi="ar-SA"/>
              </w:rPr>
              <w:t>1.1</w:t>
            </w:r>
          </w:p>
        </w:tc>
        <w:tc>
          <w:tcPr>
            <w:tcW w:w="2642" w:type="dxa"/>
          </w:tcPr>
          <w:p w14:paraId="2F3CEF53" w14:textId="2D3EFB14" w:rsidR="00527F84" w:rsidRDefault="00E24970" w:rsidP="00527F84">
            <w:pPr>
              <w:pStyle w:val="Caption"/>
              <w:jc w:val="left"/>
              <w:rPr>
                <w:i w:val="0"/>
                <w:lang w:val="en-US" w:eastAsia="en-ID" w:bidi="ar-SA"/>
              </w:rPr>
            </w:pPr>
            <w:r>
              <w:rPr>
                <w:i w:val="0"/>
                <w:lang w:val="en-US" w:eastAsia="en-ID" w:bidi="ar-SA"/>
              </w:rPr>
              <w:t>Tidak ada nama resmi</w:t>
            </w:r>
          </w:p>
        </w:tc>
        <w:tc>
          <w:tcPr>
            <w:tcW w:w="2643" w:type="dxa"/>
          </w:tcPr>
          <w:p w14:paraId="4FB607F0" w14:textId="77777777" w:rsidR="00527F84" w:rsidRDefault="00527F84" w:rsidP="00527F84">
            <w:pPr>
              <w:pStyle w:val="Caption"/>
              <w:jc w:val="left"/>
              <w:rPr>
                <w:i w:val="0"/>
                <w:lang w:val="en-US" w:eastAsia="en-ID" w:bidi="ar-SA"/>
              </w:rPr>
            </w:pPr>
          </w:p>
        </w:tc>
      </w:tr>
      <w:tr w:rsidR="00527F84" w14:paraId="20A6C351" w14:textId="77777777" w:rsidTr="00527F84">
        <w:tc>
          <w:tcPr>
            <w:tcW w:w="2642" w:type="dxa"/>
          </w:tcPr>
          <w:p w14:paraId="6B709B06" w14:textId="72D180ED" w:rsidR="00527F84" w:rsidRDefault="00527F84" w:rsidP="00527F84">
            <w:pPr>
              <w:pStyle w:val="Caption"/>
              <w:jc w:val="left"/>
              <w:rPr>
                <w:i w:val="0"/>
                <w:lang w:val="en-US" w:eastAsia="en-ID" w:bidi="ar-SA"/>
              </w:rPr>
            </w:pPr>
            <w:r>
              <w:rPr>
                <w:i w:val="0"/>
                <w:lang w:val="en-US" w:eastAsia="en-ID" w:bidi="ar-SA"/>
              </w:rPr>
              <w:t>1.5</w:t>
            </w:r>
          </w:p>
        </w:tc>
        <w:tc>
          <w:tcPr>
            <w:tcW w:w="2642" w:type="dxa"/>
          </w:tcPr>
          <w:p w14:paraId="59F83395" w14:textId="308372B9" w:rsidR="00527F84" w:rsidRDefault="00E24970" w:rsidP="00527F84">
            <w:pPr>
              <w:pStyle w:val="Caption"/>
              <w:jc w:val="left"/>
              <w:rPr>
                <w:i w:val="0"/>
                <w:lang w:val="en-US" w:eastAsia="en-ID" w:bidi="ar-SA"/>
              </w:rPr>
            </w:pPr>
            <w:r>
              <w:rPr>
                <w:i w:val="0"/>
                <w:lang w:val="en-US" w:eastAsia="en-ID" w:bidi="ar-SA"/>
              </w:rPr>
              <w:t>Cupcake</w:t>
            </w:r>
          </w:p>
        </w:tc>
        <w:tc>
          <w:tcPr>
            <w:tcW w:w="2643" w:type="dxa"/>
          </w:tcPr>
          <w:p w14:paraId="21DFC574" w14:textId="77777777" w:rsidR="00527F84" w:rsidRDefault="00527F84" w:rsidP="00527F84">
            <w:pPr>
              <w:pStyle w:val="Caption"/>
              <w:jc w:val="left"/>
              <w:rPr>
                <w:i w:val="0"/>
                <w:lang w:val="en-US" w:eastAsia="en-ID" w:bidi="ar-SA"/>
              </w:rPr>
            </w:pPr>
          </w:p>
        </w:tc>
      </w:tr>
      <w:tr w:rsidR="00527F84" w14:paraId="32CE1E04" w14:textId="77777777" w:rsidTr="00527F84">
        <w:tc>
          <w:tcPr>
            <w:tcW w:w="2642" w:type="dxa"/>
          </w:tcPr>
          <w:p w14:paraId="389FBB8A" w14:textId="6A4C0C17" w:rsidR="00527F84" w:rsidRDefault="00527F84" w:rsidP="00527F84">
            <w:pPr>
              <w:pStyle w:val="Caption"/>
              <w:jc w:val="left"/>
              <w:rPr>
                <w:i w:val="0"/>
                <w:lang w:val="en-US" w:eastAsia="en-ID" w:bidi="ar-SA"/>
              </w:rPr>
            </w:pPr>
            <w:r>
              <w:rPr>
                <w:i w:val="0"/>
                <w:lang w:val="en-US" w:eastAsia="en-ID" w:bidi="ar-SA"/>
              </w:rPr>
              <w:t>1.6</w:t>
            </w:r>
          </w:p>
        </w:tc>
        <w:tc>
          <w:tcPr>
            <w:tcW w:w="2642" w:type="dxa"/>
          </w:tcPr>
          <w:p w14:paraId="62EA710D" w14:textId="3F941F59" w:rsidR="00527F84" w:rsidRDefault="00E24970" w:rsidP="00527F84">
            <w:pPr>
              <w:pStyle w:val="Caption"/>
              <w:jc w:val="left"/>
              <w:rPr>
                <w:i w:val="0"/>
                <w:lang w:val="en-US" w:eastAsia="en-ID" w:bidi="ar-SA"/>
              </w:rPr>
            </w:pPr>
            <w:r>
              <w:rPr>
                <w:i w:val="0"/>
                <w:lang w:val="en-US" w:eastAsia="en-ID" w:bidi="ar-SA"/>
              </w:rPr>
              <w:t xml:space="preserve">Donut </w:t>
            </w:r>
          </w:p>
        </w:tc>
        <w:tc>
          <w:tcPr>
            <w:tcW w:w="2643" w:type="dxa"/>
          </w:tcPr>
          <w:p w14:paraId="56FFEA58" w14:textId="77777777" w:rsidR="00527F84" w:rsidRDefault="00527F84" w:rsidP="00527F84">
            <w:pPr>
              <w:pStyle w:val="Caption"/>
              <w:jc w:val="left"/>
              <w:rPr>
                <w:i w:val="0"/>
                <w:lang w:val="en-US" w:eastAsia="en-ID" w:bidi="ar-SA"/>
              </w:rPr>
            </w:pPr>
          </w:p>
        </w:tc>
      </w:tr>
      <w:tr w:rsidR="00527F84" w14:paraId="1558AA5D" w14:textId="77777777" w:rsidTr="00527F84">
        <w:tc>
          <w:tcPr>
            <w:tcW w:w="2642" w:type="dxa"/>
          </w:tcPr>
          <w:p w14:paraId="28625672" w14:textId="1AE2B225" w:rsidR="00527F84" w:rsidRDefault="00527F84" w:rsidP="00527F84">
            <w:pPr>
              <w:pStyle w:val="Caption"/>
              <w:jc w:val="left"/>
              <w:rPr>
                <w:i w:val="0"/>
                <w:lang w:val="en-US" w:eastAsia="en-ID" w:bidi="ar-SA"/>
              </w:rPr>
            </w:pPr>
            <w:r>
              <w:rPr>
                <w:i w:val="0"/>
                <w:lang w:val="en-US" w:eastAsia="en-ID" w:bidi="ar-SA"/>
              </w:rPr>
              <w:t>2.0 – 2.1</w:t>
            </w:r>
          </w:p>
        </w:tc>
        <w:tc>
          <w:tcPr>
            <w:tcW w:w="2642" w:type="dxa"/>
          </w:tcPr>
          <w:p w14:paraId="5F9B28D5" w14:textId="4F0DF8BF" w:rsidR="00527F84" w:rsidRDefault="001E2832" w:rsidP="00527F84">
            <w:pPr>
              <w:pStyle w:val="Caption"/>
              <w:jc w:val="left"/>
              <w:rPr>
                <w:i w:val="0"/>
                <w:lang w:val="en-US" w:eastAsia="en-ID" w:bidi="ar-SA"/>
              </w:rPr>
            </w:pPr>
            <w:r>
              <w:rPr>
                <w:i w:val="0"/>
                <w:lang w:val="en-US" w:eastAsia="en-ID" w:bidi="ar-SA"/>
              </w:rPr>
              <w:t>Éclair</w:t>
            </w:r>
          </w:p>
        </w:tc>
        <w:tc>
          <w:tcPr>
            <w:tcW w:w="2643" w:type="dxa"/>
          </w:tcPr>
          <w:p w14:paraId="5E7A4FEA" w14:textId="77777777" w:rsidR="00527F84" w:rsidRDefault="00527F84" w:rsidP="00527F84">
            <w:pPr>
              <w:pStyle w:val="Caption"/>
              <w:jc w:val="left"/>
              <w:rPr>
                <w:i w:val="0"/>
                <w:lang w:val="en-US" w:eastAsia="en-ID" w:bidi="ar-SA"/>
              </w:rPr>
            </w:pPr>
          </w:p>
        </w:tc>
      </w:tr>
      <w:tr w:rsidR="00527F84" w14:paraId="07BBFA8F" w14:textId="77777777" w:rsidTr="00527F84">
        <w:tc>
          <w:tcPr>
            <w:tcW w:w="2642" w:type="dxa"/>
          </w:tcPr>
          <w:p w14:paraId="058C69E9" w14:textId="60EEBF07" w:rsidR="00527F84" w:rsidRDefault="00527F84" w:rsidP="00527F84">
            <w:pPr>
              <w:pStyle w:val="Caption"/>
              <w:jc w:val="left"/>
              <w:rPr>
                <w:i w:val="0"/>
                <w:lang w:val="en-US" w:eastAsia="en-ID" w:bidi="ar-SA"/>
              </w:rPr>
            </w:pPr>
            <w:r>
              <w:rPr>
                <w:i w:val="0"/>
                <w:lang w:val="en-US" w:eastAsia="en-ID" w:bidi="ar-SA"/>
              </w:rPr>
              <w:t>2.2 – 2.2.3</w:t>
            </w:r>
          </w:p>
        </w:tc>
        <w:tc>
          <w:tcPr>
            <w:tcW w:w="2642" w:type="dxa"/>
          </w:tcPr>
          <w:p w14:paraId="76C7C4FE" w14:textId="7C419E9C" w:rsidR="00527F84" w:rsidRDefault="00E24970" w:rsidP="00527F84">
            <w:pPr>
              <w:pStyle w:val="Caption"/>
              <w:jc w:val="left"/>
              <w:rPr>
                <w:i w:val="0"/>
                <w:lang w:val="en-US" w:eastAsia="en-ID" w:bidi="ar-SA"/>
              </w:rPr>
            </w:pPr>
            <w:r>
              <w:rPr>
                <w:i w:val="0"/>
                <w:lang w:val="en-US" w:eastAsia="en-ID" w:bidi="ar-SA"/>
              </w:rPr>
              <w:t>Froyo</w:t>
            </w:r>
          </w:p>
        </w:tc>
        <w:tc>
          <w:tcPr>
            <w:tcW w:w="2643" w:type="dxa"/>
          </w:tcPr>
          <w:p w14:paraId="68DD2AB3" w14:textId="77777777" w:rsidR="00527F84" w:rsidRDefault="00527F84" w:rsidP="00527F84">
            <w:pPr>
              <w:pStyle w:val="Caption"/>
              <w:jc w:val="left"/>
              <w:rPr>
                <w:i w:val="0"/>
                <w:lang w:val="en-US" w:eastAsia="en-ID" w:bidi="ar-SA"/>
              </w:rPr>
            </w:pPr>
          </w:p>
        </w:tc>
      </w:tr>
      <w:tr w:rsidR="00527F84" w14:paraId="32A0E181" w14:textId="77777777" w:rsidTr="00527F84">
        <w:tc>
          <w:tcPr>
            <w:tcW w:w="2642" w:type="dxa"/>
          </w:tcPr>
          <w:p w14:paraId="5187F825" w14:textId="1B8D2720" w:rsidR="00527F84" w:rsidRDefault="00527F84" w:rsidP="00527F84">
            <w:pPr>
              <w:pStyle w:val="Caption"/>
              <w:jc w:val="left"/>
              <w:rPr>
                <w:i w:val="0"/>
                <w:lang w:val="en-US" w:eastAsia="en-ID" w:bidi="ar-SA"/>
              </w:rPr>
            </w:pPr>
            <w:r>
              <w:rPr>
                <w:i w:val="0"/>
                <w:lang w:val="en-US" w:eastAsia="en-ID" w:bidi="ar-SA"/>
              </w:rPr>
              <w:t>2.3 – 2.3.7</w:t>
            </w:r>
          </w:p>
        </w:tc>
        <w:tc>
          <w:tcPr>
            <w:tcW w:w="2642" w:type="dxa"/>
          </w:tcPr>
          <w:p w14:paraId="6847861F" w14:textId="73115D9F" w:rsidR="00527F84" w:rsidRDefault="00E24970" w:rsidP="00527F84">
            <w:pPr>
              <w:pStyle w:val="Caption"/>
              <w:jc w:val="left"/>
              <w:rPr>
                <w:i w:val="0"/>
                <w:lang w:val="en-US" w:eastAsia="en-ID" w:bidi="ar-SA"/>
              </w:rPr>
            </w:pPr>
            <w:r>
              <w:rPr>
                <w:i w:val="0"/>
                <w:lang w:val="en-US" w:eastAsia="en-ID" w:bidi="ar-SA"/>
              </w:rPr>
              <w:t>Gingerbread</w:t>
            </w:r>
          </w:p>
        </w:tc>
        <w:tc>
          <w:tcPr>
            <w:tcW w:w="2643" w:type="dxa"/>
          </w:tcPr>
          <w:p w14:paraId="1AF13592" w14:textId="77777777" w:rsidR="00527F84" w:rsidRDefault="00527F84" w:rsidP="00527F84">
            <w:pPr>
              <w:pStyle w:val="Caption"/>
              <w:jc w:val="left"/>
              <w:rPr>
                <w:i w:val="0"/>
                <w:lang w:val="en-US" w:eastAsia="en-ID" w:bidi="ar-SA"/>
              </w:rPr>
            </w:pPr>
          </w:p>
        </w:tc>
      </w:tr>
      <w:tr w:rsidR="00527F84" w14:paraId="4F613796" w14:textId="77777777" w:rsidTr="00527F84">
        <w:tc>
          <w:tcPr>
            <w:tcW w:w="2642" w:type="dxa"/>
          </w:tcPr>
          <w:p w14:paraId="0EF30B9B" w14:textId="6ECA4088" w:rsidR="00527F84" w:rsidRDefault="00527F84" w:rsidP="00527F84">
            <w:pPr>
              <w:pStyle w:val="Caption"/>
              <w:jc w:val="left"/>
              <w:rPr>
                <w:i w:val="0"/>
                <w:lang w:val="en-US" w:eastAsia="en-ID" w:bidi="ar-SA"/>
              </w:rPr>
            </w:pPr>
            <w:r>
              <w:rPr>
                <w:i w:val="0"/>
                <w:lang w:val="en-US" w:eastAsia="en-ID" w:bidi="ar-SA"/>
              </w:rPr>
              <w:t>3.0 – 3.2.6</w:t>
            </w:r>
          </w:p>
        </w:tc>
        <w:tc>
          <w:tcPr>
            <w:tcW w:w="2642" w:type="dxa"/>
          </w:tcPr>
          <w:p w14:paraId="1D10F674" w14:textId="7C0BFDB7" w:rsidR="00527F84" w:rsidRDefault="00E24970" w:rsidP="00527F84">
            <w:pPr>
              <w:pStyle w:val="Caption"/>
              <w:jc w:val="left"/>
              <w:rPr>
                <w:i w:val="0"/>
                <w:lang w:val="en-US" w:eastAsia="en-ID" w:bidi="ar-SA"/>
              </w:rPr>
            </w:pPr>
            <w:r>
              <w:rPr>
                <w:i w:val="0"/>
                <w:lang w:val="en-US" w:eastAsia="en-ID" w:bidi="ar-SA"/>
              </w:rPr>
              <w:t>Honeycomb</w:t>
            </w:r>
          </w:p>
        </w:tc>
        <w:tc>
          <w:tcPr>
            <w:tcW w:w="2643" w:type="dxa"/>
          </w:tcPr>
          <w:p w14:paraId="2ECB7C02" w14:textId="77777777" w:rsidR="00527F84" w:rsidRDefault="00527F84" w:rsidP="00527F84">
            <w:pPr>
              <w:pStyle w:val="Caption"/>
              <w:jc w:val="left"/>
              <w:rPr>
                <w:i w:val="0"/>
                <w:lang w:val="en-US" w:eastAsia="en-ID" w:bidi="ar-SA"/>
              </w:rPr>
            </w:pPr>
          </w:p>
        </w:tc>
      </w:tr>
      <w:tr w:rsidR="00527F84" w14:paraId="02213406" w14:textId="77777777" w:rsidTr="00527F84">
        <w:tc>
          <w:tcPr>
            <w:tcW w:w="2642" w:type="dxa"/>
          </w:tcPr>
          <w:p w14:paraId="78BF4BCC" w14:textId="08B3FAD2" w:rsidR="00527F84" w:rsidRDefault="00527F84" w:rsidP="00527F84">
            <w:pPr>
              <w:pStyle w:val="Caption"/>
              <w:jc w:val="left"/>
              <w:rPr>
                <w:i w:val="0"/>
                <w:lang w:val="en-US" w:eastAsia="en-ID" w:bidi="ar-SA"/>
              </w:rPr>
            </w:pPr>
            <w:r>
              <w:rPr>
                <w:i w:val="0"/>
                <w:lang w:val="en-US" w:eastAsia="en-ID" w:bidi="ar-SA"/>
              </w:rPr>
              <w:t>4.0 – 4.0.4</w:t>
            </w:r>
          </w:p>
        </w:tc>
        <w:tc>
          <w:tcPr>
            <w:tcW w:w="2642" w:type="dxa"/>
          </w:tcPr>
          <w:p w14:paraId="5DCBC3F9" w14:textId="76F6FB1A" w:rsidR="00527F84" w:rsidRDefault="00E24970" w:rsidP="00527F84">
            <w:pPr>
              <w:pStyle w:val="Caption"/>
              <w:jc w:val="left"/>
              <w:rPr>
                <w:i w:val="0"/>
                <w:lang w:val="en-US" w:eastAsia="en-ID" w:bidi="ar-SA"/>
              </w:rPr>
            </w:pPr>
            <w:r>
              <w:rPr>
                <w:i w:val="0"/>
                <w:lang w:val="en-US" w:eastAsia="en-ID" w:bidi="ar-SA"/>
              </w:rPr>
              <w:t>IceCream Sandwich</w:t>
            </w:r>
          </w:p>
        </w:tc>
        <w:tc>
          <w:tcPr>
            <w:tcW w:w="2643" w:type="dxa"/>
          </w:tcPr>
          <w:p w14:paraId="6D2A12D4" w14:textId="77777777" w:rsidR="00527F84" w:rsidRDefault="00527F84" w:rsidP="00527F84">
            <w:pPr>
              <w:pStyle w:val="Caption"/>
              <w:jc w:val="left"/>
              <w:rPr>
                <w:i w:val="0"/>
                <w:lang w:val="en-US" w:eastAsia="en-ID" w:bidi="ar-SA"/>
              </w:rPr>
            </w:pPr>
          </w:p>
        </w:tc>
      </w:tr>
      <w:tr w:rsidR="00527F84" w14:paraId="65C60845" w14:textId="77777777" w:rsidTr="00527F84">
        <w:tc>
          <w:tcPr>
            <w:tcW w:w="2642" w:type="dxa"/>
          </w:tcPr>
          <w:p w14:paraId="24C698C5" w14:textId="26967C31" w:rsidR="00527F84" w:rsidRDefault="00527F84" w:rsidP="00527F84">
            <w:pPr>
              <w:pStyle w:val="Caption"/>
              <w:jc w:val="left"/>
              <w:rPr>
                <w:i w:val="0"/>
                <w:lang w:val="en-US" w:eastAsia="en-ID" w:bidi="ar-SA"/>
              </w:rPr>
            </w:pPr>
            <w:r>
              <w:rPr>
                <w:i w:val="0"/>
                <w:lang w:val="en-US" w:eastAsia="en-ID" w:bidi="ar-SA"/>
              </w:rPr>
              <w:t>4.1 – 4.3.1</w:t>
            </w:r>
          </w:p>
        </w:tc>
        <w:tc>
          <w:tcPr>
            <w:tcW w:w="2642" w:type="dxa"/>
          </w:tcPr>
          <w:p w14:paraId="71DF893E" w14:textId="4F47222D" w:rsidR="00527F84" w:rsidRDefault="00E24970" w:rsidP="00527F84">
            <w:pPr>
              <w:pStyle w:val="Caption"/>
              <w:jc w:val="left"/>
              <w:rPr>
                <w:i w:val="0"/>
                <w:lang w:val="en-US" w:eastAsia="en-ID" w:bidi="ar-SA"/>
              </w:rPr>
            </w:pPr>
            <w:r>
              <w:rPr>
                <w:i w:val="0"/>
                <w:lang w:val="en-US" w:eastAsia="en-ID" w:bidi="ar-SA"/>
              </w:rPr>
              <w:t>JellyBean</w:t>
            </w:r>
          </w:p>
        </w:tc>
        <w:tc>
          <w:tcPr>
            <w:tcW w:w="2643" w:type="dxa"/>
          </w:tcPr>
          <w:p w14:paraId="27A0FAE6" w14:textId="77777777" w:rsidR="00527F84" w:rsidRDefault="00527F84" w:rsidP="00527F84">
            <w:pPr>
              <w:pStyle w:val="Caption"/>
              <w:jc w:val="left"/>
              <w:rPr>
                <w:i w:val="0"/>
                <w:lang w:val="en-US" w:eastAsia="en-ID" w:bidi="ar-SA"/>
              </w:rPr>
            </w:pPr>
          </w:p>
        </w:tc>
      </w:tr>
      <w:tr w:rsidR="00527F84" w14:paraId="1D5FE11A" w14:textId="77777777" w:rsidTr="00527F84">
        <w:tc>
          <w:tcPr>
            <w:tcW w:w="2642" w:type="dxa"/>
          </w:tcPr>
          <w:p w14:paraId="27072B87" w14:textId="3BBEA806" w:rsidR="00527F84" w:rsidRDefault="00527F84" w:rsidP="00527F84">
            <w:pPr>
              <w:pStyle w:val="Caption"/>
              <w:jc w:val="left"/>
              <w:rPr>
                <w:i w:val="0"/>
                <w:lang w:val="en-US" w:eastAsia="en-ID" w:bidi="ar-SA"/>
              </w:rPr>
            </w:pPr>
            <w:r>
              <w:rPr>
                <w:i w:val="0"/>
                <w:lang w:val="en-US" w:eastAsia="en-ID" w:bidi="ar-SA"/>
              </w:rPr>
              <w:t>4.4 – 4.4.4</w:t>
            </w:r>
          </w:p>
        </w:tc>
        <w:tc>
          <w:tcPr>
            <w:tcW w:w="2642" w:type="dxa"/>
          </w:tcPr>
          <w:p w14:paraId="591D9323" w14:textId="132A0D26" w:rsidR="00527F84" w:rsidRDefault="00E24970" w:rsidP="00527F84">
            <w:pPr>
              <w:pStyle w:val="Caption"/>
              <w:jc w:val="left"/>
              <w:rPr>
                <w:i w:val="0"/>
                <w:lang w:val="en-US" w:eastAsia="en-ID" w:bidi="ar-SA"/>
              </w:rPr>
            </w:pPr>
            <w:r>
              <w:rPr>
                <w:i w:val="0"/>
                <w:lang w:val="en-US" w:eastAsia="en-ID" w:bidi="ar-SA"/>
              </w:rPr>
              <w:t>KitKat</w:t>
            </w:r>
          </w:p>
        </w:tc>
        <w:tc>
          <w:tcPr>
            <w:tcW w:w="2643" w:type="dxa"/>
          </w:tcPr>
          <w:p w14:paraId="5EA28F4A" w14:textId="77777777" w:rsidR="00527F84" w:rsidRDefault="00527F84" w:rsidP="00527F84">
            <w:pPr>
              <w:pStyle w:val="Caption"/>
              <w:jc w:val="left"/>
              <w:rPr>
                <w:i w:val="0"/>
                <w:lang w:val="en-US" w:eastAsia="en-ID" w:bidi="ar-SA"/>
              </w:rPr>
            </w:pPr>
          </w:p>
        </w:tc>
      </w:tr>
      <w:tr w:rsidR="00527F84" w14:paraId="08F93C44" w14:textId="77777777" w:rsidTr="00527F84">
        <w:tc>
          <w:tcPr>
            <w:tcW w:w="2642" w:type="dxa"/>
          </w:tcPr>
          <w:p w14:paraId="73DF4CD1" w14:textId="7180B927" w:rsidR="00527F84" w:rsidRDefault="00527F84" w:rsidP="00527F84">
            <w:pPr>
              <w:pStyle w:val="Caption"/>
              <w:jc w:val="left"/>
              <w:rPr>
                <w:i w:val="0"/>
                <w:lang w:val="en-US" w:eastAsia="en-ID" w:bidi="ar-SA"/>
              </w:rPr>
            </w:pPr>
            <w:r>
              <w:rPr>
                <w:i w:val="0"/>
                <w:lang w:val="en-US" w:eastAsia="en-ID" w:bidi="ar-SA"/>
              </w:rPr>
              <w:t>5.0 – 5.1.1</w:t>
            </w:r>
          </w:p>
        </w:tc>
        <w:tc>
          <w:tcPr>
            <w:tcW w:w="2642" w:type="dxa"/>
          </w:tcPr>
          <w:p w14:paraId="5892F5D8" w14:textId="282AF5F2" w:rsidR="00527F84" w:rsidRDefault="00E24970" w:rsidP="00527F84">
            <w:pPr>
              <w:pStyle w:val="Caption"/>
              <w:jc w:val="left"/>
              <w:rPr>
                <w:i w:val="0"/>
                <w:lang w:val="en-US" w:eastAsia="en-ID" w:bidi="ar-SA"/>
              </w:rPr>
            </w:pPr>
            <w:r>
              <w:rPr>
                <w:i w:val="0"/>
                <w:lang w:val="en-US" w:eastAsia="en-ID" w:bidi="ar-SA"/>
              </w:rPr>
              <w:t>Lollipop</w:t>
            </w:r>
          </w:p>
        </w:tc>
        <w:tc>
          <w:tcPr>
            <w:tcW w:w="2643" w:type="dxa"/>
          </w:tcPr>
          <w:p w14:paraId="18EE4C7E" w14:textId="77777777" w:rsidR="00527F84" w:rsidRDefault="00527F84" w:rsidP="00527F84">
            <w:pPr>
              <w:pStyle w:val="Caption"/>
              <w:jc w:val="left"/>
              <w:rPr>
                <w:i w:val="0"/>
                <w:lang w:val="en-US" w:eastAsia="en-ID" w:bidi="ar-SA"/>
              </w:rPr>
            </w:pPr>
          </w:p>
        </w:tc>
      </w:tr>
      <w:tr w:rsidR="00527F84" w14:paraId="76944359" w14:textId="77777777" w:rsidTr="00527F84">
        <w:tc>
          <w:tcPr>
            <w:tcW w:w="2642" w:type="dxa"/>
          </w:tcPr>
          <w:p w14:paraId="4CF1EF31" w14:textId="35B540C3" w:rsidR="00527F84" w:rsidRDefault="00527F84" w:rsidP="00527F84">
            <w:pPr>
              <w:pStyle w:val="Caption"/>
              <w:jc w:val="left"/>
              <w:rPr>
                <w:i w:val="0"/>
                <w:lang w:val="en-US" w:eastAsia="en-ID" w:bidi="ar-SA"/>
              </w:rPr>
            </w:pPr>
            <w:r>
              <w:rPr>
                <w:i w:val="0"/>
                <w:lang w:val="en-US" w:eastAsia="en-ID" w:bidi="ar-SA"/>
              </w:rPr>
              <w:t>6.0 – 6.0.1</w:t>
            </w:r>
          </w:p>
        </w:tc>
        <w:tc>
          <w:tcPr>
            <w:tcW w:w="2642" w:type="dxa"/>
          </w:tcPr>
          <w:p w14:paraId="7871F880" w14:textId="322A9F38" w:rsidR="00527F84" w:rsidRDefault="00E24970" w:rsidP="00527F84">
            <w:pPr>
              <w:pStyle w:val="Caption"/>
              <w:jc w:val="left"/>
              <w:rPr>
                <w:i w:val="0"/>
                <w:lang w:val="en-US" w:eastAsia="en-ID" w:bidi="ar-SA"/>
              </w:rPr>
            </w:pPr>
            <w:r>
              <w:rPr>
                <w:i w:val="0"/>
                <w:lang w:val="en-US" w:eastAsia="en-ID" w:bidi="ar-SA"/>
              </w:rPr>
              <w:t>Marshmallow</w:t>
            </w:r>
          </w:p>
        </w:tc>
        <w:tc>
          <w:tcPr>
            <w:tcW w:w="2643" w:type="dxa"/>
          </w:tcPr>
          <w:p w14:paraId="47572E33" w14:textId="77777777" w:rsidR="00527F84" w:rsidRDefault="00527F84" w:rsidP="00527F84">
            <w:pPr>
              <w:pStyle w:val="Caption"/>
              <w:jc w:val="left"/>
              <w:rPr>
                <w:i w:val="0"/>
                <w:lang w:val="en-US" w:eastAsia="en-ID" w:bidi="ar-SA"/>
              </w:rPr>
            </w:pPr>
          </w:p>
        </w:tc>
      </w:tr>
      <w:tr w:rsidR="00527F84" w14:paraId="424D198D" w14:textId="77777777" w:rsidTr="00527F84">
        <w:tc>
          <w:tcPr>
            <w:tcW w:w="2642" w:type="dxa"/>
          </w:tcPr>
          <w:p w14:paraId="2559F706" w14:textId="30B5EB1A" w:rsidR="00527F84" w:rsidRDefault="00527F84" w:rsidP="00527F84">
            <w:pPr>
              <w:pStyle w:val="Caption"/>
              <w:jc w:val="left"/>
              <w:rPr>
                <w:i w:val="0"/>
                <w:lang w:val="en-US" w:eastAsia="en-ID" w:bidi="ar-SA"/>
              </w:rPr>
            </w:pPr>
            <w:r>
              <w:rPr>
                <w:i w:val="0"/>
                <w:lang w:val="en-US" w:eastAsia="en-ID" w:bidi="ar-SA"/>
              </w:rPr>
              <w:t>7.0 – 7.1.2</w:t>
            </w:r>
          </w:p>
        </w:tc>
        <w:tc>
          <w:tcPr>
            <w:tcW w:w="2642" w:type="dxa"/>
          </w:tcPr>
          <w:p w14:paraId="07665DBA" w14:textId="1E6C0C8F" w:rsidR="00527F84" w:rsidRDefault="00E24970" w:rsidP="00527F84">
            <w:pPr>
              <w:pStyle w:val="Caption"/>
              <w:jc w:val="left"/>
              <w:rPr>
                <w:i w:val="0"/>
                <w:lang w:val="en-US" w:eastAsia="en-ID" w:bidi="ar-SA"/>
              </w:rPr>
            </w:pPr>
            <w:r>
              <w:rPr>
                <w:i w:val="0"/>
                <w:lang w:val="en-US" w:eastAsia="en-ID" w:bidi="ar-SA"/>
              </w:rPr>
              <w:t>Nougat</w:t>
            </w:r>
          </w:p>
        </w:tc>
        <w:tc>
          <w:tcPr>
            <w:tcW w:w="2643" w:type="dxa"/>
          </w:tcPr>
          <w:p w14:paraId="7D26530D" w14:textId="77777777" w:rsidR="00527F84" w:rsidRDefault="00527F84" w:rsidP="00527F84">
            <w:pPr>
              <w:pStyle w:val="Caption"/>
              <w:jc w:val="left"/>
              <w:rPr>
                <w:i w:val="0"/>
                <w:lang w:val="en-US" w:eastAsia="en-ID" w:bidi="ar-SA"/>
              </w:rPr>
            </w:pPr>
          </w:p>
        </w:tc>
      </w:tr>
      <w:tr w:rsidR="00527F84" w14:paraId="7F9E9089" w14:textId="77777777" w:rsidTr="00527F84">
        <w:tc>
          <w:tcPr>
            <w:tcW w:w="2642" w:type="dxa"/>
          </w:tcPr>
          <w:p w14:paraId="18493FC0" w14:textId="2F624048" w:rsidR="00527F84" w:rsidRDefault="00527F84" w:rsidP="00527F84">
            <w:pPr>
              <w:pStyle w:val="Caption"/>
              <w:jc w:val="left"/>
              <w:rPr>
                <w:i w:val="0"/>
                <w:lang w:val="en-US" w:eastAsia="en-ID" w:bidi="ar-SA"/>
              </w:rPr>
            </w:pPr>
            <w:r>
              <w:rPr>
                <w:i w:val="0"/>
                <w:lang w:val="en-US" w:eastAsia="en-ID" w:bidi="ar-SA"/>
              </w:rPr>
              <w:t>8.0 – 8.1</w:t>
            </w:r>
          </w:p>
        </w:tc>
        <w:tc>
          <w:tcPr>
            <w:tcW w:w="2642" w:type="dxa"/>
          </w:tcPr>
          <w:p w14:paraId="4D1F619F" w14:textId="3C798EE7" w:rsidR="00527F84" w:rsidRDefault="00E24970" w:rsidP="00527F84">
            <w:pPr>
              <w:pStyle w:val="Caption"/>
              <w:jc w:val="left"/>
              <w:rPr>
                <w:i w:val="0"/>
                <w:lang w:val="en-US" w:eastAsia="en-ID" w:bidi="ar-SA"/>
              </w:rPr>
            </w:pPr>
            <w:r>
              <w:rPr>
                <w:i w:val="0"/>
                <w:lang w:val="en-US" w:eastAsia="en-ID" w:bidi="ar-SA"/>
              </w:rPr>
              <w:t>Oreo</w:t>
            </w:r>
          </w:p>
        </w:tc>
        <w:tc>
          <w:tcPr>
            <w:tcW w:w="2643" w:type="dxa"/>
          </w:tcPr>
          <w:p w14:paraId="47F0E56E" w14:textId="77777777" w:rsidR="00527F84" w:rsidRDefault="00527F84" w:rsidP="00527F84">
            <w:pPr>
              <w:pStyle w:val="Caption"/>
              <w:jc w:val="left"/>
              <w:rPr>
                <w:i w:val="0"/>
                <w:lang w:val="en-US" w:eastAsia="en-ID" w:bidi="ar-SA"/>
              </w:rPr>
            </w:pPr>
          </w:p>
        </w:tc>
      </w:tr>
      <w:tr w:rsidR="00527F84" w14:paraId="12D69475" w14:textId="77777777" w:rsidTr="00527F84">
        <w:tc>
          <w:tcPr>
            <w:tcW w:w="2642" w:type="dxa"/>
          </w:tcPr>
          <w:p w14:paraId="5C496378" w14:textId="2BC6E5E8" w:rsidR="00527F84" w:rsidRDefault="00527F84" w:rsidP="00527F84">
            <w:pPr>
              <w:pStyle w:val="Caption"/>
              <w:jc w:val="left"/>
              <w:rPr>
                <w:i w:val="0"/>
                <w:lang w:val="en-US" w:eastAsia="en-ID" w:bidi="ar-SA"/>
              </w:rPr>
            </w:pPr>
            <w:r>
              <w:rPr>
                <w:i w:val="0"/>
                <w:lang w:val="en-US" w:eastAsia="en-ID" w:bidi="ar-SA"/>
              </w:rPr>
              <w:t>9.0</w:t>
            </w:r>
          </w:p>
        </w:tc>
        <w:tc>
          <w:tcPr>
            <w:tcW w:w="2642" w:type="dxa"/>
          </w:tcPr>
          <w:p w14:paraId="0679D50E" w14:textId="6EA49F20" w:rsidR="00527F84" w:rsidRDefault="00E24970" w:rsidP="00527F84">
            <w:pPr>
              <w:pStyle w:val="Caption"/>
              <w:jc w:val="left"/>
              <w:rPr>
                <w:i w:val="0"/>
                <w:lang w:val="en-US" w:eastAsia="en-ID" w:bidi="ar-SA"/>
              </w:rPr>
            </w:pPr>
            <w:r>
              <w:rPr>
                <w:i w:val="0"/>
                <w:lang w:val="en-US" w:eastAsia="en-ID" w:bidi="ar-SA"/>
              </w:rPr>
              <w:t>Pie</w:t>
            </w:r>
          </w:p>
        </w:tc>
        <w:tc>
          <w:tcPr>
            <w:tcW w:w="2643" w:type="dxa"/>
          </w:tcPr>
          <w:p w14:paraId="0AEF2121" w14:textId="77777777" w:rsidR="00527F84" w:rsidRDefault="00527F84" w:rsidP="00527F84">
            <w:pPr>
              <w:pStyle w:val="Caption"/>
              <w:jc w:val="left"/>
              <w:rPr>
                <w:i w:val="0"/>
                <w:lang w:val="en-US" w:eastAsia="en-ID" w:bidi="ar-SA"/>
              </w:rPr>
            </w:pPr>
          </w:p>
        </w:tc>
      </w:tr>
      <w:tr w:rsidR="00527F84" w14:paraId="17BAE98D" w14:textId="77777777" w:rsidTr="00527F84">
        <w:tc>
          <w:tcPr>
            <w:tcW w:w="2642" w:type="dxa"/>
          </w:tcPr>
          <w:p w14:paraId="37CF80D9" w14:textId="086EBDF7" w:rsidR="00527F84" w:rsidRDefault="00527F84" w:rsidP="00527F84">
            <w:pPr>
              <w:pStyle w:val="Caption"/>
              <w:jc w:val="left"/>
              <w:rPr>
                <w:i w:val="0"/>
                <w:lang w:val="en-US" w:eastAsia="en-ID" w:bidi="ar-SA"/>
              </w:rPr>
            </w:pPr>
            <w:r>
              <w:rPr>
                <w:i w:val="0"/>
                <w:lang w:val="en-US" w:eastAsia="en-ID" w:bidi="ar-SA"/>
              </w:rPr>
              <w:t>10.0</w:t>
            </w:r>
          </w:p>
        </w:tc>
        <w:tc>
          <w:tcPr>
            <w:tcW w:w="2642" w:type="dxa"/>
          </w:tcPr>
          <w:p w14:paraId="2E8EE1AB" w14:textId="05A03883" w:rsidR="00527F84" w:rsidRDefault="00E24970" w:rsidP="00527F84">
            <w:pPr>
              <w:pStyle w:val="Caption"/>
              <w:jc w:val="left"/>
              <w:rPr>
                <w:i w:val="0"/>
                <w:lang w:val="en-US" w:eastAsia="en-ID" w:bidi="ar-SA"/>
              </w:rPr>
            </w:pPr>
            <w:r>
              <w:rPr>
                <w:i w:val="0"/>
                <w:lang w:val="en-US" w:eastAsia="en-ID" w:bidi="ar-SA"/>
              </w:rPr>
              <w:t>Q</w:t>
            </w:r>
          </w:p>
        </w:tc>
        <w:tc>
          <w:tcPr>
            <w:tcW w:w="2643" w:type="dxa"/>
          </w:tcPr>
          <w:p w14:paraId="3A7438FC" w14:textId="77777777" w:rsidR="00527F84" w:rsidRDefault="00527F84" w:rsidP="00527F84">
            <w:pPr>
              <w:pStyle w:val="Caption"/>
              <w:jc w:val="left"/>
              <w:rPr>
                <w:i w:val="0"/>
                <w:lang w:val="en-US" w:eastAsia="en-ID" w:bidi="ar-SA"/>
              </w:rPr>
            </w:pPr>
          </w:p>
        </w:tc>
      </w:tr>
      <w:tr w:rsidR="00527F84" w14:paraId="40C04940" w14:textId="77777777" w:rsidTr="00527F84">
        <w:tc>
          <w:tcPr>
            <w:tcW w:w="2642" w:type="dxa"/>
          </w:tcPr>
          <w:p w14:paraId="474F6D2B" w14:textId="1B7A678D" w:rsidR="00527F84" w:rsidRDefault="00527F84" w:rsidP="00527F84">
            <w:pPr>
              <w:pStyle w:val="Caption"/>
              <w:jc w:val="left"/>
              <w:rPr>
                <w:i w:val="0"/>
                <w:lang w:val="en-US" w:eastAsia="en-ID" w:bidi="ar-SA"/>
              </w:rPr>
            </w:pPr>
            <w:r>
              <w:rPr>
                <w:i w:val="0"/>
                <w:lang w:val="en-US" w:eastAsia="en-ID" w:bidi="ar-SA"/>
              </w:rPr>
              <w:t>11.0</w:t>
            </w:r>
          </w:p>
        </w:tc>
        <w:tc>
          <w:tcPr>
            <w:tcW w:w="2642" w:type="dxa"/>
          </w:tcPr>
          <w:p w14:paraId="4D1BD433" w14:textId="77777777" w:rsidR="00527F84" w:rsidRDefault="00527F84" w:rsidP="00527F84">
            <w:pPr>
              <w:pStyle w:val="Caption"/>
              <w:jc w:val="left"/>
              <w:rPr>
                <w:i w:val="0"/>
                <w:lang w:val="en-US" w:eastAsia="en-ID" w:bidi="ar-SA"/>
              </w:rPr>
            </w:pPr>
          </w:p>
        </w:tc>
        <w:tc>
          <w:tcPr>
            <w:tcW w:w="2643" w:type="dxa"/>
          </w:tcPr>
          <w:p w14:paraId="3FA8909A" w14:textId="77777777" w:rsidR="00527F84" w:rsidRDefault="00527F84" w:rsidP="00527F84">
            <w:pPr>
              <w:pStyle w:val="Caption"/>
              <w:jc w:val="left"/>
              <w:rPr>
                <w:i w:val="0"/>
                <w:lang w:val="en-US" w:eastAsia="en-ID" w:bidi="ar-SA"/>
              </w:rPr>
            </w:pPr>
          </w:p>
        </w:tc>
      </w:tr>
    </w:tbl>
    <w:p w14:paraId="3BE49E10" w14:textId="77777777" w:rsidR="00527F84" w:rsidRPr="00527F84" w:rsidRDefault="00527F84" w:rsidP="00527F84">
      <w:pPr>
        <w:pStyle w:val="Caption"/>
        <w:jc w:val="left"/>
        <w:rPr>
          <w:i w:val="0"/>
          <w:lang w:val="en-US" w:eastAsia="en-ID" w:bidi="ar-SA"/>
        </w:rPr>
      </w:pPr>
    </w:p>
    <w:p w14:paraId="4698DF8B" w14:textId="583C64E3" w:rsidR="001F6AC6" w:rsidRPr="004734DC" w:rsidRDefault="004734DC" w:rsidP="001F6AC6">
      <w:pPr>
        <w:pStyle w:val="Heading2"/>
        <w:rPr>
          <w:rFonts w:ascii="Times New Roman" w:eastAsia="Times New Roman" w:hAnsi="Times New Roman" w:cs="Times New Roman"/>
          <w:kern w:val="0"/>
          <w:lang w:val="en-US" w:eastAsia="en-ID" w:bidi="ar-SA"/>
        </w:rPr>
      </w:pPr>
      <w:bookmarkStart w:id="66" w:name="_Toc118320482"/>
      <w:r>
        <w:rPr>
          <w:rFonts w:ascii="Times New Roman" w:eastAsia="Times New Roman" w:hAnsi="Times New Roman" w:cs="Times New Roman"/>
          <w:kern w:val="0"/>
          <w:lang w:val="en-US" w:eastAsia="en-ID" w:bidi="ar-SA"/>
        </w:rPr>
        <w:t>Indeks Massa Tubuh</w:t>
      </w:r>
      <w:bookmarkEnd w:id="66"/>
    </w:p>
    <w:p w14:paraId="276E7D2F" w14:textId="1FF74B55" w:rsidR="00DA7479" w:rsidRDefault="004734DC" w:rsidP="00DA7479">
      <w:pPr>
        <w:pStyle w:val="TEUnsoed-TextBodyspasi2"/>
        <w:rPr>
          <w:rFonts w:cs="Liberation Serif"/>
          <w:shd w:val="clear" w:color="auto" w:fill="FFFFFF"/>
        </w:rPr>
      </w:pPr>
      <w:r>
        <w:rPr>
          <w:lang w:val="en-US" w:eastAsia="en-ID" w:bidi="ar-SA"/>
        </w:rPr>
        <w:t xml:space="preserve">Indeks Massa Tubuh atau </w:t>
      </w:r>
      <w:r w:rsidR="0045300C" w:rsidRPr="00207E2B">
        <w:rPr>
          <w:i/>
          <w:lang w:val="en-US" w:eastAsia="en-ID" w:bidi="ar-SA"/>
        </w:rPr>
        <w:t>Body Mass Index</w:t>
      </w:r>
      <w:r w:rsidR="0045300C">
        <w:rPr>
          <w:lang w:val="en-US" w:eastAsia="en-ID" w:bidi="ar-SA"/>
        </w:rPr>
        <w:t xml:space="preserve"> (BMI) adalah </w:t>
      </w:r>
      <w:r w:rsidR="009E7FA1">
        <w:rPr>
          <w:lang w:val="en-US" w:eastAsia="en-ID" w:bidi="ar-SA"/>
        </w:rPr>
        <w:t xml:space="preserve">pengukuran yang digunakan untuk menentukan golongan berat badan sehat dan tidak sehat. Pada beberapa kasus, BMI menjadi alat skrining untuk melihat risiko kesehatan. </w:t>
      </w:r>
      <w:r w:rsidR="009E7FA1">
        <w:rPr>
          <w:lang w:val="en-US" w:eastAsia="en-ID" w:bidi="ar-SA"/>
        </w:rPr>
        <w:lastRenderedPageBreak/>
        <w:t xml:space="preserve">WHO menyebutkan bahwa hasil perhitungan BMI yang tinggi, menandakan tingginya risiko untuk beberapa penyakit. </w:t>
      </w:r>
      <w:r w:rsidR="009E7FA1" w:rsidRPr="009E7FA1">
        <w:rPr>
          <w:rFonts w:cs="Liberation Serif"/>
          <w:shd w:val="clear" w:color="auto" w:fill="FFFFFF"/>
        </w:rPr>
        <w:t xml:space="preserve">Beberapa </w:t>
      </w:r>
      <w:hyperlink r:id="rId28" w:tgtFrame="_blank" w:history="1">
        <w:r w:rsidR="009E7FA1" w:rsidRPr="009E7FA1">
          <w:rPr>
            <w:rStyle w:val="Hyperlink"/>
            <w:rFonts w:cs="Liberation Serif"/>
            <w:color w:val="auto"/>
            <w:u w:val="none"/>
            <w:bdr w:val="none" w:sz="0" w:space="0" w:color="auto" w:frame="1"/>
            <w:shd w:val="clear" w:color="auto" w:fill="FFFFFF"/>
          </w:rPr>
          <w:t>masalah kesehatan akibat obesitas</w:t>
        </w:r>
      </w:hyperlink>
      <w:r w:rsidR="009E7FA1" w:rsidRPr="009E7FA1">
        <w:rPr>
          <w:rFonts w:cs="Liberation Serif"/>
          <w:shd w:val="clear" w:color="auto" w:fill="FFFFFF"/>
        </w:rPr>
        <w:t>, berhubungan dengan BMI yang tinggi, di antaranya kematian dini, penyakit kardiovaskular, tekanan darah tinggi, osteoartritis, beberapa jenis kanker, dan diabetes.</w:t>
      </w:r>
    </w:p>
    <w:p w14:paraId="142BEE1D" w14:textId="6AA29C15" w:rsidR="00F914C2" w:rsidRDefault="00F914C2" w:rsidP="00DA7479">
      <w:pPr>
        <w:pStyle w:val="TEUnsoed-TextBodyspasi2"/>
        <w:rPr>
          <w:rFonts w:cs="Liberation Serif"/>
          <w:shd w:val="clear" w:color="auto" w:fill="FFFFFF"/>
          <w:lang w:val="en-US"/>
        </w:rPr>
      </w:pPr>
      <w:r>
        <w:rPr>
          <w:rFonts w:cs="Liberation Serif"/>
          <w:shd w:val="clear" w:color="auto" w:fill="FFFFFF"/>
          <w:lang w:val="en-US"/>
        </w:rPr>
        <w:t>Cara mengukur BMI untuk pria dan wanita dewasa dapat menggunakan rumus berikut.</w:t>
      </w:r>
    </w:p>
    <w:p w14:paraId="0A333C72" w14:textId="6D11C0CF" w:rsidR="00F914C2" w:rsidRPr="001E2832" w:rsidRDefault="009F1356" w:rsidP="001E2832">
      <w:pPr>
        <w:pStyle w:val="Caption"/>
        <w:rPr>
          <w:sz w:val="20"/>
          <w:szCs w:val="20"/>
          <w:lang w:val="en-US" w:eastAsia="en-ID" w:bidi="ar-SA"/>
        </w:rPr>
      </w:pPr>
      <m:oMath>
        <m:r>
          <w:rPr>
            <w:rFonts w:ascii="Cambria Math" w:hAnsi="Cambria Math"/>
            <w:sz w:val="20"/>
            <w:szCs w:val="20"/>
            <w:lang w:val="en-US" w:eastAsia="en-ID" w:bidi="ar-SA"/>
          </w:rPr>
          <m:t xml:space="preserve">BMI= </m:t>
        </m:r>
        <m:f>
          <m:fPr>
            <m:ctrlPr>
              <w:rPr>
                <w:rFonts w:ascii="Cambria Math" w:hAnsi="Cambria Math"/>
                <w:i w:val="0"/>
                <w:sz w:val="20"/>
                <w:szCs w:val="20"/>
                <w:lang w:val="en-US" w:eastAsia="en-ID" w:bidi="ar-SA"/>
              </w:rPr>
            </m:ctrlPr>
          </m:fPr>
          <m:num>
            <m:r>
              <w:rPr>
                <w:rFonts w:ascii="Cambria Math" w:hAnsi="Cambria Math"/>
                <w:sz w:val="20"/>
                <w:szCs w:val="20"/>
                <w:lang w:val="en-US" w:eastAsia="en-ID" w:bidi="ar-SA"/>
              </w:rPr>
              <m:t>weight (kg)</m:t>
            </m:r>
          </m:num>
          <m:den>
            <m:sSup>
              <m:sSupPr>
                <m:ctrlPr>
                  <w:rPr>
                    <w:rFonts w:ascii="Cambria Math" w:hAnsi="Cambria Math"/>
                    <w:sz w:val="20"/>
                    <w:szCs w:val="20"/>
                    <w:lang w:val="en-US" w:eastAsia="en-ID" w:bidi="ar-SA"/>
                  </w:rPr>
                </m:ctrlPr>
              </m:sSupPr>
              <m:e>
                <m:r>
                  <w:rPr>
                    <w:rFonts w:ascii="Cambria Math" w:hAnsi="Cambria Math"/>
                    <w:sz w:val="20"/>
                    <w:szCs w:val="20"/>
                    <w:lang w:val="en-US" w:eastAsia="en-ID" w:bidi="ar-SA"/>
                  </w:rPr>
                  <m:t>height</m:t>
                </m:r>
              </m:e>
              <m:sup>
                <m:r>
                  <w:rPr>
                    <w:rFonts w:ascii="Cambria Math" w:hAnsi="Cambria Math"/>
                    <w:sz w:val="20"/>
                    <w:szCs w:val="20"/>
                    <w:lang w:val="en-US" w:eastAsia="en-ID" w:bidi="ar-SA"/>
                  </w:rPr>
                  <m:t>2</m:t>
                </m:r>
              </m:sup>
            </m:sSup>
            <m:r>
              <w:rPr>
                <w:rFonts w:ascii="Cambria Math" w:hAnsi="Cambria Math"/>
                <w:sz w:val="20"/>
                <w:szCs w:val="20"/>
                <w:lang w:val="en-US" w:eastAsia="en-ID" w:bidi="ar-SA"/>
              </w:rPr>
              <m:t xml:space="preserve"> (m)</m:t>
            </m:r>
          </m:den>
        </m:f>
      </m:oMath>
      <w:r w:rsidR="004734DC">
        <w:rPr>
          <w:sz w:val="20"/>
          <w:szCs w:val="20"/>
          <w:lang w:val="en-US" w:eastAsia="en-ID" w:bidi="ar-SA"/>
        </w:rPr>
        <w:t xml:space="preserve">  </w:t>
      </w:r>
      <w:r w:rsidR="001E2832">
        <w:t>(</w:t>
      </w:r>
      <w:r w:rsidR="001E2832">
        <w:fldChar w:fldCharType="begin"/>
      </w:r>
      <w:r w:rsidR="001E2832">
        <w:instrText xml:space="preserve"> STYLEREF 1 \s </w:instrText>
      </w:r>
      <w:r w:rsidR="001E2832">
        <w:fldChar w:fldCharType="separate"/>
      </w:r>
      <w:r w:rsidR="001E2832">
        <w:rPr>
          <w:noProof/>
        </w:rPr>
        <w:t>2</w:t>
      </w:r>
      <w:r w:rsidR="001E2832">
        <w:fldChar w:fldCharType="end"/>
      </w:r>
      <w:r w:rsidR="001E2832">
        <w:t>.</w:t>
      </w:r>
      <w:r w:rsidR="001E2832">
        <w:fldChar w:fldCharType="begin"/>
      </w:r>
      <w:r w:rsidR="001E2832">
        <w:instrText xml:space="preserve"> SEQ ( \* ARABIC \s 1 </w:instrText>
      </w:r>
      <w:r w:rsidR="001E2832">
        <w:fldChar w:fldCharType="separate"/>
      </w:r>
      <w:r w:rsidR="001E2832">
        <w:rPr>
          <w:noProof/>
        </w:rPr>
        <w:t>1</w:t>
      </w:r>
      <w:r w:rsidR="001E2832">
        <w:fldChar w:fldCharType="end"/>
      </w:r>
      <w:r w:rsidR="001E2832">
        <w:rPr>
          <w:lang w:val="en-US"/>
        </w:rPr>
        <w:t>)</w:t>
      </w:r>
    </w:p>
    <w:p w14:paraId="10839F66" w14:textId="2C6C9A83" w:rsidR="001E2832" w:rsidRDefault="001E2832" w:rsidP="001E2832">
      <w:pPr>
        <w:pStyle w:val="TEUnsoed-TextBodyspasi2"/>
        <w:spacing w:line="240" w:lineRule="auto"/>
        <w:ind w:firstLine="0"/>
        <w:rPr>
          <w:sz w:val="20"/>
          <w:szCs w:val="20"/>
          <w:lang w:val="en-US" w:eastAsia="en-ID" w:bidi="ar-SA"/>
        </w:rPr>
      </w:pPr>
      <w:proofErr w:type="gramStart"/>
      <w:r>
        <w:rPr>
          <w:sz w:val="20"/>
          <w:szCs w:val="20"/>
          <w:lang w:val="en-US" w:eastAsia="en-ID" w:bidi="ar-SA"/>
        </w:rPr>
        <w:t>Keterangan :</w:t>
      </w:r>
      <w:proofErr w:type="gramEnd"/>
    </w:p>
    <w:p w14:paraId="329C2CBA" w14:textId="0128CAED" w:rsidR="001E2832" w:rsidRDefault="001E2832" w:rsidP="001E2832">
      <w:pPr>
        <w:pStyle w:val="TEUnsoed-TextBodyspasi2"/>
        <w:ind w:firstLine="0"/>
        <w:rPr>
          <w:sz w:val="20"/>
          <w:szCs w:val="20"/>
          <w:lang w:val="en-US" w:eastAsia="en-ID" w:bidi="ar-SA"/>
        </w:rPr>
      </w:pPr>
      <w:proofErr w:type="gramStart"/>
      <w:r>
        <w:rPr>
          <w:sz w:val="20"/>
          <w:szCs w:val="20"/>
          <w:lang w:val="en-US" w:eastAsia="en-ID" w:bidi="ar-SA"/>
        </w:rPr>
        <w:t>BMI :</w:t>
      </w:r>
      <w:proofErr w:type="gramEnd"/>
      <w:r>
        <w:rPr>
          <w:sz w:val="20"/>
          <w:szCs w:val="20"/>
          <w:lang w:val="en-US" w:eastAsia="en-ID" w:bidi="ar-SA"/>
        </w:rPr>
        <w:t xml:space="preserve"> </w:t>
      </w:r>
      <w:r w:rsidR="004734DC">
        <w:rPr>
          <w:sz w:val="20"/>
          <w:szCs w:val="20"/>
          <w:lang w:val="en-US" w:eastAsia="en-ID" w:bidi="ar-SA"/>
        </w:rPr>
        <w:t>Body Mass Indeks/Indeks Massa Tubuh</w:t>
      </w:r>
    </w:p>
    <w:p w14:paraId="5D1EC999" w14:textId="60DC83DB" w:rsidR="004734DC" w:rsidRDefault="004734DC" w:rsidP="001E2832">
      <w:pPr>
        <w:pStyle w:val="TEUnsoed-TextBodyspasi2"/>
        <w:ind w:firstLine="0"/>
        <w:rPr>
          <w:sz w:val="20"/>
          <w:szCs w:val="20"/>
          <w:lang w:val="en-US" w:eastAsia="en-ID" w:bidi="ar-SA"/>
        </w:rPr>
      </w:pPr>
      <w:proofErr w:type="gramStart"/>
      <w:r>
        <w:rPr>
          <w:sz w:val="20"/>
          <w:szCs w:val="20"/>
          <w:lang w:val="en-US" w:eastAsia="en-ID" w:bidi="ar-SA"/>
        </w:rPr>
        <w:t>Weight :</w:t>
      </w:r>
      <w:proofErr w:type="gramEnd"/>
      <w:r>
        <w:rPr>
          <w:sz w:val="20"/>
          <w:szCs w:val="20"/>
          <w:lang w:val="en-US" w:eastAsia="en-ID" w:bidi="ar-SA"/>
        </w:rPr>
        <w:t xml:space="preserve"> Berat badan yang akan di ukur</w:t>
      </w:r>
    </w:p>
    <w:p w14:paraId="14FD9F7F" w14:textId="06BB6129" w:rsidR="004734DC" w:rsidRPr="001E2832" w:rsidRDefault="004734DC" w:rsidP="001E2832">
      <w:pPr>
        <w:pStyle w:val="TEUnsoed-TextBodyspasi2"/>
        <w:ind w:firstLine="0"/>
        <w:rPr>
          <w:sz w:val="20"/>
          <w:szCs w:val="20"/>
          <w:lang w:val="en-US" w:eastAsia="en-ID" w:bidi="ar-SA"/>
        </w:rPr>
      </w:pPr>
      <w:proofErr w:type="gramStart"/>
      <w:r>
        <w:rPr>
          <w:sz w:val="20"/>
          <w:szCs w:val="20"/>
          <w:lang w:val="en-US" w:eastAsia="en-ID" w:bidi="ar-SA"/>
        </w:rPr>
        <w:t>Height :</w:t>
      </w:r>
      <w:proofErr w:type="gramEnd"/>
      <w:r>
        <w:rPr>
          <w:sz w:val="20"/>
          <w:szCs w:val="20"/>
          <w:lang w:val="en-US" w:eastAsia="en-ID" w:bidi="ar-SA"/>
        </w:rPr>
        <w:t xml:space="preserve"> Tinggi badan yang akan di ukur</w:t>
      </w:r>
    </w:p>
    <w:p w14:paraId="08B737DD" w14:textId="18829DE3" w:rsidR="009F1356" w:rsidRDefault="00CF58BC" w:rsidP="00CF58BC">
      <w:pPr>
        <w:pStyle w:val="Caption"/>
        <w:jc w:val="both"/>
        <w:rPr>
          <w:lang w:val="en-US" w:eastAsia="en-ID" w:bidi="ar-SA"/>
        </w:rPr>
      </w:pPr>
      <w:bookmarkStart w:id="67" w:name="_Toc117885025"/>
      <w:r>
        <w:t xml:space="preserve">Tabel </w:t>
      </w:r>
      <w:r w:rsidR="00527F84">
        <w:fldChar w:fldCharType="begin"/>
      </w:r>
      <w:r w:rsidR="00527F84">
        <w:instrText xml:space="preserve"> STYLEREF 1 \s </w:instrText>
      </w:r>
      <w:r w:rsidR="00527F84">
        <w:fldChar w:fldCharType="separate"/>
      </w:r>
      <w:r w:rsidR="00527F84">
        <w:rPr>
          <w:noProof/>
        </w:rPr>
        <w:t>2</w:t>
      </w:r>
      <w:r w:rsidR="00527F84">
        <w:fldChar w:fldCharType="end"/>
      </w:r>
      <w:r w:rsidR="00527F84">
        <w:t>.</w:t>
      </w:r>
      <w:r w:rsidR="00527F84">
        <w:fldChar w:fldCharType="begin"/>
      </w:r>
      <w:r w:rsidR="00527F84">
        <w:instrText xml:space="preserve"> SEQ Tabel \* ARABIC \s 1 </w:instrText>
      </w:r>
      <w:r w:rsidR="00527F84">
        <w:fldChar w:fldCharType="separate"/>
      </w:r>
      <w:r w:rsidR="00527F84">
        <w:rPr>
          <w:noProof/>
        </w:rPr>
        <w:t>2</w:t>
      </w:r>
      <w:r w:rsidR="00527F84">
        <w:fldChar w:fldCharType="end"/>
      </w:r>
      <w:r>
        <w:rPr>
          <w:lang w:val="en-US"/>
        </w:rPr>
        <w:t xml:space="preserve"> </w:t>
      </w:r>
      <w:r>
        <w:rPr>
          <w:lang w:val="en-US" w:eastAsia="en-ID" w:bidi="ar-SA"/>
        </w:rPr>
        <w:t xml:space="preserve">Klasifikasi </w:t>
      </w:r>
      <w:r w:rsidR="004734DC">
        <w:rPr>
          <w:lang w:val="en-US" w:eastAsia="en-ID" w:bidi="ar-SA"/>
        </w:rPr>
        <w:t>Indeks Massa Tubuh</w:t>
      </w:r>
      <w:r>
        <w:rPr>
          <w:lang w:val="en-US" w:eastAsia="en-ID" w:bidi="ar-SA"/>
        </w:rPr>
        <w:t xml:space="preserve"> menurut WHO.</w:t>
      </w:r>
      <w:bookmarkEnd w:id="67"/>
    </w:p>
    <w:tbl>
      <w:tblPr>
        <w:tblStyle w:val="TableGrid"/>
        <w:tblW w:w="0" w:type="auto"/>
        <w:tblLook w:val="04A0" w:firstRow="1" w:lastRow="0" w:firstColumn="1" w:lastColumn="0" w:noHBand="0" w:noVBand="1"/>
      </w:tblPr>
      <w:tblGrid>
        <w:gridCol w:w="846"/>
        <w:gridCol w:w="4438"/>
        <w:gridCol w:w="2643"/>
      </w:tblGrid>
      <w:tr w:rsidR="009F1356" w14:paraId="09AB979F" w14:textId="77777777" w:rsidTr="001D1CA9">
        <w:tc>
          <w:tcPr>
            <w:tcW w:w="846" w:type="dxa"/>
            <w:vAlign w:val="center"/>
          </w:tcPr>
          <w:p w14:paraId="78D0566D" w14:textId="348DCA6D" w:rsidR="009F1356" w:rsidRDefault="001D1CA9" w:rsidP="001D1CA9">
            <w:pPr>
              <w:pStyle w:val="TEUnsoed-TextBodyspasi2"/>
              <w:spacing w:line="360" w:lineRule="auto"/>
              <w:ind w:firstLine="0"/>
              <w:jc w:val="center"/>
              <w:rPr>
                <w:lang w:val="en-US" w:eastAsia="en-ID" w:bidi="ar-SA"/>
              </w:rPr>
            </w:pPr>
            <w:r>
              <w:rPr>
                <w:lang w:val="en-US" w:eastAsia="en-ID" w:bidi="ar-SA"/>
              </w:rPr>
              <w:t>No.</w:t>
            </w:r>
          </w:p>
        </w:tc>
        <w:tc>
          <w:tcPr>
            <w:tcW w:w="4438" w:type="dxa"/>
            <w:vAlign w:val="center"/>
          </w:tcPr>
          <w:p w14:paraId="6B908D0E" w14:textId="3E9B8BE4" w:rsidR="009F1356" w:rsidRDefault="001D1CA9" w:rsidP="001D1CA9">
            <w:pPr>
              <w:pStyle w:val="TEUnsoed-TextBodyspasi2"/>
              <w:spacing w:line="360" w:lineRule="auto"/>
              <w:ind w:firstLine="0"/>
              <w:jc w:val="center"/>
              <w:rPr>
                <w:lang w:val="en-US" w:eastAsia="en-ID" w:bidi="ar-SA"/>
              </w:rPr>
            </w:pPr>
            <w:r>
              <w:rPr>
                <w:lang w:val="en-US" w:eastAsia="en-ID" w:bidi="ar-SA"/>
              </w:rPr>
              <w:t>Klasifikasi</w:t>
            </w:r>
          </w:p>
        </w:tc>
        <w:tc>
          <w:tcPr>
            <w:tcW w:w="2643" w:type="dxa"/>
            <w:vAlign w:val="center"/>
          </w:tcPr>
          <w:p w14:paraId="23803CDC" w14:textId="705290ED" w:rsidR="009F1356" w:rsidRDefault="001D1CA9" w:rsidP="001D1CA9">
            <w:pPr>
              <w:pStyle w:val="TEUnsoed-TextBodyspasi2"/>
              <w:spacing w:line="360" w:lineRule="auto"/>
              <w:ind w:firstLine="0"/>
              <w:jc w:val="center"/>
              <w:rPr>
                <w:lang w:val="en-US" w:eastAsia="en-ID" w:bidi="ar-SA"/>
              </w:rPr>
            </w:pPr>
            <w:r>
              <w:rPr>
                <w:lang w:val="en-US" w:eastAsia="en-ID" w:bidi="ar-SA"/>
              </w:rPr>
              <w:t>BMI</w:t>
            </w:r>
          </w:p>
        </w:tc>
      </w:tr>
      <w:tr w:rsidR="009F1356" w14:paraId="544493A3" w14:textId="77777777" w:rsidTr="001D1CA9">
        <w:tc>
          <w:tcPr>
            <w:tcW w:w="846" w:type="dxa"/>
            <w:vAlign w:val="center"/>
          </w:tcPr>
          <w:p w14:paraId="16E45E1F" w14:textId="2A8ED1E7" w:rsidR="009F1356" w:rsidRDefault="001D1CA9" w:rsidP="001D1CA9">
            <w:pPr>
              <w:pStyle w:val="TEUnsoed-TextBodyspasi2"/>
              <w:spacing w:line="360" w:lineRule="auto"/>
              <w:ind w:firstLine="0"/>
              <w:jc w:val="center"/>
              <w:rPr>
                <w:lang w:val="en-US" w:eastAsia="en-ID" w:bidi="ar-SA"/>
              </w:rPr>
            </w:pPr>
            <w:r>
              <w:rPr>
                <w:lang w:val="en-US" w:eastAsia="en-ID" w:bidi="ar-SA"/>
              </w:rPr>
              <w:t>1.</w:t>
            </w:r>
          </w:p>
        </w:tc>
        <w:tc>
          <w:tcPr>
            <w:tcW w:w="4438" w:type="dxa"/>
            <w:vAlign w:val="center"/>
          </w:tcPr>
          <w:p w14:paraId="51FB76F2" w14:textId="6AF40437" w:rsidR="009F1356" w:rsidRDefault="001D1CA9" w:rsidP="001D1CA9">
            <w:pPr>
              <w:pStyle w:val="TEUnsoed-TextBodyspasi2"/>
              <w:spacing w:line="360" w:lineRule="auto"/>
              <w:ind w:firstLine="0"/>
              <w:jc w:val="center"/>
              <w:rPr>
                <w:lang w:val="en-US" w:eastAsia="en-ID" w:bidi="ar-SA"/>
              </w:rPr>
            </w:pPr>
            <w:r>
              <w:rPr>
                <w:lang w:val="en-US" w:eastAsia="en-ID" w:bidi="ar-SA"/>
              </w:rPr>
              <w:t>Berat badan kurang (Underweight)</w:t>
            </w:r>
          </w:p>
        </w:tc>
        <w:tc>
          <w:tcPr>
            <w:tcW w:w="2643" w:type="dxa"/>
            <w:vAlign w:val="center"/>
          </w:tcPr>
          <w:p w14:paraId="370EF7C8" w14:textId="50803983" w:rsidR="009F1356" w:rsidRDefault="001D1CA9" w:rsidP="001D1CA9">
            <w:pPr>
              <w:pStyle w:val="TEUnsoed-TextBodyspasi2"/>
              <w:spacing w:line="360" w:lineRule="auto"/>
              <w:ind w:firstLine="0"/>
              <w:jc w:val="center"/>
              <w:rPr>
                <w:lang w:val="en-US" w:eastAsia="en-ID" w:bidi="ar-SA"/>
              </w:rPr>
            </w:pPr>
            <w:r>
              <w:rPr>
                <w:lang w:val="en-US" w:eastAsia="en-ID" w:bidi="ar-SA"/>
              </w:rPr>
              <w:t>&lt; 18,5</w:t>
            </w:r>
          </w:p>
        </w:tc>
      </w:tr>
      <w:tr w:rsidR="009F1356" w14:paraId="781EE8C9" w14:textId="77777777" w:rsidTr="001D1CA9">
        <w:tc>
          <w:tcPr>
            <w:tcW w:w="846" w:type="dxa"/>
            <w:vAlign w:val="center"/>
          </w:tcPr>
          <w:p w14:paraId="65E0C834" w14:textId="441763DC" w:rsidR="009F1356" w:rsidRDefault="001D1CA9" w:rsidP="001D1CA9">
            <w:pPr>
              <w:pStyle w:val="TEUnsoed-TextBodyspasi2"/>
              <w:spacing w:line="360" w:lineRule="auto"/>
              <w:ind w:firstLine="0"/>
              <w:jc w:val="center"/>
              <w:rPr>
                <w:lang w:val="en-US" w:eastAsia="en-ID" w:bidi="ar-SA"/>
              </w:rPr>
            </w:pPr>
            <w:r>
              <w:rPr>
                <w:lang w:val="en-US" w:eastAsia="en-ID" w:bidi="ar-SA"/>
              </w:rPr>
              <w:t>2.</w:t>
            </w:r>
          </w:p>
        </w:tc>
        <w:tc>
          <w:tcPr>
            <w:tcW w:w="4438" w:type="dxa"/>
            <w:vAlign w:val="center"/>
          </w:tcPr>
          <w:p w14:paraId="7B6D539F" w14:textId="05A971D2" w:rsidR="009F1356" w:rsidRDefault="001D1CA9" w:rsidP="001D1CA9">
            <w:pPr>
              <w:pStyle w:val="TEUnsoed-TextBodyspasi2"/>
              <w:spacing w:line="360" w:lineRule="auto"/>
              <w:ind w:firstLine="0"/>
              <w:jc w:val="center"/>
              <w:rPr>
                <w:lang w:val="en-US" w:eastAsia="en-ID" w:bidi="ar-SA"/>
              </w:rPr>
            </w:pPr>
            <w:r>
              <w:rPr>
                <w:lang w:val="en-US" w:eastAsia="en-ID" w:bidi="ar-SA"/>
              </w:rPr>
              <w:t>Berat badan normal</w:t>
            </w:r>
          </w:p>
        </w:tc>
        <w:tc>
          <w:tcPr>
            <w:tcW w:w="2643" w:type="dxa"/>
            <w:vAlign w:val="center"/>
          </w:tcPr>
          <w:p w14:paraId="2C2DE7B6" w14:textId="0CA1EC68" w:rsidR="009F1356" w:rsidRDefault="001D1CA9" w:rsidP="001D1CA9">
            <w:pPr>
              <w:pStyle w:val="TEUnsoed-TextBodyspasi2"/>
              <w:spacing w:line="360" w:lineRule="auto"/>
              <w:ind w:firstLine="0"/>
              <w:jc w:val="center"/>
              <w:rPr>
                <w:lang w:val="en-US" w:eastAsia="en-ID" w:bidi="ar-SA"/>
              </w:rPr>
            </w:pPr>
            <w:r>
              <w:rPr>
                <w:lang w:val="en-US" w:eastAsia="en-ID" w:bidi="ar-SA"/>
              </w:rPr>
              <w:t>18,5 – 22,9</w:t>
            </w:r>
          </w:p>
        </w:tc>
      </w:tr>
      <w:tr w:rsidR="009F1356" w14:paraId="0E42073D" w14:textId="77777777" w:rsidTr="001D1CA9">
        <w:tc>
          <w:tcPr>
            <w:tcW w:w="846" w:type="dxa"/>
            <w:vAlign w:val="center"/>
          </w:tcPr>
          <w:p w14:paraId="54D565A6" w14:textId="505EB9B3" w:rsidR="009F1356" w:rsidRDefault="001D1CA9" w:rsidP="001D1CA9">
            <w:pPr>
              <w:pStyle w:val="TEUnsoed-TextBodyspasi2"/>
              <w:spacing w:line="360" w:lineRule="auto"/>
              <w:ind w:firstLine="0"/>
              <w:jc w:val="center"/>
              <w:rPr>
                <w:lang w:val="en-US" w:eastAsia="en-ID" w:bidi="ar-SA"/>
              </w:rPr>
            </w:pPr>
            <w:r>
              <w:rPr>
                <w:lang w:val="en-US" w:eastAsia="en-ID" w:bidi="ar-SA"/>
              </w:rPr>
              <w:t>3.</w:t>
            </w:r>
          </w:p>
        </w:tc>
        <w:tc>
          <w:tcPr>
            <w:tcW w:w="4438" w:type="dxa"/>
            <w:vAlign w:val="center"/>
          </w:tcPr>
          <w:p w14:paraId="19A96A3F" w14:textId="3AF70F86" w:rsidR="009F1356" w:rsidRDefault="001D1CA9" w:rsidP="001D1CA9">
            <w:pPr>
              <w:pStyle w:val="TEUnsoed-TextBodyspasi2"/>
              <w:spacing w:line="360" w:lineRule="auto"/>
              <w:ind w:firstLine="0"/>
              <w:jc w:val="center"/>
              <w:rPr>
                <w:lang w:val="en-US" w:eastAsia="en-ID" w:bidi="ar-SA"/>
              </w:rPr>
            </w:pPr>
            <w:r>
              <w:rPr>
                <w:lang w:val="en-US" w:eastAsia="en-ID" w:bidi="ar-SA"/>
              </w:rPr>
              <w:t>Kelebihan berat badan (Overweight) dengan risiko</w:t>
            </w:r>
          </w:p>
        </w:tc>
        <w:tc>
          <w:tcPr>
            <w:tcW w:w="2643" w:type="dxa"/>
            <w:vAlign w:val="center"/>
          </w:tcPr>
          <w:p w14:paraId="135DBDAB" w14:textId="2C706922" w:rsidR="009F1356" w:rsidRDefault="001D1CA9" w:rsidP="001D1CA9">
            <w:pPr>
              <w:pStyle w:val="TEUnsoed-TextBodyspasi2"/>
              <w:spacing w:line="360" w:lineRule="auto"/>
              <w:ind w:firstLine="0"/>
              <w:jc w:val="center"/>
              <w:rPr>
                <w:lang w:val="en-US" w:eastAsia="en-ID" w:bidi="ar-SA"/>
              </w:rPr>
            </w:pPr>
            <w:r>
              <w:rPr>
                <w:lang w:val="en-US" w:eastAsia="en-ID" w:bidi="ar-SA"/>
              </w:rPr>
              <w:t>23 – 24,9</w:t>
            </w:r>
          </w:p>
        </w:tc>
      </w:tr>
      <w:tr w:rsidR="009F1356" w14:paraId="35AC8D02" w14:textId="77777777" w:rsidTr="001D1CA9">
        <w:tc>
          <w:tcPr>
            <w:tcW w:w="846" w:type="dxa"/>
            <w:vAlign w:val="center"/>
          </w:tcPr>
          <w:p w14:paraId="161C78E4" w14:textId="5D06EC81" w:rsidR="009F1356" w:rsidRDefault="001D1CA9" w:rsidP="001D1CA9">
            <w:pPr>
              <w:pStyle w:val="TEUnsoed-TextBodyspasi2"/>
              <w:spacing w:line="360" w:lineRule="auto"/>
              <w:ind w:firstLine="0"/>
              <w:jc w:val="center"/>
              <w:rPr>
                <w:lang w:val="en-US" w:eastAsia="en-ID" w:bidi="ar-SA"/>
              </w:rPr>
            </w:pPr>
            <w:r>
              <w:rPr>
                <w:lang w:val="en-US" w:eastAsia="en-ID" w:bidi="ar-SA"/>
              </w:rPr>
              <w:t>4.</w:t>
            </w:r>
          </w:p>
        </w:tc>
        <w:tc>
          <w:tcPr>
            <w:tcW w:w="4438" w:type="dxa"/>
            <w:vAlign w:val="center"/>
          </w:tcPr>
          <w:p w14:paraId="5D56927A" w14:textId="6F7E1949" w:rsidR="009F1356" w:rsidRDefault="001D1CA9" w:rsidP="001D1CA9">
            <w:pPr>
              <w:pStyle w:val="TEUnsoed-TextBodyspasi2"/>
              <w:spacing w:line="360" w:lineRule="auto"/>
              <w:ind w:firstLine="0"/>
              <w:jc w:val="center"/>
              <w:rPr>
                <w:lang w:val="en-US" w:eastAsia="en-ID" w:bidi="ar-SA"/>
              </w:rPr>
            </w:pPr>
            <w:r>
              <w:rPr>
                <w:lang w:val="en-US" w:eastAsia="en-ID" w:bidi="ar-SA"/>
              </w:rPr>
              <w:t>Obesitas I</w:t>
            </w:r>
          </w:p>
        </w:tc>
        <w:tc>
          <w:tcPr>
            <w:tcW w:w="2643" w:type="dxa"/>
            <w:vAlign w:val="center"/>
          </w:tcPr>
          <w:p w14:paraId="5D3E2F61" w14:textId="0E5E56D1" w:rsidR="009F1356" w:rsidRDefault="001D1CA9" w:rsidP="001D1CA9">
            <w:pPr>
              <w:pStyle w:val="TEUnsoed-TextBodyspasi2"/>
              <w:spacing w:line="360" w:lineRule="auto"/>
              <w:ind w:firstLine="0"/>
              <w:jc w:val="center"/>
              <w:rPr>
                <w:lang w:val="en-US" w:eastAsia="en-ID" w:bidi="ar-SA"/>
              </w:rPr>
            </w:pPr>
            <w:r>
              <w:rPr>
                <w:lang w:val="en-US" w:eastAsia="en-ID" w:bidi="ar-SA"/>
              </w:rPr>
              <w:t>25 – 29,9</w:t>
            </w:r>
          </w:p>
        </w:tc>
      </w:tr>
      <w:tr w:rsidR="001D1CA9" w14:paraId="331C9308" w14:textId="77777777" w:rsidTr="001D1CA9">
        <w:tc>
          <w:tcPr>
            <w:tcW w:w="846" w:type="dxa"/>
            <w:vAlign w:val="center"/>
          </w:tcPr>
          <w:p w14:paraId="7FCD5D48" w14:textId="6A416CB3" w:rsidR="001D1CA9" w:rsidRDefault="001D1CA9" w:rsidP="001D1CA9">
            <w:pPr>
              <w:pStyle w:val="TEUnsoed-TextBodyspasi2"/>
              <w:spacing w:line="360" w:lineRule="auto"/>
              <w:ind w:firstLine="0"/>
              <w:jc w:val="center"/>
              <w:rPr>
                <w:lang w:val="en-US" w:eastAsia="en-ID" w:bidi="ar-SA"/>
              </w:rPr>
            </w:pPr>
            <w:r>
              <w:rPr>
                <w:lang w:val="en-US" w:eastAsia="en-ID" w:bidi="ar-SA"/>
              </w:rPr>
              <w:t>5.</w:t>
            </w:r>
          </w:p>
        </w:tc>
        <w:tc>
          <w:tcPr>
            <w:tcW w:w="4438" w:type="dxa"/>
            <w:vAlign w:val="center"/>
          </w:tcPr>
          <w:p w14:paraId="04807E15" w14:textId="54355B27" w:rsidR="001D1CA9" w:rsidRDefault="001D1CA9" w:rsidP="001D1CA9">
            <w:pPr>
              <w:pStyle w:val="TEUnsoed-TextBodyspasi2"/>
              <w:spacing w:line="360" w:lineRule="auto"/>
              <w:ind w:firstLine="0"/>
              <w:jc w:val="center"/>
              <w:rPr>
                <w:lang w:val="en-US" w:eastAsia="en-ID" w:bidi="ar-SA"/>
              </w:rPr>
            </w:pPr>
            <w:r>
              <w:rPr>
                <w:lang w:val="en-US" w:eastAsia="en-ID" w:bidi="ar-SA"/>
              </w:rPr>
              <w:t>Obesitas II</w:t>
            </w:r>
          </w:p>
        </w:tc>
        <w:tc>
          <w:tcPr>
            <w:tcW w:w="2643" w:type="dxa"/>
            <w:vAlign w:val="center"/>
          </w:tcPr>
          <w:p w14:paraId="5071A6E6" w14:textId="6A827649" w:rsidR="001D1CA9" w:rsidRDefault="001D1CA9" w:rsidP="001D1CA9">
            <w:pPr>
              <w:pStyle w:val="TEUnsoed-TextBodyspasi2"/>
              <w:spacing w:line="360" w:lineRule="auto"/>
              <w:ind w:left="-10" w:firstLine="0"/>
              <w:jc w:val="center"/>
              <w:rPr>
                <w:lang w:val="en-US" w:eastAsia="en-ID" w:bidi="ar-SA"/>
              </w:rPr>
            </w:pPr>
            <w:r>
              <w:rPr>
                <w:lang w:val="en-US" w:eastAsia="en-ID" w:bidi="ar-SA"/>
              </w:rPr>
              <w:t>&gt; 30</w:t>
            </w:r>
          </w:p>
        </w:tc>
      </w:tr>
    </w:tbl>
    <w:p w14:paraId="609E6A78" w14:textId="7C828198" w:rsidR="009F1356" w:rsidRPr="00F914C2" w:rsidRDefault="009F1356" w:rsidP="001D1CA9">
      <w:pPr>
        <w:pStyle w:val="TEUnsoed-TextBodyspasi2"/>
        <w:ind w:firstLine="851"/>
        <w:rPr>
          <w:lang w:val="en-US" w:eastAsia="en-ID" w:bidi="ar-SA"/>
        </w:rPr>
      </w:pPr>
      <w:r w:rsidRPr="00207E2B">
        <w:rPr>
          <w:i/>
          <w:lang w:val="en-US" w:eastAsia="en-ID" w:bidi="ar-SA"/>
        </w:rPr>
        <w:t>Body Mass Index</w:t>
      </w:r>
      <w:r>
        <w:rPr>
          <w:lang w:val="en-US" w:eastAsia="en-ID" w:bidi="ar-SA"/>
        </w:rPr>
        <w:t xml:space="preserve"> pada anak dan remaja memiliki kategori yang berbeda dengan standar kategori dari WHO tetapi untuk rumus penjumlahan BMI </w:t>
      </w:r>
      <w:proofErr w:type="gramStart"/>
      <w:r>
        <w:rPr>
          <w:lang w:val="en-US" w:eastAsia="en-ID" w:bidi="ar-SA"/>
        </w:rPr>
        <w:t>sama</w:t>
      </w:r>
      <w:proofErr w:type="gramEnd"/>
      <w:r>
        <w:rPr>
          <w:lang w:val="en-US" w:eastAsia="en-ID" w:bidi="ar-SA"/>
        </w:rPr>
        <w:t xml:space="preserve">. </w:t>
      </w:r>
      <w:r w:rsidRPr="009F1356">
        <w:rPr>
          <w:rFonts w:cs="Liberation Serif"/>
          <w:color w:val="262626"/>
          <w:shd w:val="clear" w:color="auto" w:fill="FFFFFF"/>
        </w:rPr>
        <w:t xml:space="preserve">Indeks massa tubuh anak dan remaja perlu disesuaikan dengan usia dan jenis </w:t>
      </w:r>
      <w:r w:rsidRPr="009F1356">
        <w:rPr>
          <w:rFonts w:cs="Liberation Serif"/>
          <w:color w:val="262626"/>
          <w:shd w:val="clear" w:color="auto" w:fill="FFFFFF"/>
        </w:rPr>
        <w:lastRenderedPageBreak/>
        <w:t>kelamin.</w:t>
      </w:r>
      <w:r w:rsidR="00DC1E0E">
        <w:rPr>
          <w:rFonts w:cs="Liberation Serif"/>
          <w:color w:val="262626"/>
          <w:shd w:val="clear" w:color="auto" w:fill="FFFFFF"/>
          <w:lang w:val="en-US"/>
        </w:rPr>
        <w:t xml:space="preserve"> </w:t>
      </w:r>
      <w:r w:rsidRPr="009F1356">
        <w:rPr>
          <w:rFonts w:cs="Liberation Serif"/>
          <w:color w:val="262626"/>
          <w:shd w:val="clear" w:color="auto" w:fill="FFFFFF"/>
        </w:rPr>
        <w:t>Pasalnya, jumlah lemak berubah seiring bertambahnya usia dan berbeda antara anak laki-laki dan perempuan.</w:t>
      </w:r>
    </w:p>
    <w:p w14:paraId="2C124445" w14:textId="0AD477BF" w:rsidR="00B22375" w:rsidRDefault="00DA7479" w:rsidP="00290CCD">
      <w:pPr>
        <w:pStyle w:val="Heading2"/>
        <w:rPr>
          <w:lang w:val="en-US"/>
        </w:rPr>
      </w:pPr>
      <w:bookmarkStart w:id="68" w:name="_Toc118320483"/>
      <w:bookmarkEnd w:id="61"/>
      <w:r>
        <w:rPr>
          <w:lang w:val="en-US"/>
        </w:rPr>
        <w:t>Dart</w:t>
      </w:r>
      <w:bookmarkEnd w:id="68"/>
    </w:p>
    <w:p w14:paraId="6AC043BB" w14:textId="61FA8278" w:rsidR="009F1356" w:rsidRDefault="00F5344C" w:rsidP="001D1CA9">
      <w:pPr>
        <w:pStyle w:val="TEUnsoed-TextBodyspasi2"/>
        <w:ind w:firstLine="0"/>
        <w:jc w:val="center"/>
        <w:rPr>
          <w:lang w:val="en-US"/>
        </w:rPr>
      </w:pPr>
      <w:r>
        <w:rPr>
          <w:lang w:val="en-US"/>
        </w:rPr>
        <w:pict w14:anchorId="07A2F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6pt;height:100.05pt">
            <v:imagedata r:id="rId29" o:title="Dart_programming_language_logo"/>
          </v:shape>
        </w:pict>
      </w:r>
    </w:p>
    <w:p w14:paraId="0520CD66" w14:textId="640DBC4E" w:rsidR="00952DD8" w:rsidRDefault="00952DD8" w:rsidP="00952DD8">
      <w:pPr>
        <w:pStyle w:val="Caption"/>
        <w:rPr>
          <w:lang w:val="en-US"/>
        </w:rPr>
      </w:pPr>
      <w:bookmarkStart w:id="69" w:name="_Toc118319812"/>
      <w:r>
        <w:t xml:space="preserve">Gambar </w:t>
      </w:r>
      <w:r w:rsidR="004734DC">
        <w:fldChar w:fldCharType="begin"/>
      </w:r>
      <w:r w:rsidR="004734DC">
        <w:instrText xml:space="preserve"> STYLEREF 1 \s </w:instrText>
      </w:r>
      <w:r w:rsidR="004734DC">
        <w:fldChar w:fldCharType="separate"/>
      </w:r>
      <w:r w:rsidR="004734DC">
        <w:rPr>
          <w:noProof/>
        </w:rPr>
        <w:t>2</w:t>
      </w:r>
      <w:r w:rsidR="004734DC">
        <w:fldChar w:fldCharType="end"/>
      </w:r>
      <w:r w:rsidR="004734DC">
        <w:t>.</w:t>
      </w:r>
      <w:r w:rsidR="004734DC">
        <w:fldChar w:fldCharType="begin"/>
      </w:r>
      <w:r w:rsidR="004734DC">
        <w:instrText xml:space="preserve"> SEQ Gambar \* ARABIC \s 1 </w:instrText>
      </w:r>
      <w:r w:rsidR="004734DC">
        <w:fldChar w:fldCharType="separate"/>
      </w:r>
      <w:r w:rsidR="004734DC">
        <w:rPr>
          <w:noProof/>
        </w:rPr>
        <w:t>2</w:t>
      </w:r>
      <w:r w:rsidR="004734DC">
        <w:fldChar w:fldCharType="end"/>
      </w:r>
      <w:r>
        <w:rPr>
          <w:lang w:val="en-US"/>
        </w:rPr>
        <w:t xml:space="preserve"> Logo Dart</w:t>
      </w:r>
      <w:bookmarkEnd w:id="69"/>
    </w:p>
    <w:p w14:paraId="1A096478" w14:textId="3CC229F2" w:rsidR="001D1CA9" w:rsidRPr="001D1CA9" w:rsidRDefault="001D1CA9" w:rsidP="001D1CA9">
      <w:pPr>
        <w:shd w:val="clear" w:color="auto" w:fill="FFFFFF"/>
        <w:suppressAutoHyphens w:val="0"/>
        <w:spacing w:line="480" w:lineRule="auto"/>
        <w:ind w:firstLine="851"/>
        <w:jc w:val="both"/>
        <w:textAlignment w:val="baseline"/>
        <w:rPr>
          <w:rFonts w:eastAsia="Times New Roman" w:cs="Liberation Serif"/>
          <w:kern w:val="0"/>
          <w:lang w:val="en-US" w:eastAsia="en-US" w:bidi="ar-SA"/>
        </w:rPr>
      </w:pPr>
      <w:r w:rsidRPr="001D1CA9">
        <w:rPr>
          <w:rFonts w:eastAsia="Times New Roman" w:cs="Liberation Serif"/>
          <w:kern w:val="0"/>
          <w:lang w:val="en-US" w:eastAsia="en-US" w:bidi="ar-SA"/>
        </w:rPr>
        <w:t>Dart merupakan </w:t>
      </w:r>
      <w:r w:rsidRPr="001D1CA9">
        <w:rPr>
          <w:rFonts w:eastAsia="Times New Roman" w:cs="Liberation Serif"/>
          <w:i/>
          <w:iCs/>
          <w:kern w:val="0"/>
          <w:bdr w:val="none" w:sz="0" w:space="0" w:color="auto" w:frame="1"/>
          <w:lang w:val="en-US" w:eastAsia="en-US" w:bidi="ar-SA"/>
        </w:rPr>
        <w:t>programming language</w:t>
      </w:r>
      <w:r w:rsidRPr="001D1CA9">
        <w:rPr>
          <w:rFonts w:eastAsia="Times New Roman" w:cs="Liberation Serif"/>
          <w:kern w:val="0"/>
          <w:lang w:val="en-US" w:eastAsia="en-US" w:bidi="ar-SA"/>
        </w:rPr>
        <w:t> lintas platform atau platform independen yang artinya dapat dijalankan pada sistem operasi yang berbeda seperti Windows, Linux, Unix dan MacOS, dll yang awalnya dikembangkan oleh Google dan kemudian disetujui sebagai standar oleh Ecma, yang saat ini digunakan untuk membangun aplikasi web, server, desktop, dan seluler.</w:t>
      </w:r>
      <w:r>
        <w:rPr>
          <w:rFonts w:eastAsia="Times New Roman" w:cs="Liberation Serif"/>
          <w:kern w:val="0"/>
          <w:lang w:val="en-US" w:eastAsia="en-US" w:bidi="ar-SA"/>
        </w:rPr>
        <w:t xml:space="preserve"> </w:t>
      </w:r>
      <w:r w:rsidRPr="001D1CA9">
        <w:rPr>
          <w:rFonts w:eastAsia="Times New Roman" w:cs="Liberation Serif"/>
          <w:kern w:val="0"/>
          <w:lang w:val="en-US" w:eastAsia="en-US" w:bidi="ar-SA"/>
        </w:rPr>
        <w:t>Dart awalnya dirancang sebagai </w:t>
      </w:r>
      <w:r w:rsidRPr="001D1CA9">
        <w:rPr>
          <w:rFonts w:eastAsia="Times New Roman" w:cs="Liberation Serif"/>
          <w:i/>
          <w:iCs/>
          <w:kern w:val="0"/>
          <w:bdr w:val="none" w:sz="0" w:space="0" w:color="auto" w:frame="1"/>
          <w:lang w:val="en-US" w:eastAsia="en-US" w:bidi="ar-SA"/>
        </w:rPr>
        <w:t>programming language</w:t>
      </w:r>
      <w:r w:rsidRPr="001D1CA9">
        <w:rPr>
          <w:rFonts w:eastAsia="Times New Roman" w:cs="Liberation Serif"/>
          <w:kern w:val="0"/>
          <w:lang w:val="en-US" w:eastAsia="en-US" w:bidi="ar-SA"/>
        </w:rPr>
        <w:t> yang dioptimalkan klien untuk pengembangan cepat aplikasi web dan seluler. </w:t>
      </w:r>
    </w:p>
    <w:p w14:paraId="797706F7" w14:textId="5B3BA886" w:rsidR="009F1356" w:rsidRDefault="001D1CA9" w:rsidP="001D1CA9">
      <w:pPr>
        <w:shd w:val="clear" w:color="auto" w:fill="FFFFFF"/>
        <w:suppressAutoHyphens w:val="0"/>
        <w:spacing w:line="480" w:lineRule="auto"/>
        <w:ind w:firstLine="851"/>
        <w:jc w:val="both"/>
        <w:textAlignment w:val="baseline"/>
        <w:rPr>
          <w:rFonts w:eastAsia="Times New Roman" w:cs="Liberation Serif"/>
          <w:kern w:val="0"/>
          <w:lang w:val="en-US" w:eastAsia="en-US" w:bidi="ar-SA"/>
        </w:rPr>
      </w:pPr>
      <w:r w:rsidRPr="001D1CA9">
        <w:rPr>
          <w:rFonts w:eastAsia="Times New Roman" w:cs="Liberation Serif"/>
          <w:kern w:val="0"/>
          <w:lang w:val="en-US" w:eastAsia="en-US" w:bidi="ar-SA"/>
        </w:rPr>
        <w:t>Sebagai salah satu dari banyaknya </w:t>
      </w:r>
      <w:r w:rsidRPr="001D1CA9">
        <w:rPr>
          <w:rFonts w:eastAsia="Times New Roman" w:cs="Liberation Serif"/>
          <w:i/>
          <w:iCs/>
          <w:kern w:val="0"/>
          <w:bdr w:val="none" w:sz="0" w:space="0" w:color="auto" w:frame="1"/>
          <w:lang w:val="en-US" w:eastAsia="en-US" w:bidi="ar-SA"/>
        </w:rPr>
        <w:t>programming language</w:t>
      </w:r>
      <w:r w:rsidRPr="001D1CA9">
        <w:rPr>
          <w:rFonts w:eastAsia="Times New Roman" w:cs="Liberation Serif"/>
          <w:kern w:val="0"/>
          <w:lang w:val="en-US" w:eastAsia="en-US" w:bidi="ar-SA"/>
        </w:rPr>
        <w:t xml:space="preserve"> yang mendukung multi paradigma, Dart, bersifat imperatif, fungsional, reflektif dan berorientasi objek. Selain itu, Dart juga mengikuti semua konsep pendekatan pemrograman berorientasi objek seperti kelas, pewarisan, abstraksi, enkapsulasi, dan polimorfisme, dll. Dart juga merupakan tipe bahasa pemrograman yang sangat kuat yang menyediakan fitur pengumpul sampah otomatis. Bahasa Dart sendiri </w:t>
      </w:r>
      <w:r w:rsidRPr="001D1CA9">
        <w:rPr>
          <w:rFonts w:eastAsia="Times New Roman" w:cs="Liberation Serif"/>
          <w:kern w:val="0"/>
          <w:lang w:val="en-US" w:eastAsia="en-US" w:bidi="ar-SA"/>
        </w:rPr>
        <w:lastRenderedPageBreak/>
        <w:t xml:space="preserve">bersifat </w:t>
      </w:r>
      <w:r w:rsidRPr="00207E2B">
        <w:rPr>
          <w:rFonts w:eastAsia="Times New Roman" w:cs="Liberation Serif"/>
          <w:i/>
          <w:kern w:val="0"/>
          <w:lang w:val="en-US" w:eastAsia="en-US" w:bidi="ar-SA"/>
        </w:rPr>
        <w:t>open source</w:t>
      </w:r>
      <w:r w:rsidRPr="001D1CA9">
        <w:rPr>
          <w:rFonts w:eastAsia="Times New Roman" w:cs="Liberation Serif"/>
          <w:kern w:val="0"/>
          <w:lang w:val="en-US" w:eastAsia="en-US" w:bidi="ar-SA"/>
        </w:rPr>
        <w:t xml:space="preserve"> yang dilisensikan di bawah BDS. Sintaks nya merupakan sintaksis </w:t>
      </w:r>
      <w:r w:rsidR="00207E2B" w:rsidRPr="00207E2B">
        <w:rPr>
          <w:rFonts w:eastAsia="Times New Roman" w:cs="Liberation Serif"/>
          <w:i/>
          <w:kern w:val="0"/>
          <w:lang w:val="en-US" w:eastAsia="en-US" w:bidi="ar-SA"/>
        </w:rPr>
        <w:t>style</w:t>
      </w:r>
      <w:r w:rsidRPr="001D1CA9">
        <w:rPr>
          <w:rFonts w:eastAsia="Times New Roman" w:cs="Liberation Serif"/>
          <w:kern w:val="0"/>
          <w:lang w:val="en-US" w:eastAsia="en-US" w:bidi="ar-SA"/>
        </w:rPr>
        <w:t>-C sederhana.</w:t>
      </w:r>
    </w:p>
    <w:p w14:paraId="73DEC15A" w14:textId="18A6D3A0" w:rsidR="001D1CA9" w:rsidRPr="001D1CA9" w:rsidRDefault="000A6C37" w:rsidP="006E032F">
      <w:pPr>
        <w:pStyle w:val="NormalWeb"/>
        <w:shd w:val="clear" w:color="auto" w:fill="FFFFFF"/>
        <w:spacing w:before="0" w:beforeAutospacing="0" w:after="0" w:afterAutospacing="0" w:line="480" w:lineRule="auto"/>
        <w:jc w:val="both"/>
        <w:textAlignment w:val="baseline"/>
        <w:rPr>
          <w:rFonts w:ascii="Liberation Serif" w:hAnsi="Liberation Serif" w:cs="Liberation Serif"/>
        </w:rPr>
      </w:pPr>
      <w:r>
        <w:rPr>
          <w:rFonts w:ascii="Liberation Serif" w:hAnsi="Liberation Serif" w:cs="Liberation Serif"/>
        </w:rPr>
        <w:t>Berikut merupakan fitur dari bahasa pemrograman dart</w:t>
      </w:r>
      <w:r w:rsidR="001D1CA9" w:rsidRPr="001D1CA9">
        <w:rPr>
          <w:rFonts w:ascii="Liberation Serif" w:hAnsi="Liberation Serif" w:cs="Liberation Serif"/>
        </w:rPr>
        <w:t>, yaitu:</w:t>
      </w:r>
    </w:p>
    <w:p w14:paraId="43AC8990" w14:textId="36718A0B" w:rsidR="001D1CA9" w:rsidRPr="001D1CA9" w:rsidRDefault="001D1CA9" w:rsidP="006E032F">
      <w:pPr>
        <w:pStyle w:val="ListParagraph"/>
        <w:numPr>
          <w:ilvl w:val="0"/>
          <w:numId w:val="44"/>
        </w:numPr>
        <w:spacing w:line="480" w:lineRule="auto"/>
        <w:ind w:left="851" w:hanging="567"/>
      </w:pPr>
      <w:r w:rsidRPr="001D1CA9">
        <w:rPr>
          <w:rStyle w:val="Emphasis"/>
          <w:rFonts w:cs="Liberation Serif"/>
          <w:szCs w:val="24"/>
          <w:bdr w:val="none" w:sz="0" w:space="0" w:color="auto" w:frame="1"/>
        </w:rPr>
        <w:t>Cross Platform </w:t>
      </w:r>
      <w:r w:rsidRPr="001D1CA9">
        <w:t>(lintas platform)</w:t>
      </w:r>
    </w:p>
    <w:p w14:paraId="4D263A7E" w14:textId="77777777" w:rsidR="001D1CA9" w:rsidRPr="001D1CA9" w:rsidRDefault="001D1CA9" w:rsidP="001D1CA9">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Dart merupakan </w:t>
      </w:r>
      <w:r w:rsidRPr="001D1CA9">
        <w:rPr>
          <w:rStyle w:val="Emphasis"/>
          <w:rFonts w:ascii="Liberation Serif" w:hAnsi="Liberation Serif" w:cs="Liberation Serif"/>
          <w:bdr w:val="none" w:sz="0" w:space="0" w:color="auto" w:frame="1"/>
        </w:rPr>
        <w:t>programming language</w:t>
      </w:r>
      <w:r w:rsidRPr="001D1CA9">
        <w:rPr>
          <w:rFonts w:ascii="Liberation Serif" w:hAnsi="Liberation Serif" w:cs="Liberation Serif"/>
        </w:rPr>
        <w:t xml:space="preserve"> lintas platform atau platform independen yang berarti dapat dijalankan pada sistem operasi yang berbeda seperti Windows, Linux, </w:t>
      </w:r>
      <w:proofErr w:type="gramStart"/>
      <w:r w:rsidRPr="001D1CA9">
        <w:rPr>
          <w:rFonts w:ascii="Liberation Serif" w:hAnsi="Liberation Serif" w:cs="Liberation Serif"/>
        </w:rPr>
        <w:t>Unix</w:t>
      </w:r>
      <w:proofErr w:type="gramEnd"/>
      <w:r w:rsidRPr="001D1CA9">
        <w:rPr>
          <w:rFonts w:ascii="Liberation Serif" w:hAnsi="Liberation Serif" w:cs="Liberation Serif"/>
        </w:rPr>
        <w:t xml:space="preserve"> dan MacOS, dll.</w:t>
      </w:r>
    </w:p>
    <w:p w14:paraId="4E9EE42A" w14:textId="358D09AA" w:rsidR="001D1CA9" w:rsidRPr="001D1CA9" w:rsidRDefault="001D1CA9" w:rsidP="001D1CA9">
      <w:pPr>
        <w:pStyle w:val="ListParagraph"/>
        <w:numPr>
          <w:ilvl w:val="0"/>
          <w:numId w:val="44"/>
        </w:numPr>
        <w:spacing w:line="480" w:lineRule="auto"/>
        <w:ind w:left="851" w:hanging="567"/>
      </w:pPr>
      <w:r w:rsidRPr="001D1CA9">
        <w:rPr>
          <w:rStyle w:val="Emphasis"/>
          <w:rFonts w:cs="Liberation Serif"/>
          <w:szCs w:val="24"/>
          <w:bdr w:val="none" w:sz="0" w:space="0" w:color="auto" w:frame="1"/>
        </w:rPr>
        <w:t>General Purpose </w:t>
      </w:r>
      <w:r w:rsidRPr="001D1CA9">
        <w:t>(tujuan umum)</w:t>
      </w:r>
    </w:p>
    <w:p w14:paraId="40A40AC8" w14:textId="77777777" w:rsidR="001D1CA9" w:rsidRPr="001D1CA9" w:rsidRDefault="001D1CA9" w:rsidP="001D1CA9">
      <w:pPr>
        <w:pStyle w:val="NormalWeb"/>
        <w:shd w:val="clear" w:color="auto" w:fill="FFFFFF"/>
        <w:spacing w:before="0" w:beforeAutospacing="0" w:after="0" w:afterAutospacing="0" w:line="480" w:lineRule="auto"/>
        <w:ind w:firstLine="709"/>
        <w:jc w:val="both"/>
        <w:textAlignment w:val="baseline"/>
        <w:rPr>
          <w:rFonts w:ascii="Liberation Serif" w:hAnsi="Liberation Serif" w:cs="Liberation Serif"/>
        </w:rPr>
      </w:pPr>
      <w:r w:rsidRPr="001D1CA9">
        <w:rPr>
          <w:rFonts w:ascii="Liberation Serif" w:hAnsi="Liberation Serif" w:cs="Liberation Serif"/>
        </w:rPr>
        <w:t>Dart bersifat multiguna (dengan tujuan umum) yang artinya dapat digunakan dalam mengembangkan berbagai jenis aplikasi dan program.</w:t>
      </w:r>
    </w:p>
    <w:p w14:paraId="703E673B" w14:textId="3FDDAB28" w:rsidR="001D1CA9" w:rsidRPr="001D1CA9" w:rsidRDefault="001D1CA9" w:rsidP="001D1CA9">
      <w:pPr>
        <w:pStyle w:val="ListParagraph"/>
        <w:numPr>
          <w:ilvl w:val="0"/>
          <w:numId w:val="44"/>
        </w:numPr>
        <w:spacing w:line="480" w:lineRule="auto"/>
        <w:ind w:left="851" w:hanging="567"/>
      </w:pPr>
      <w:r w:rsidRPr="001D1CA9">
        <w:rPr>
          <w:rStyle w:val="Emphasis"/>
          <w:rFonts w:cs="Liberation Serif"/>
          <w:szCs w:val="24"/>
          <w:bdr w:val="none" w:sz="0" w:space="0" w:color="auto" w:frame="1"/>
        </w:rPr>
        <w:t>Multi-paradigm </w:t>
      </w:r>
      <w:r w:rsidRPr="001D1CA9">
        <w:t>(multiparadigma)</w:t>
      </w:r>
    </w:p>
    <w:p w14:paraId="250B34B4" w14:textId="77777777" w:rsidR="001D1CA9" w:rsidRPr="001D1CA9" w:rsidRDefault="001D1CA9" w:rsidP="001D1CA9">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Dart mendukung multi paradigma seperti pemrograman imperatif, fungsional, reflektif dan berorientasi objek.</w:t>
      </w:r>
    </w:p>
    <w:p w14:paraId="39F19104" w14:textId="6EFF6F02" w:rsidR="001D1CA9" w:rsidRPr="001D1CA9" w:rsidRDefault="001D1CA9" w:rsidP="001D1CA9">
      <w:pPr>
        <w:pStyle w:val="ListParagraph"/>
        <w:numPr>
          <w:ilvl w:val="0"/>
          <w:numId w:val="44"/>
        </w:numPr>
        <w:spacing w:line="480" w:lineRule="auto"/>
        <w:ind w:left="851" w:hanging="567"/>
      </w:pPr>
      <w:r w:rsidRPr="001D1CA9">
        <w:rPr>
          <w:rStyle w:val="Emphasis"/>
          <w:rFonts w:cs="Liberation Serif"/>
          <w:szCs w:val="24"/>
          <w:bdr w:val="none" w:sz="0" w:space="0" w:color="auto" w:frame="1"/>
        </w:rPr>
        <w:t>Object-Oriented </w:t>
      </w:r>
      <w:r w:rsidRPr="001D1CA9">
        <w:t>(berorientasi pada objek)</w:t>
      </w:r>
    </w:p>
    <w:p w14:paraId="03552611" w14:textId="77777777" w:rsidR="001D1CA9" w:rsidRPr="001D1CA9" w:rsidRDefault="001D1CA9" w:rsidP="001D1CA9">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Dart adalah pemrograman berorientasi objek dan mengikuti semua konsep pendekatan pemrograman berorientasi objek seperti kelas, pewarisan, abstraksi, enkapsulasi, dan polimorfisme, dll.</w:t>
      </w:r>
    </w:p>
    <w:p w14:paraId="74A204F5" w14:textId="11A3F88B" w:rsidR="001D1CA9" w:rsidRPr="001D1CA9" w:rsidRDefault="001D1CA9" w:rsidP="001D1CA9">
      <w:pPr>
        <w:pStyle w:val="ListParagraph"/>
        <w:numPr>
          <w:ilvl w:val="0"/>
          <w:numId w:val="44"/>
        </w:numPr>
        <w:spacing w:line="480" w:lineRule="auto"/>
        <w:ind w:left="851" w:hanging="567"/>
      </w:pPr>
      <w:r w:rsidRPr="001D1CA9">
        <w:rPr>
          <w:rStyle w:val="Emphasis"/>
          <w:rFonts w:cs="Liberation Serif"/>
          <w:szCs w:val="24"/>
          <w:bdr w:val="none" w:sz="0" w:space="0" w:color="auto" w:frame="1"/>
        </w:rPr>
        <w:t>Simple Syntax </w:t>
      </w:r>
      <w:r w:rsidRPr="001D1CA9">
        <w:t>(sintaks yang sederhana)</w:t>
      </w:r>
    </w:p>
    <w:p w14:paraId="06A52059" w14:textId="77777777" w:rsidR="001D1CA9" w:rsidRPr="001D1CA9" w:rsidRDefault="001D1CA9" w:rsidP="001D1CA9">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Sintaks Dart adalah sintaksis gaya-C sederhana. </w:t>
      </w:r>
      <w:r w:rsidRPr="001D1CA9">
        <w:rPr>
          <w:rStyle w:val="Emphasis"/>
          <w:rFonts w:ascii="Liberation Serif" w:hAnsi="Liberation Serif" w:cs="Liberation Serif"/>
          <w:bdr w:val="none" w:sz="0" w:space="0" w:color="auto" w:frame="1"/>
        </w:rPr>
        <w:t>Programmers</w:t>
      </w:r>
      <w:r w:rsidRPr="001D1CA9">
        <w:rPr>
          <w:rFonts w:ascii="Liberation Serif" w:hAnsi="Liberation Serif" w:cs="Liberation Serif"/>
        </w:rPr>
        <w:t> pemula dapat dengan mudah mempelajari sintaks Dart.</w:t>
      </w:r>
    </w:p>
    <w:p w14:paraId="07D6ABC2" w14:textId="556A8F07" w:rsidR="001D1CA9" w:rsidRPr="001D1CA9" w:rsidRDefault="001D1CA9" w:rsidP="001D1CA9">
      <w:pPr>
        <w:pStyle w:val="ListParagraph"/>
        <w:numPr>
          <w:ilvl w:val="0"/>
          <w:numId w:val="44"/>
        </w:numPr>
        <w:spacing w:line="480" w:lineRule="auto"/>
        <w:ind w:left="851" w:hanging="567"/>
      </w:pPr>
      <w:r w:rsidRPr="001D1CA9">
        <w:rPr>
          <w:rStyle w:val="Emphasis"/>
          <w:rFonts w:cs="Liberation Serif"/>
          <w:szCs w:val="24"/>
          <w:bdr w:val="none" w:sz="0" w:space="0" w:color="auto" w:frame="1"/>
        </w:rPr>
        <w:t>Automatic Garbage Collector </w:t>
      </w:r>
      <w:r w:rsidRPr="001D1CA9">
        <w:t>(pengumpul sampah otomatis)</w:t>
      </w:r>
    </w:p>
    <w:p w14:paraId="5187F882" w14:textId="77777777" w:rsidR="001D1CA9" w:rsidRPr="001D1CA9" w:rsidRDefault="001D1CA9" w:rsidP="001D1CA9">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Dart adalah bahasa yang sangat diketik yang menyediakan fitur pengumpul sampah otomatis.</w:t>
      </w:r>
    </w:p>
    <w:p w14:paraId="6855748E" w14:textId="247BE523" w:rsidR="001D1CA9" w:rsidRPr="001D1CA9" w:rsidRDefault="001D1CA9" w:rsidP="001D1CA9">
      <w:pPr>
        <w:pStyle w:val="ListParagraph"/>
        <w:numPr>
          <w:ilvl w:val="0"/>
          <w:numId w:val="44"/>
        </w:numPr>
        <w:spacing w:line="480" w:lineRule="auto"/>
        <w:ind w:left="851" w:hanging="567"/>
      </w:pPr>
      <w:r w:rsidRPr="001D1CA9">
        <w:rPr>
          <w:rStyle w:val="Emphasis"/>
          <w:rFonts w:cs="Liberation Serif"/>
          <w:szCs w:val="24"/>
          <w:bdr w:val="none" w:sz="0" w:space="0" w:color="auto" w:frame="1"/>
        </w:rPr>
        <w:lastRenderedPageBreak/>
        <w:t>Compiled Programming Language </w:t>
      </w:r>
      <w:r w:rsidRPr="001D1CA9">
        <w:t>(bahasa pemrograman yang dikompilasi)</w:t>
      </w:r>
    </w:p>
    <w:p w14:paraId="316569EB" w14:textId="77777777" w:rsidR="001D1CA9" w:rsidRPr="001D1CA9" w:rsidRDefault="001D1CA9" w:rsidP="001D1CA9">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Dart merupakan </w:t>
      </w:r>
      <w:r w:rsidRPr="001D1CA9">
        <w:rPr>
          <w:rStyle w:val="Emphasis"/>
          <w:rFonts w:ascii="Liberation Serif" w:hAnsi="Liberation Serif" w:cs="Liberation Serif"/>
          <w:bdr w:val="none" w:sz="0" w:space="0" w:color="auto" w:frame="1"/>
        </w:rPr>
        <w:t>programming language</w:t>
      </w:r>
      <w:r w:rsidRPr="001D1CA9">
        <w:rPr>
          <w:rFonts w:ascii="Liberation Serif" w:hAnsi="Liberation Serif" w:cs="Liberation Serif"/>
        </w:rPr>
        <w:t> yang memenuhi syarat yang berarti bahwa kompiler digunakan untuk mengubah kode yang ditulis dalam bahasa pemrograman Dart menjadi bahasa asli atau JavaScript sebelum dieksekusi.</w:t>
      </w:r>
    </w:p>
    <w:p w14:paraId="1A9D194A" w14:textId="06AEE936" w:rsidR="001D1CA9" w:rsidRPr="001D1CA9" w:rsidRDefault="001D1CA9" w:rsidP="001D1CA9">
      <w:pPr>
        <w:pStyle w:val="ListParagraph"/>
        <w:numPr>
          <w:ilvl w:val="0"/>
          <w:numId w:val="44"/>
        </w:numPr>
        <w:spacing w:line="480" w:lineRule="auto"/>
        <w:ind w:left="851" w:hanging="567"/>
      </w:pPr>
      <w:r w:rsidRPr="001D1CA9">
        <w:rPr>
          <w:rStyle w:val="Emphasis"/>
          <w:rFonts w:cs="Liberation Serif"/>
          <w:szCs w:val="24"/>
          <w:bdr w:val="none" w:sz="0" w:space="0" w:color="auto" w:frame="1"/>
        </w:rPr>
        <w:t>Open Source </w:t>
      </w:r>
      <w:r w:rsidRPr="001D1CA9">
        <w:t>(</w:t>
      </w:r>
      <w:r w:rsidRPr="001D1CA9">
        <w:rPr>
          <w:rStyle w:val="Emphasis"/>
          <w:rFonts w:cs="Liberation Serif"/>
          <w:szCs w:val="24"/>
          <w:bdr w:val="none" w:sz="0" w:space="0" w:color="auto" w:frame="1"/>
        </w:rPr>
        <w:t>s</w:t>
      </w:r>
      <w:r w:rsidRPr="001D1CA9">
        <w:t>umber yang terbuka)</w:t>
      </w:r>
    </w:p>
    <w:p w14:paraId="17DFF936" w14:textId="77777777" w:rsidR="001D1CA9" w:rsidRPr="001D1CA9" w:rsidRDefault="001D1CA9" w:rsidP="001D1CA9">
      <w:pPr>
        <w:pStyle w:val="NormalWeb"/>
        <w:shd w:val="clear" w:color="auto" w:fill="FFFFFF"/>
        <w:spacing w:before="0" w:beforeAutospacing="0" w:after="0" w:afterAutospacing="0" w:line="480" w:lineRule="auto"/>
        <w:ind w:firstLine="567"/>
        <w:jc w:val="both"/>
        <w:textAlignment w:val="baseline"/>
        <w:rPr>
          <w:rFonts w:ascii="Liberation Serif" w:hAnsi="Liberation Serif" w:cs="Liberation Serif"/>
        </w:rPr>
      </w:pPr>
      <w:r w:rsidRPr="001D1CA9">
        <w:rPr>
          <w:rFonts w:ascii="Liberation Serif" w:hAnsi="Liberation Serif" w:cs="Liberation Serif"/>
        </w:rPr>
        <w:t>Dart adalah bahasa pemrograman open source yang dilisensikan di bawah BDS.</w:t>
      </w:r>
    </w:p>
    <w:p w14:paraId="0668517B" w14:textId="34DECFF6" w:rsidR="001D1CA9" w:rsidRPr="001D1CA9" w:rsidRDefault="001D1CA9" w:rsidP="001D1CA9">
      <w:pPr>
        <w:pStyle w:val="ListParagraph"/>
        <w:numPr>
          <w:ilvl w:val="0"/>
          <w:numId w:val="44"/>
        </w:numPr>
        <w:spacing w:line="480" w:lineRule="auto"/>
        <w:ind w:left="851" w:hanging="567"/>
      </w:pPr>
      <w:r w:rsidRPr="001D1CA9">
        <w:rPr>
          <w:rStyle w:val="Emphasis"/>
          <w:rFonts w:cs="Liberation Serif"/>
          <w:szCs w:val="24"/>
          <w:bdr w:val="none" w:sz="0" w:space="0" w:color="auto" w:frame="1"/>
        </w:rPr>
        <w:t>Inbuilt Libraries </w:t>
      </w:r>
      <w:r w:rsidRPr="001D1CA9">
        <w:t>(perpustakaan bawaan)</w:t>
      </w:r>
    </w:p>
    <w:p w14:paraId="7FCFF02B" w14:textId="0EB88E5B" w:rsidR="001D1CA9" w:rsidRPr="001D1CA9" w:rsidRDefault="001D1CA9" w:rsidP="001D1CA9">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Dart menyediakan berbagai macam perpustakaan inbuilt kelas kaya.</w:t>
      </w:r>
    </w:p>
    <w:p w14:paraId="01872159" w14:textId="3EB90399" w:rsidR="00012492" w:rsidRDefault="00DA7479" w:rsidP="00BB79DB">
      <w:pPr>
        <w:pStyle w:val="Heading2"/>
        <w:rPr>
          <w:lang w:val="en-US"/>
        </w:rPr>
      </w:pPr>
      <w:bookmarkStart w:id="70" w:name="_Toc118320484"/>
      <w:r>
        <w:rPr>
          <w:lang w:val="en-US"/>
        </w:rPr>
        <w:t>Flutter</w:t>
      </w:r>
      <w:bookmarkEnd w:id="70"/>
    </w:p>
    <w:p w14:paraId="66533142" w14:textId="64C1DD02" w:rsidR="009F1356" w:rsidRDefault="00F5344C" w:rsidP="009F1356">
      <w:pPr>
        <w:pStyle w:val="TEUnsoed-TextBodyspasi2"/>
        <w:ind w:firstLine="0"/>
        <w:jc w:val="center"/>
        <w:rPr>
          <w:lang w:val="en-US"/>
        </w:rPr>
      </w:pPr>
      <w:r>
        <w:rPr>
          <w:lang w:val="en-US"/>
        </w:rPr>
        <w:pict w14:anchorId="0BA849E8">
          <v:shape id="_x0000_i1026" type="#_x0000_t75" style="width:110.35pt;height:136.5pt">
            <v:imagedata r:id="rId30" o:title="Flutter-logo"/>
          </v:shape>
        </w:pict>
      </w:r>
    </w:p>
    <w:p w14:paraId="3E703EC3" w14:textId="118E0EE0" w:rsidR="00952DD8" w:rsidRDefault="00952DD8" w:rsidP="00952DD8">
      <w:pPr>
        <w:pStyle w:val="Caption"/>
        <w:rPr>
          <w:lang w:val="en-US"/>
        </w:rPr>
      </w:pPr>
      <w:bookmarkStart w:id="71" w:name="_Toc118319813"/>
      <w:r>
        <w:t xml:space="preserve">Gambar </w:t>
      </w:r>
      <w:r w:rsidR="004734DC">
        <w:fldChar w:fldCharType="begin"/>
      </w:r>
      <w:r w:rsidR="004734DC">
        <w:instrText xml:space="preserve"> STYLEREF 1 \s </w:instrText>
      </w:r>
      <w:r w:rsidR="004734DC">
        <w:fldChar w:fldCharType="separate"/>
      </w:r>
      <w:r w:rsidR="004734DC">
        <w:rPr>
          <w:noProof/>
        </w:rPr>
        <w:t>2</w:t>
      </w:r>
      <w:r w:rsidR="004734DC">
        <w:fldChar w:fldCharType="end"/>
      </w:r>
      <w:r w:rsidR="004734DC">
        <w:t>.</w:t>
      </w:r>
      <w:r w:rsidR="004734DC">
        <w:fldChar w:fldCharType="begin"/>
      </w:r>
      <w:r w:rsidR="004734DC">
        <w:instrText xml:space="preserve"> SEQ Gambar \* ARABIC \s 1 </w:instrText>
      </w:r>
      <w:r w:rsidR="004734DC">
        <w:fldChar w:fldCharType="separate"/>
      </w:r>
      <w:r w:rsidR="004734DC">
        <w:rPr>
          <w:noProof/>
        </w:rPr>
        <w:t>3</w:t>
      </w:r>
      <w:r w:rsidR="004734DC">
        <w:fldChar w:fldCharType="end"/>
      </w:r>
      <w:r>
        <w:rPr>
          <w:lang w:val="en-US"/>
        </w:rPr>
        <w:t xml:space="preserve"> Logo Flutter</w:t>
      </w:r>
      <w:bookmarkEnd w:id="71"/>
    </w:p>
    <w:p w14:paraId="2B69CC88" w14:textId="3CC45F0F" w:rsidR="006E032F" w:rsidRPr="006E032F" w:rsidRDefault="00F5344C" w:rsidP="006E032F">
      <w:pPr>
        <w:pStyle w:val="NormalWeb"/>
        <w:shd w:val="clear" w:color="auto" w:fill="FFFFFF"/>
        <w:spacing w:before="0" w:beforeAutospacing="0" w:after="375" w:afterAutospacing="0" w:line="480" w:lineRule="auto"/>
        <w:ind w:firstLine="851"/>
        <w:jc w:val="both"/>
        <w:rPr>
          <w:rFonts w:ascii="Liberation Serif" w:eastAsia="Times New Roman" w:hAnsi="Liberation Serif" w:cs="Liberation Serif"/>
          <w:szCs w:val="29"/>
        </w:rPr>
      </w:pPr>
      <w:hyperlink r:id="rId31" w:tgtFrame="_blank" w:tooltip="Flutter" w:history="1">
        <w:r w:rsidR="006E032F" w:rsidRPr="006E032F">
          <w:rPr>
            <w:rStyle w:val="Hyperlink"/>
            <w:rFonts w:ascii="Liberation Serif" w:hAnsi="Liberation Serif" w:cs="Liberation Serif"/>
            <w:color w:val="auto"/>
            <w:szCs w:val="29"/>
            <w:u w:val="none"/>
          </w:rPr>
          <w:t>Flutter</w:t>
        </w:r>
      </w:hyperlink>
      <w:r w:rsidR="006E032F" w:rsidRPr="006E032F">
        <w:rPr>
          <w:rFonts w:ascii="Liberation Serif" w:hAnsi="Liberation Serif" w:cs="Liberation Serif"/>
          <w:szCs w:val="29"/>
        </w:rPr>
        <w:t> adalah </w:t>
      </w:r>
      <w:hyperlink r:id="rId32" w:tooltip="framework " w:history="1">
        <w:r w:rsidR="006E032F" w:rsidRPr="006E032F">
          <w:rPr>
            <w:rStyle w:val="Hyperlink"/>
            <w:rFonts w:ascii="Liberation Serif" w:hAnsi="Liberation Serif" w:cs="Liberation Serif"/>
            <w:i/>
            <w:iCs/>
            <w:color w:val="auto"/>
            <w:szCs w:val="29"/>
            <w:u w:val="none"/>
          </w:rPr>
          <w:t>framework </w:t>
        </w:r>
      </w:hyperlink>
      <w:r w:rsidR="006E032F" w:rsidRPr="006E032F">
        <w:rPr>
          <w:rFonts w:ascii="Liberation Serif" w:hAnsi="Liberation Serif" w:cs="Liberation Serif"/>
          <w:szCs w:val="29"/>
        </w:rPr>
        <w:t> bersifat </w:t>
      </w:r>
      <w:r w:rsidR="006E032F" w:rsidRPr="006E032F">
        <w:rPr>
          <w:rFonts w:ascii="Liberation Serif" w:hAnsi="Liberation Serif" w:cs="Liberation Serif"/>
          <w:i/>
          <w:iCs/>
          <w:szCs w:val="29"/>
        </w:rPr>
        <w:t>open source</w:t>
      </w:r>
      <w:r w:rsidR="006E032F" w:rsidRPr="006E032F">
        <w:rPr>
          <w:rFonts w:ascii="Liberation Serif" w:hAnsi="Liberation Serif" w:cs="Liberation Serif"/>
          <w:szCs w:val="29"/>
        </w:rPr>
        <w:t> yang dikembangkan oleh Google untuk membangun aplikasi multi-platform hanya dengan satu </w:t>
      </w:r>
      <w:r w:rsidR="006E032F" w:rsidRPr="006E032F">
        <w:rPr>
          <w:rFonts w:ascii="Liberation Serif" w:hAnsi="Liberation Serif" w:cs="Liberation Serif"/>
          <w:i/>
          <w:iCs/>
          <w:szCs w:val="29"/>
        </w:rPr>
        <w:t>codebase</w:t>
      </w:r>
      <w:r w:rsidR="006E032F" w:rsidRPr="006E032F">
        <w:rPr>
          <w:rFonts w:ascii="Liberation Serif" w:hAnsi="Liberation Serif" w:cs="Liberation Serif"/>
          <w:szCs w:val="29"/>
        </w:rPr>
        <w:t xml:space="preserve">. Hasil dari pengembangan aplikasi menggunakan Flutter bisa berupa aplikasi </w:t>
      </w:r>
      <w:proofErr w:type="gramStart"/>
      <w:r w:rsidR="006E032F" w:rsidRPr="006E032F">
        <w:rPr>
          <w:rFonts w:ascii="Liberation Serif" w:hAnsi="Liberation Serif" w:cs="Liberation Serif"/>
          <w:szCs w:val="29"/>
        </w:rPr>
        <w:t>Android</w:t>
      </w:r>
      <w:proofErr w:type="gramEnd"/>
      <w:r w:rsidR="006E032F" w:rsidRPr="006E032F">
        <w:rPr>
          <w:rFonts w:ascii="Liberation Serif" w:hAnsi="Liberation Serif" w:cs="Liberation Serif"/>
          <w:szCs w:val="29"/>
        </w:rPr>
        <w:t xml:space="preserve">, iOS, Desktop, dan Website. Flutter memiliki dua komponen penting yang </w:t>
      </w:r>
      <w:r w:rsidR="006E032F" w:rsidRPr="006E032F">
        <w:rPr>
          <w:rFonts w:ascii="Liberation Serif" w:hAnsi="Liberation Serif" w:cs="Liberation Serif"/>
          <w:szCs w:val="29"/>
        </w:rPr>
        <w:lastRenderedPageBreak/>
        <w:t xml:space="preserve">harus </w:t>
      </w:r>
      <w:r w:rsidR="003115AE">
        <w:rPr>
          <w:rFonts w:ascii="Liberation Serif" w:hAnsi="Liberation Serif" w:cs="Liberation Serif"/>
          <w:szCs w:val="29"/>
        </w:rPr>
        <w:t>diketahui yaitu</w:t>
      </w:r>
      <w:r w:rsidR="006E032F" w:rsidRPr="006E032F">
        <w:rPr>
          <w:rFonts w:ascii="Liberation Serif" w:hAnsi="Liberation Serif" w:cs="Liberation Serif"/>
          <w:szCs w:val="29"/>
        </w:rPr>
        <w:t> </w:t>
      </w:r>
      <w:r w:rsidR="006E032F" w:rsidRPr="006E032F">
        <w:rPr>
          <w:rFonts w:ascii="Liberation Serif" w:hAnsi="Liberation Serif" w:cs="Liberation Serif"/>
          <w:i/>
          <w:iCs/>
          <w:szCs w:val="29"/>
        </w:rPr>
        <w:t>Software Development Kit</w:t>
      </w:r>
      <w:r w:rsidR="006E032F" w:rsidRPr="006E032F">
        <w:rPr>
          <w:rFonts w:ascii="Liberation Serif" w:hAnsi="Liberation Serif" w:cs="Liberation Serif"/>
          <w:szCs w:val="29"/>
        </w:rPr>
        <w:t> (SDK) dan </w:t>
      </w:r>
      <w:r w:rsidR="006E032F" w:rsidRPr="006E032F">
        <w:rPr>
          <w:rFonts w:ascii="Liberation Serif" w:hAnsi="Liberation Serif" w:cs="Liberation Serif"/>
          <w:i/>
          <w:iCs/>
          <w:szCs w:val="29"/>
        </w:rPr>
        <w:t>Framework User Interface</w:t>
      </w:r>
      <w:r w:rsidR="006E032F" w:rsidRPr="006E032F">
        <w:rPr>
          <w:rFonts w:ascii="Liberation Serif" w:hAnsi="Liberation Serif" w:cs="Liberation Serif"/>
          <w:szCs w:val="29"/>
        </w:rPr>
        <w:t>.</w:t>
      </w:r>
    </w:p>
    <w:p w14:paraId="160F32BF" w14:textId="586DD443" w:rsidR="006E032F" w:rsidRPr="006E032F" w:rsidRDefault="006E032F" w:rsidP="006E032F">
      <w:pPr>
        <w:pStyle w:val="NormalWeb"/>
        <w:shd w:val="clear" w:color="auto" w:fill="FFFFFF"/>
        <w:spacing w:before="0" w:beforeAutospacing="0" w:after="375" w:afterAutospacing="0" w:line="480" w:lineRule="auto"/>
        <w:ind w:firstLine="851"/>
        <w:jc w:val="both"/>
        <w:rPr>
          <w:rFonts w:ascii="Liberation Serif" w:hAnsi="Liberation Serif" w:cs="Liberation Serif"/>
          <w:szCs w:val="29"/>
        </w:rPr>
      </w:pPr>
      <w:r w:rsidRPr="006E032F">
        <w:rPr>
          <w:rFonts w:ascii="Liberation Serif" w:hAnsi="Liberation Serif" w:cs="Liberation Serif"/>
          <w:i/>
          <w:iCs/>
          <w:szCs w:val="29"/>
        </w:rPr>
        <w:t>Software Development Kit</w:t>
      </w:r>
      <w:r w:rsidRPr="006E032F">
        <w:rPr>
          <w:rFonts w:ascii="Liberation Serif" w:hAnsi="Liberation Serif" w:cs="Liberation Serif"/>
          <w:szCs w:val="29"/>
        </w:rPr>
        <w:t> (SDK) merupakan tools-tools yang berfungsi untuk membuat aplikasi agar bisa dijalankan di berbagai platform. Sedangkan </w:t>
      </w:r>
      <w:r w:rsidRPr="006E032F">
        <w:rPr>
          <w:rFonts w:ascii="Liberation Serif" w:hAnsi="Liberation Serif" w:cs="Liberation Serif"/>
          <w:i/>
          <w:iCs/>
          <w:szCs w:val="29"/>
        </w:rPr>
        <w:t>Framework User Interface </w:t>
      </w:r>
      <w:r w:rsidRPr="006E032F">
        <w:rPr>
          <w:rFonts w:ascii="Liberation Serif" w:hAnsi="Liberation Serif" w:cs="Liberation Serif"/>
          <w:szCs w:val="29"/>
        </w:rPr>
        <w:t>adalah komponen seperti teks, tombol, dan lainnya yang dapat dik</w:t>
      </w:r>
      <w:r w:rsidR="00922D24">
        <w:rPr>
          <w:rFonts w:ascii="Liberation Serif" w:hAnsi="Liberation Serif" w:cs="Liberation Serif"/>
          <w:szCs w:val="29"/>
        </w:rPr>
        <w:t>ustomisasi sesuai kebutuhan</w:t>
      </w:r>
      <w:r w:rsidRPr="006E032F">
        <w:rPr>
          <w:rFonts w:ascii="Liberation Serif" w:hAnsi="Liberation Serif" w:cs="Liberation Serif"/>
          <w:szCs w:val="29"/>
        </w:rPr>
        <w:t>.</w:t>
      </w:r>
    </w:p>
    <w:p w14:paraId="1AEB4171" w14:textId="05CB7600" w:rsidR="00290CCD" w:rsidRDefault="00F322CC" w:rsidP="00114C2C">
      <w:pPr>
        <w:pStyle w:val="Heading2"/>
        <w:rPr>
          <w:lang w:val="en-US"/>
        </w:rPr>
      </w:pPr>
      <w:bookmarkStart w:id="72" w:name="_Toc118320485"/>
      <w:r w:rsidRPr="000F5920">
        <w:rPr>
          <w:i/>
          <w:lang w:val="en-US"/>
        </w:rPr>
        <w:t>Software</w:t>
      </w:r>
      <w:r w:rsidRPr="00F26B28">
        <w:rPr>
          <w:lang w:val="en-US"/>
        </w:rPr>
        <w:t xml:space="preserve"> </w:t>
      </w:r>
      <w:r w:rsidR="00DA7479">
        <w:rPr>
          <w:lang w:val="en-US"/>
        </w:rPr>
        <w:t>Visual Studio Code</w:t>
      </w:r>
      <w:bookmarkEnd w:id="72"/>
    </w:p>
    <w:p w14:paraId="5BB0224B" w14:textId="1FA3C152" w:rsidR="009F1356" w:rsidRDefault="00F5344C" w:rsidP="009F1356">
      <w:pPr>
        <w:pStyle w:val="TEUnsoed-TextBodyspasi2"/>
        <w:ind w:firstLine="0"/>
        <w:jc w:val="center"/>
        <w:rPr>
          <w:lang w:val="en-US"/>
        </w:rPr>
      </w:pPr>
      <w:r>
        <w:rPr>
          <w:lang w:val="en-US"/>
        </w:rPr>
        <w:pict w14:anchorId="44F0E13C">
          <v:shape id="_x0000_i1027" type="#_x0000_t75" style="width:101.9pt;height:101.9pt">
            <v:imagedata r:id="rId33" o:title="Visual_Studio_Code_1"/>
          </v:shape>
        </w:pict>
      </w:r>
    </w:p>
    <w:p w14:paraId="5DCE5F36" w14:textId="27B7CB7F" w:rsidR="00952DD8" w:rsidRDefault="004734DC" w:rsidP="004734DC">
      <w:pPr>
        <w:pStyle w:val="Caption"/>
        <w:rPr>
          <w:lang w:val="en-US"/>
        </w:rPr>
      </w:pPr>
      <w:bookmarkStart w:id="73" w:name="_Toc118319814"/>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4</w:t>
      </w:r>
      <w:r>
        <w:fldChar w:fldCharType="end"/>
      </w:r>
      <w:r w:rsidR="00866970">
        <w:rPr>
          <w:lang w:val="en-US"/>
        </w:rPr>
        <w:t xml:space="preserve"> </w:t>
      </w:r>
      <w:r w:rsidR="00952DD8">
        <w:rPr>
          <w:lang w:val="en-US"/>
        </w:rPr>
        <w:t>Logo Visual Studio Code</w:t>
      </w:r>
      <w:bookmarkEnd w:id="73"/>
    </w:p>
    <w:p w14:paraId="3670A5C8" w14:textId="77777777" w:rsidR="0079703A" w:rsidRPr="0079703A" w:rsidRDefault="0079703A" w:rsidP="0079703A">
      <w:pPr>
        <w:shd w:val="clear" w:color="auto" w:fill="FFFFFF"/>
        <w:suppressAutoHyphens w:val="0"/>
        <w:spacing w:after="240" w:line="480" w:lineRule="auto"/>
        <w:ind w:firstLine="851"/>
        <w:jc w:val="both"/>
        <w:rPr>
          <w:rFonts w:eastAsia="Times New Roman" w:cs="Liberation Serif"/>
          <w:kern w:val="0"/>
          <w:lang w:val="en-US" w:eastAsia="en-US" w:bidi="ar-SA"/>
        </w:rPr>
      </w:pPr>
      <w:r w:rsidRPr="0079703A">
        <w:rPr>
          <w:rFonts w:eastAsia="Times New Roman" w:cs="Liberation Serif"/>
          <w:kern w:val="0"/>
          <w:lang w:val="en-US" w:eastAsia="en-US" w:bidi="ar-SA"/>
        </w:rPr>
        <w:t xml:space="preserve">Visual Code Studio merupakan </w:t>
      </w:r>
      <w:r w:rsidRPr="005552BB">
        <w:rPr>
          <w:rFonts w:eastAsia="Times New Roman" w:cs="Liberation Serif"/>
          <w:i/>
          <w:kern w:val="0"/>
          <w:lang w:val="en-US" w:eastAsia="en-US" w:bidi="ar-SA"/>
        </w:rPr>
        <w:t>software code editor</w:t>
      </w:r>
      <w:r w:rsidRPr="0079703A">
        <w:rPr>
          <w:rFonts w:eastAsia="Times New Roman" w:cs="Liberation Serif"/>
          <w:kern w:val="0"/>
          <w:lang w:val="en-US" w:eastAsia="en-US" w:bidi="ar-SA"/>
        </w:rPr>
        <w:t xml:space="preserve"> yang bisa Anda gunakan pada perangkat dengan OS MacOs, Linux, maupun Windows. Code editor yang satu ini pengembangnya adalah salah satu perusahaan teknologi terkemuka di dunia, Microsoft. Sebagai </w:t>
      </w:r>
      <w:r w:rsidRPr="005552BB">
        <w:rPr>
          <w:rFonts w:eastAsia="Times New Roman" w:cs="Liberation Serif"/>
          <w:i/>
          <w:kern w:val="0"/>
          <w:lang w:val="en-US" w:eastAsia="en-US" w:bidi="ar-SA"/>
        </w:rPr>
        <w:t>software code editor</w:t>
      </w:r>
      <w:r w:rsidRPr="0079703A">
        <w:rPr>
          <w:rFonts w:eastAsia="Times New Roman" w:cs="Liberation Serif"/>
          <w:kern w:val="0"/>
          <w:lang w:val="en-US" w:eastAsia="en-US" w:bidi="ar-SA"/>
        </w:rPr>
        <w:t xml:space="preserve"> yang handal, Visual Code sangat ringan saat Anda menggunakannya. </w:t>
      </w:r>
      <w:r w:rsidRPr="00CA6AFE">
        <w:rPr>
          <w:rFonts w:eastAsia="Times New Roman" w:cs="Liberation Serif"/>
          <w:i/>
          <w:kern w:val="0"/>
          <w:lang w:val="en-US" w:eastAsia="en-US" w:bidi="ar-SA"/>
        </w:rPr>
        <w:t>Software</w:t>
      </w:r>
      <w:r w:rsidRPr="0079703A">
        <w:rPr>
          <w:rFonts w:eastAsia="Times New Roman" w:cs="Liberation Serif"/>
          <w:kern w:val="0"/>
          <w:lang w:val="en-US" w:eastAsia="en-US" w:bidi="ar-SA"/>
        </w:rPr>
        <w:t xml:space="preserve"> ini bisa Anda gunakan untuk mengedit kode dari banyak macam bahasa pemrograman, mulai dari JavaScript, TypeScript, hingga Node.js. </w:t>
      </w:r>
    </w:p>
    <w:p w14:paraId="40635FC1" w14:textId="30679FB5" w:rsidR="0079703A" w:rsidRPr="005B6EC9" w:rsidRDefault="0079703A" w:rsidP="005B6EC9">
      <w:pPr>
        <w:shd w:val="clear" w:color="auto" w:fill="FFFFFF"/>
        <w:suppressAutoHyphens w:val="0"/>
        <w:spacing w:after="240" w:line="480" w:lineRule="auto"/>
        <w:ind w:firstLine="851"/>
        <w:jc w:val="both"/>
        <w:rPr>
          <w:rFonts w:eastAsia="Times New Roman" w:cs="Liberation Serif"/>
          <w:kern w:val="0"/>
          <w:lang w:val="en-US" w:eastAsia="en-US" w:bidi="ar-SA"/>
        </w:rPr>
      </w:pPr>
      <w:r w:rsidRPr="0079703A">
        <w:rPr>
          <w:rFonts w:eastAsia="Times New Roman" w:cs="Liberation Serif"/>
          <w:kern w:val="0"/>
          <w:lang w:val="en-US" w:eastAsia="en-US" w:bidi="ar-SA"/>
        </w:rPr>
        <w:t xml:space="preserve">Tidak hanya itu, Visual Code Studio juga mendukung bahasa pemrograman lain seperti PHP, Python, Java, dan .NET. Hal ini karena Visual Code </w:t>
      </w:r>
      <w:r w:rsidRPr="0079703A">
        <w:rPr>
          <w:rFonts w:eastAsia="Times New Roman" w:cs="Liberation Serif"/>
          <w:kern w:val="0"/>
          <w:lang w:val="en-US" w:eastAsia="en-US" w:bidi="ar-SA"/>
        </w:rPr>
        <w:lastRenderedPageBreak/>
        <w:t xml:space="preserve">Studio memiliki ekosistem yang luas dan </w:t>
      </w:r>
      <w:r w:rsidRPr="00EC4313">
        <w:rPr>
          <w:rFonts w:eastAsia="Times New Roman" w:cs="Liberation Serif"/>
          <w:i/>
          <w:kern w:val="0"/>
          <w:lang w:val="en-US" w:eastAsia="en-US" w:bidi="ar-SA"/>
        </w:rPr>
        <w:t>extension</w:t>
      </w:r>
      <w:r w:rsidRPr="0079703A">
        <w:rPr>
          <w:rFonts w:eastAsia="Times New Roman" w:cs="Liberation Serif"/>
          <w:kern w:val="0"/>
          <w:lang w:val="en-US" w:eastAsia="en-US" w:bidi="ar-SA"/>
        </w:rPr>
        <w:t xml:space="preserve"> yang banyak. Tak heran kalau </w:t>
      </w:r>
      <w:r w:rsidRPr="009A0DBE">
        <w:rPr>
          <w:rFonts w:eastAsia="Times New Roman" w:cs="Liberation Serif"/>
          <w:i/>
          <w:kern w:val="0"/>
          <w:lang w:val="en-US" w:eastAsia="en-US" w:bidi="ar-SA"/>
        </w:rPr>
        <w:t>software code editor</w:t>
      </w:r>
      <w:r w:rsidRPr="0079703A">
        <w:rPr>
          <w:rFonts w:eastAsia="Times New Roman" w:cs="Liberation Serif"/>
          <w:kern w:val="0"/>
          <w:lang w:val="en-US" w:eastAsia="en-US" w:bidi="ar-SA"/>
        </w:rPr>
        <w:t xml:space="preserve"> yang satu ini merupakan yang paling </w:t>
      </w:r>
      <w:r w:rsidR="005B6EC9">
        <w:rPr>
          <w:rFonts w:eastAsia="Times New Roman" w:cs="Liberation Serif"/>
          <w:kern w:val="0"/>
          <w:lang w:val="en-US" w:eastAsia="en-US" w:bidi="ar-SA"/>
        </w:rPr>
        <w:t>populer di kalangan developer. </w:t>
      </w:r>
    </w:p>
    <w:p w14:paraId="697A9C57" w14:textId="2500D063" w:rsidR="00DA7479" w:rsidRDefault="00DA7479" w:rsidP="00DA7479">
      <w:pPr>
        <w:pStyle w:val="Heading2"/>
        <w:rPr>
          <w:lang w:val="en-US"/>
        </w:rPr>
      </w:pPr>
      <w:bookmarkStart w:id="74" w:name="_Toc118320486"/>
      <w:r w:rsidRPr="000F5920">
        <w:rPr>
          <w:i/>
          <w:lang w:val="en-US"/>
        </w:rPr>
        <w:t>Software</w:t>
      </w:r>
      <w:r>
        <w:rPr>
          <w:lang w:val="en-US"/>
        </w:rPr>
        <w:t xml:space="preserve"> Vysor</w:t>
      </w:r>
      <w:bookmarkEnd w:id="74"/>
    </w:p>
    <w:p w14:paraId="683C3011" w14:textId="69AA09EE" w:rsidR="009F1356" w:rsidRDefault="00F5344C" w:rsidP="009F1356">
      <w:pPr>
        <w:pStyle w:val="TEUnsoed-TextBodyspasi2"/>
        <w:ind w:firstLine="0"/>
        <w:jc w:val="center"/>
        <w:rPr>
          <w:lang w:val="en-US"/>
        </w:rPr>
      </w:pPr>
      <w:r>
        <w:rPr>
          <w:lang w:val="en-US"/>
        </w:rPr>
        <w:pict w14:anchorId="3B4BEC97">
          <v:shape id="_x0000_i1028" type="#_x0000_t75" style="width:153.35pt;height:153.35pt">
            <v:imagedata r:id="rId34" o:title="vysor logo"/>
          </v:shape>
        </w:pict>
      </w:r>
    </w:p>
    <w:p w14:paraId="71388359" w14:textId="5A500E7F" w:rsidR="00952DD8" w:rsidRPr="009F1356" w:rsidRDefault="00866970" w:rsidP="00866970">
      <w:pPr>
        <w:pStyle w:val="Caption"/>
        <w:rPr>
          <w:lang w:val="en-US"/>
        </w:rPr>
      </w:pPr>
      <w:bookmarkStart w:id="75" w:name="_Toc118319815"/>
      <w:r>
        <w:t xml:space="preserve">Gambar </w:t>
      </w:r>
      <w:r w:rsidR="004734DC">
        <w:fldChar w:fldCharType="begin"/>
      </w:r>
      <w:r w:rsidR="004734DC">
        <w:instrText xml:space="preserve"> STYLEREF 1 \s </w:instrText>
      </w:r>
      <w:r w:rsidR="004734DC">
        <w:fldChar w:fldCharType="separate"/>
      </w:r>
      <w:r w:rsidR="004734DC">
        <w:rPr>
          <w:noProof/>
        </w:rPr>
        <w:t>2</w:t>
      </w:r>
      <w:r w:rsidR="004734DC">
        <w:fldChar w:fldCharType="end"/>
      </w:r>
      <w:r w:rsidR="004734DC">
        <w:t>.</w:t>
      </w:r>
      <w:r w:rsidR="004734DC">
        <w:fldChar w:fldCharType="begin"/>
      </w:r>
      <w:r w:rsidR="004734DC">
        <w:instrText xml:space="preserve"> SEQ Gambar \* ARABIC \s 1 </w:instrText>
      </w:r>
      <w:r w:rsidR="004734DC">
        <w:fldChar w:fldCharType="separate"/>
      </w:r>
      <w:r w:rsidR="004734DC">
        <w:rPr>
          <w:noProof/>
        </w:rPr>
        <w:t>5</w:t>
      </w:r>
      <w:r w:rsidR="004734DC">
        <w:fldChar w:fldCharType="end"/>
      </w:r>
      <w:r>
        <w:rPr>
          <w:lang w:val="en-US"/>
        </w:rPr>
        <w:t xml:space="preserve"> </w:t>
      </w:r>
      <w:r w:rsidR="00952DD8">
        <w:rPr>
          <w:lang w:val="en-US"/>
        </w:rPr>
        <w:t>Logo Vysor</w:t>
      </w:r>
      <w:bookmarkEnd w:id="75"/>
    </w:p>
    <w:p w14:paraId="2BC9C8BD" w14:textId="77777777" w:rsidR="0079703A" w:rsidRPr="00BF31A8" w:rsidRDefault="00933282" w:rsidP="00BF31A8">
      <w:pPr>
        <w:pStyle w:val="TEUnsoed-TextBodyspasi2"/>
        <w:ind w:firstLine="851"/>
        <w:rPr>
          <w:rFonts w:cs="Liberation Serif"/>
          <w:szCs w:val="26"/>
        </w:rPr>
      </w:pPr>
      <w:r>
        <w:rPr>
          <w:lang w:val="en-US"/>
        </w:rPr>
        <w:t xml:space="preserve"> </w:t>
      </w:r>
      <w:r w:rsidRPr="00933282">
        <w:rPr>
          <w:lang w:val="en-US"/>
        </w:rPr>
        <w:t xml:space="preserve">  </w:t>
      </w:r>
      <w:r>
        <w:rPr>
          <w:lang w:val="en-US"/>
        </w:rPr>
        <w:t xml:space="preserve"> </w:t>
      </w:r>
      <w:r w:rsidR="0079703A" w:rsidRPr="00BF31A8">
        <w:rPr>
          <w:rFonts w:cs="Liberation Serif"/>
          <w:szCs w:val="26"/>
        </w:rPr>
        <w:t>Vysor adalah aplikasi sederhana yang memungkinkan Anda untuk mengontrol </w:t>
      </w:r>
      <w:r w:rsidR="0079703A" w:rsidRPr="00BF31A8">
        <w:rPr>
          <w:rStyle w:val="Emphasis"/>
          <w:rFonts w:cs="Liberation Serif"/>
          <w:szCs w:val="26"/>
          <w:bdr w:val="none" w:sz="0" w:space="0" w:color="auto" w:frame="1"/>
        </w:rPr>
        <w:t>smartphone</w:t>
      </w:r>
      <w:r w:rsidR="0079703A" w:rsidRPr="00BF31A8">
        <w:rPr>
          <w:rFonts w:cs="Liberation Serif"/>
          <w:szCs w:val="26"/>
        </w:rPr>
        <w:t> Android Anda langsung dari komputer, baik itu PC atau laptop. Pengembang dari aplikasi ini, </w:t>
      </w:r>
      <w:r w:rsidR="0079703A" w:rsidRPr="00BF31A8">
        <w:rPr>
          <w:rStyle w:val="goog-text-highlight"/>
          <w:rFonts w:cs="Liberation Serif"/>
          <w:szCs w:val="26"/>
          <w:bdr w:val="none" w:sz="0" w:space="0" w:color="auto" w:frame="1"/>
        </w:rPr>
        <w:t>Koushik Dutta</w:t>
      </w:r>
      <w:r w:rsidR="0079703A" w:rsidRPr="00BF31A8">
        <w:rPr>
          <w:rFonts w:cs="Liberation Serif"/>
          <w:szCs w:val="26"/>
        </w:rPr>
        <w:t> adalah </w:t>
      </w:r>
      <w:r w:rsidR="0079703A" w:rsidRPr="00BF31A8">
        <w:rPr>
          <w:rStyle w:val="Emphasis"/>
          <w:rFonts w:cs="Liberation Serif"/>
          <w:szCs w:val="26"/>
          <w:bdr w:val="none" w:sz="0" w:space="0" w:color="auto" w:frame="1"/>
        </w:rPr>
        <w:t>co-founder</w:t>
      </w:r>
      <w:r w:rsidR="0079703A" w:rsidRPr="00BF31A8">
        <w:rPr>
          <w:rFonts w:cs="Liberation Serif"/>
          <w:szCs w:val="26"/>
        </w:rPr>
        <w:t> dari Cyanogen Inc dan bagian dari tim ClockwordMod.</w:t>
      </w:r>
    </w:p>
    <w:p w14:paraId="038EDD15" w14:textId="7B977E29" w:rsidR="0079703A" w:rsidRPr="00BF31A8" w:rsidRDefault="0079703A" w:rsidP="00BF31A8">
      <w:pPr>
        <w:shd w:val="clear" w:color="auto" w:fill="FFFFFF"/>
        <w:suppressAutoHyphens w:val="0"/>
        <w:spacing w:line="480" w:lineRule="auto"/>
        <w:ind w:firstLine="851"/>
        <w:jc w:val="both"/>
        <w:textAlignment w:val="baseline"/>
        <w:rPr>
          <w:rFonts w:eastAsia="Times New Roman" w:cs="Liberation Serif"/>
          <w:kern w:val="0"/>
          <w:szCs w:val="26"/>
          <w:lang w:val="en-US" w:eastAsia="en-US" w:bidi="ar-SA"/>
        </w:rPr>
      </w:pPr>
      <w:r w:rsidRPr="00BF31A8">
        <w:rPr>
          <w:rFonts w:eastAsia="Times New Roman" w:cs="Liberation Serif"/>
          <w:kern w:val="0"/>
          <w:szCs w:val="26"/>
          <w:lang w:val="en-US" w:eastAsia="en-US" w:bidi="ar-SA"/>
        </w:rPr>
        <w:t xml:space="preserve">Vysor tersedia sebagai ekstensi untuk browser Google Chrome dan aplikasi Android. Bagi Anda yang ingin menggunakan aplikasi ini maka harus menginstal aplikasi Vysor di ponsel dan menginstal ekstensi untuk browser Chrome di komputer Anda. Ekstensi tersebut </w:t>
      </w:r>
      <w:proofErr w:type="gramStart"/>
      <w:r w:rsidRPr="00BF31A8">
        <w:rPr>
          <w:rFonts w:eastAsia="Times New Roman" w:cs="Liberation Serif"/>
          <w:kern w:val="0"/>
          <w:szCs w:val="26"/>
          <w:lang w:val="en-US" w:eastAsia="en-US" w:bidi="ar-SA"/>
        </w:rPr>
        <w:t>akan</w:t>
      </w:r>
      <w:proofErr w:type="gramEnd"/>
      <w:r w:rsidRPr="00BF31A8">
        <w:rPr>
          <w:rFonts w:eastAsia="Times New Roman" w:cs="Liberation Serif"/>
          <w:kern w:val="0"/>
          <w:szCs w:val="26"/>
          <w:lang w:val="en-US" w:eastAsia="en-US" w:bidi="ar-SA"/>
        </w:rPr>
        <w:t xml:space="preserve"> terhubung dengan aplikasi di </w:t>
      </w:r>
      <w:r w:rsidRPr="00BF31A8">
        <w:rPr>
          <w:rFonts w:eastAsia="Times New Roman" w:cs="Liberation Serif"/>
          <w:i/>
          <w:iCs/>
          <w:kern w:val="0"/>
          <w:szCs w:val="26"/>
          <w:bdr w:val="none" w:sz="0" w:space="0" w:color="auto" w:frame="1"/>
          <w:lang w:val="en-US" w:eastAsia="en-US" w:bidi="ar-SA"/>
        </w:rPr>
        <w:t>smartphone</w:t>
      </w:r>
      <w:r w:rsidRPr="00BF31A8">
        <w:rPr>
          <w:rFonts w:eastAsia="Times New Roman" w:cs="Liberation Serif"/>
          <w:kern w:val="0"/>
          <w:szCs w:val="26"/>
          <w:lang w:val="en-US" w:eastAsia="en-US" w:bidi="ar-SA"/>
        </w:rPr>
        <w:t xml:space="preserve">, memungkinkan Anda untuk mengontrol ponsel langsung melalui PC </w:t>
      </w:r>
      <w:r w:rsidR="00BF31A8">
        <w:rPr>
          <w:rFonts w:eastAsia="Times New Roman" w:cs="Liberation Serif"/>
          <w:kern w:val="0"/>
          <w:szCs w:val="26"/>
          <w:lang w:val="en-US" w:eastAsia="en-US" w:bidi="ar-SA"/>
        </w:rPr>
        <w:t xml:space="preserve">menggunakan mouse dan keyboard. </w:t>
      </w:r>
      <w:r w:rsidRPr="00BF31A8">
        <w:rPr>
          <w:rFonts w:eastAsia="Times New Roman" w:cs="Liberation Serif"/>
          <w:kern w:val="0"/>
          <w:szCs w:val="26"/>
          <w:lang w:val="en-US" w:eastAsia="en-US" w:bidi="ar-SA"/>
        </w:rPr>
        <w:t>Koneksi antara ponsel dan komputer bisa dilakukan melalui kabel USB atau melalui jaringan Wi-Fi.</w:t>
      </w:r>
    </w:p>
    <w:p w14:paraId="16279A64" w14:textId="2DCE2092" w:rsidR="001F6AC6" w:rsidRDefault="0079703A" w:rsidP="00BF31A8">
      <w:pPr>
        <w:shd w:val="clear" w:color="auto" w:fill="FFFFFF"/>
        <w:suppressAutoHyphens w:val="0"/>
        <w:spacing w:after="240" w:line="480" w:lineRule="auto"/>
        <w:ind w:firstLine="851"/>
        <w:jc w:val="both"/>
        <w:textAlignment w:val="baseline"/>
        <w:rPr>
          <w:rFonts w:eastAsia="Times New Roman" w:cs="Liberation Serif"/>
          <w:kern w:val="0"/>
          <w:szCs w:val="26"/>
          <w:lang w:val="en-US" w:eastAsia="en-US" w:bidi="ar-SA"/>
        </w:rPr>
      </w:pPr>
      <w:r w:rsidRPr="00BF31A8">
        <w:rPr>
          <w:rFonts w:eastAsia="Times New Roman" w:cs="Liberation Serif"/>
          <w:kern w:val="0"/>
          <w:szCs w:val="26"/>
          <w:lang w:val="en-US" w:eastAsia="en-US" w:bidi="ar-SA"/>
        </w:rPr>
        <w:lastRenderedPageBreak/>
        <w:t xml:space="preserve">Vysor tersedia dalam dua versi, veris gratis dan berbayar. Untuk versi gratis, Anda hanya dapat menjalankan aplikasi ini pada resolusi layar yang rendah, sedangkan dalam versi berbayar Anda </w:t>
      </w:r>
      <w:proofErr w:type="gramStart"/>
      <w:r w:rsidRPr="00BF31A8">
        <w:rPr>
          <w:rFonts w:eastAsia="Times New Roman" w:cs="Liberation Serif"/>
          <w:kern w:val="0"/>
          <w:szCs w:val="26"/>
          <w:lang w:val="en-US" w:eastAsia="en-US" w:bidi="ar-SA"/>
        </w:rPr>
        <w:t>akan</w:t>
      </w:r>
      <w:proofErr w:type="gramEnd"/>
      <w:r w:rsidRPr="00BF31A8">
        <w:rPr>
          <w:rFonts w:eastAsia="Times New Roman" w:cs="Liberation Serif"/>
          <w:kern w:val="0"/>
          <w:szCs w:val="26"/>
          <w:lang w:val="en-US" w:eastAsia="en-US" w:bidi="ar-SA"/>
        </w:rPr>
        <w:t xml:space="preserve"> mendapatkan resolusi layar yang lebih tinggi dan menjalankan aplikasi ini dalam modus layar penuh. Selain itu, versi berbayar memungkinkan Anda terhubung dengan PC melalui jaringan Wi-Fi.</w:t>
      </w:r>
    </w:p>
    <w:p w14:paraId="3A86C164" w14:textId="6188F743" w:rsidR="005B6EC9" w:rsidRDefault="005B6EC9" w:rsidP="005B6EC9">
      <w:pPr>
        <w:shd w:val="clear" w:color="auto" w:fill="FFFFFF"/>
        <w:suppressAutoHyphens w:val="0"/>
        <w:spacing w:after="240" w:line="480" w:lineRule="auto"/>
        <w:jc w:val="both"/>
        <w:textAlignment w:val="baseline"/>
        <w:rPr>
          <w:rFonts w:eastAsia="Times New Roman" w:cs="Liberation Serif"/>
          <w:kern w:val="0"/>
          <w:szCs w:val="26"/>
          <w:lang w:val="en-US" w:eastAsia="en-US" w:bidi="ar-SA"/>
        </w:rPr>
      </w:pPr>
      <w:r>
        <w:rPr>
          <w:rFonts w:eastAsia="Times New Roman" w:cs="Liberation Serif"/>
          <w:kern w:val="0"/>
          <w:szCs w:val="26"/>
          <w:lang w:val="en-US" w:eastAsia="en-US" w:bidi="ar-SA"/>
        </w:rPr>
        <w:br w:type="page"/>
      </w:r>
    </w:p>
    <w:p w14:paraId="5E82B1D6" w14:textId="77777777" w:rsidR="005B6EC9" w:rsidRPr="00BF31A8" w:rsidRDefault="005B6EC9" w:rsidP="005B6EC9">
      <w:pPr>
        <w:shd w:val="clear" w:color="auto" w:fill="FFFFFF"/>
        <w:suppressAutoHyphens w:val="0"/>
        <w:spacing w:after="240" w:line="480" w:lineRule="auto"/>
        <w:jc w:val="both"/>
        <w:textAlignment w:val="baseline"/>
        <w:rPr>
          <w:rFonts w:eastAsia="Times New Roman" w:cs="Liberation Serif"/>
          <w:kern w:val="0"/>
          <w:szCs w:val="26"/>
          <w:lang w:val="en-US" w:eastAsia="en-US" w:bidi="ar-SA"/>
        </w:rPr>
      </w:pPr>
    </w:p>
    <w:bookmarkEnd w:id="62"/>
    <w:p w14:paraId="561042ED" w14:textId="338EA0BA" w:rsidR="001F6AC6" w:rsidRDefault="001F6AC6" w:rsidP="001F6AC6">
      <w:pPr>
        <w:pStyle w:val="Heading1"/>
        <w:spacing w:line="360" w:lineRule="auto"/>
      </w:pPr>
      <w:r>
        <w:br/>
      </w:r>
      <w:bookmarkStart w:id="76" w:name="_Toc98785843"/>
      <w:bookmarkStart w:id="77" w:name="_Toc101313236"/>
      <w:bookmarkStart w:id="78" w:name="_Toc101315436"/>
      <w:bookmarkStart w:id="79" w:name="_Toc118320487"/>
      <w:r>
        <w:rPr>
          <w:lang w:val="en-US"/>
        </w:rPr>
        <w:t>METODE PENELITIAN</w:t>
      </w:r>
      <w:bookmarkEnd w:id="76"/>
      <w:bookmarkEnd w:id="77"/>
      <w:bookmarkEnd w:id="78"/>
      <w:bookmarkEnd w:id="79"/>
    </w:p>
    <w:p w14:paraId="48E45936" w14:textId="20F65320" w:rsidR="001F6AC6" w:rsidRDefault="001F6AC6" w:rsidP="001F6AC6">
      <w:pPr>
        <w:pStyle w:val="Heading2"/>
        <w:rPr>
          <w:lang w:val="en-US"/>
        </w:rPr>
      </w:pPr>
      <w:bookmarkStart w:id="80" w:name="_Toc98785844"/>
      <w:bookmarkStart w:id="81" w:name="_Toc101313237"/>
      <w:bookmarkStart w:id="82" w:name="_Toc101315437"/>
      <w:bookmarkStart w:id="83" w:name="_Toc118320488"/>
      <w:r>
        <w:rPr>
          <w:lang w:val="en-US"/>
        </w:rPr>
        <w:t>Tempat Penelitian</w:t>
      </w:r>
      <w:bookmarkEnd w:id="80"/>
      <w:bookmarkEnd w:id="81"/>
      <w:bookmarkEnd w:id="82"/>
      <w:bookmarkEnd w:id="83"/>
    </w:p>
    <w:p w14:paraId="7B3F41A8" w14:textId="0FC0640B" w:rsidR="001F6AC6" w:rsidRPr="004734DC" w:rsidRDefault="001F6AC6" w:rsidP="001F6AC6">
      <w:pPr>
        <w:pStyle w:val="TEUnsoed-TextBodyspasi2"/>
        <w:rPr>
          <w:rFonts w:ascii="Times New Roman" w:hAnsi="Times New Roman" w:cs="Times New Roman"/>
          <w:lang w:val="en-US"/>
        </w:rPr>
      </w:pPr>
      <w:r w:rsidRPr="004734DC">
        <w:rPr>
          <w:rFonts w:ascii="Times New Roman" w:hAnsi="Times New Roman" w:cs="Times New Roman"/>
          <w:lang w:val="en-US"/>
        </w:rPr>
        <w:t xml:space="preserve">Penelitian dan pelaksanaan tugas akhir ini dilaksanakan di </w:t>
      </w:r>
      <w:r w:rsidR="00BF31A8" w:rsidRPr="004734DC">
        <w:rPr>
          <w:rFonts w:ascii="Times New Roman" w:hAnsi="Times New Roman" w:cs="Times New Roman"/>
          <w:lang w:val="en-US"/>
        </w:rPr>
        <w:t>Perpustakaan Fakultas Tekni</w:t>
      </w:r>
      <w:r w:rsidR="004734DC" w:rsidRPr="004734DC">
        <w:rPr>
          <w:rFonts w:ascii="Times New Roman" w:hAnsi="Times New Roman" w:cs="Times New Roman"/>
          <w:lang w:val="en-US"/>
        </w:rPr>
        <w:t xml:space="preserve">k Universitas Jendral Soedirman, </w:t>
      </w:r>
      <w:r w:rsidR="004734DC" w:rsidRPr="004734DC">
        <w:rPr>
          <w:rFonts w:ascii="Times New Roman" w:hAnsi="Times New Roman" w:cs="Times New Roman"/>
          <w:color w:val="202124"/>
          <w:shd w:val="clear" w:color="auto" w:fill="FFFFFF"/>
        </w:rPr>
        <w:t>Jl. Raya Mayjen Sungkono Jalan Dusun II, Dusun 2, Blater, Kec. Kalimanah, Kabupaten Purbalingga, Jawa Tengah 53371</w:t>
      </w:r>
      <w:r w:rsidR="004734DC" w:rsidRPr="004734DC">
        <w:rPr>
          <w:rFonts w:ascii="Times New Roman" w:hAnsi="Times New Roman" w:cs="Times New Roman"/>
          <w:color w:val="202124"/>
          <w:shd w:val="clear" w:color="auto" w:fill="FFFFFF"/>
          <w:lang w:val="en-US"/>
        </w:rPr>
        <w:t xml:space="preserve"> (Kost Ken Mulyo), Kaliwangi RT 02/ RW 004 Kec. Purwojati Kab. Banyumas 53175.</w:t>
      </w:r>
    </w:p>
    <w:p w14:paraId="44C6D074" w14:textId="51BB231A" w:rsidR="001F6AC6" w:rsidRPr="003C71C4" w:rsidRDefault="001F6AC6" w:rsidP="001F6AC6">
      <w:pPr>
        <w:pStyle w:val="Heading2"/>
        <w:rPr>
          <w:lang w:val="en-US"/>
        </w:rPr>
      </w:pPr>
      <w:bookmarkStart w:id="84" w:name="_Toc98785845"/>
      <w:bookmarkStart w:id="85" w:name="_Toc101313238"/>
      <w:bookmarkStart w:id="86" w:name="_Toc101315438"/>
      <w:bookmarkStart w:id="87" w:name="_Toc118320489"/>
      <w:r>
        <w:rPr>
          <w:lang w:val="en-US"/>
        </w:rPr>
        <w:t>Alat dan Bahan</w:t>
      </w:r>
      <w:bookmarkEnd w:id="84"/>
      <w:bookmarkEnd w:id="85"/>
      <w:bookmarkEnd w:id="86"/>
      <w:bookmarkEnd w:id="87"/>
    </w:p>
    <w:p w14:paraId="1A37C6BD" w14:textId="77777777" w:rsidR="001F6AC6" w:rsidRPr="00861DDA" w:rsidRDefault="001F6AC6" w:rsidP="004734DC">
      <w:pPr>
        <w:pStyle w:val="TEUnsoed-TextBodyspasi2"/>
        <w:ind w:firstLine="851"/>
        <w:rPr>
          <w:lang w:val="en-US"/>
        </w:rPr>
      </w:pPr>
      <w:bookmarkStart w:id="88" w:name="_Toc98063581"/>
      <w:bookmarkStart w:id="89" w:name="_Toc98069868"/>
      <w:r w:rsidRPr="00861DDA">
        <w:rPr>
          <w:lang w:val="en-US"/>
        </w:rPr>
        <w:t>Alat dan bahan yang digunakan pada penelitian tugas akhir ini adalah sebagai berikut.</w:t>
      </w:r>
    </w:p>
    <w:p w14:paraId="1F1F31E1" w14:textId="658671BF" w:rsidR="003D2F39" w:rsidRPr="003D2F39" w:rsidRDefault="001F6AC6" w:rsidP="00207E2B">
      <w:pPr>
        <w:pStyle w:val="TEUnsoed-TextBodyspasi2"/>
        <w:numPr>
          <w:ilvl w:val="0"/>
          <w:numId w:val="6"/>
        </w:numPr>
        <w:rPr>
          <w:lang w:val="en-US"/>
        </w:rPr>
      </w:pPr>
      <w:r w:rsidRPr="003D2F39">
        <w:rPr>
          <w:lang w:val="en-US"/>
        </w:rPr>
        <w:t>Laptop Asus dengan</w:t>
      </w:r>
      <w:r w:rsidR="003D2F39">
        <w:rPr>
          <w:lang w:val="en-US"/>
        </w:rPr>
        <w:t xml:space="preserve"> </w:t>
      </w:r>
      <w:r w:rsidR="003D2F39" w:rsidRPr="003D2F39">
        <w:rPr>
          <w:lang w:val="en-US"/>
        </w:rPr>
        <w:t>Processor</w:t>
      </w:r>
      <w:r w:rsidR="003D2F39">
        <w:rPr>
          <w:lang w:val="en-US"/>
        </w:rPr>
        <w:t xml:space="preserve"> </w:t>
      </w:r>
      <w:r w:rsidR="00207E2B" w:rsidRPr="00207E2B">
        <w:rPr>
          <w:lang w:val="en-US"/>
        </w:rPr>
        <w:t>Intel(R) Core(TM) i3-5005U CPU @ 2.00GHz   2.00 GHz</w:t>
      </w:r>
      <w:r w:rsidR="003D2F39">
        <w:rPr>
          <w:lang w:val="en-US"/>
        </w:rPr>
        <w:t xml:space="preserve">, </w:t>
      </w:r>
      <w:r w:rsidR="003D2F39" w:rsidRPr="003D2F39">
        <w:rPr>
          <w:lang w:val="en-US"/>
        </w:rPr>
        <w:t>RAM</w:t>
      </w:r>
      <w:r w:rsidR="003D2F39">
        <w:rPr>
          <w:lang w:val="en-US"/>
        </w:rPr>
        <w:t xml:space="preserve"> </w:t>
      </w:r>
      <w:r w:rsidR="003D2F39" w:rsidRPr="003D2F39">
        <w:rPr>
          <w:lang w:val="en-US"/>
        </w:rPr>
        <w:t>4.00</w:t>
      </w:r>
      <w:r w:rsidR="003D2F39">
        <w:rPr>
          <w:lang w:val="en-US"/>
        </w:rPr>
        <w:t xml:space="preserve">, </w:t>
      </w:r>
      <w:r w:rsidR="003D2F39" w:rsidRPr="003D2F39">
        <w:rPr>
          <w:lang w:val="en-US"/>
        </w:rPr>
        <w:t>Device ID</w:t>
      </w:r>
      <w:r w:rsidR="00207E2B">
        <w:rPr>
          <w:lang w:val="en-US"/>
        </w:rPr>
        <w:t xml:space="preserve"> </w:t>
      </w:r>
      <w:r w:rsidR="00207E2B" w:rsidRPr="00207E2B">
        <w:rPr>
          <w:lang w:val="en-US"/>
        </w:rPr>
        <w:t>FC0C236C-8C63-463D-87DE-6864194E8D32</w:t>
      </w:r>
      <w:r w:rsidR="003D2F39">
        <w:rPr>
          <w:lang w:val="en-US"/>
        </w:rPr>
        <w:t xml:space="preserve">, </w:t>
      </w:r>
      <w:r w:rsidR="003D2F39" w:rsidRPr="003D2F39">
        <w:rPr>
          <w:lang w:val="en-US"/>
        </w:rPr>
        <w:t>Product ID</w:t>
      </w:r>
      <w:r w:rsidR="00207E2B">
        <w:rPr>
          <w:lang w:val="en-US"/>
        </w:rPr>
        <w:t xml:space="preserve"> </w:t>
      </w:r>
      <w:r w:rsidR="00207E2B" w:rsidRPr="00207E2B">
        <w:rPr>
          <w:lang w:val="en-US"/>
        </w:rPr>
        <w:t>00331-10000-00001-AA880</w:t>
      </w:r>
      <w:r w:rsidR="003D2F39">
        <w:rPr>
          <w:lang w:val="en-US"/>
        </w:rPr>
        <w:t xml:space="preserve">, </w:t>
      </w:r>
      <w:r w:rsidR="003D2F39" w:rsidRPr="003D2F39">
        <w:rPr>
          <w:lang w:val="en-US"/>
        </w:rPr>
        <w:t>System type</w:t>
      </w:r>
      <w:r w:rsidR="003D2F39">
        <w:rPr>
          <w:lang w:val="en-US"/>
        </w:rPr>
        <w:t xml:space="preserve"> </w:t>
      </w:r>
      <w:r w:rsidR="003D2F39" w:rsidRPr="003D2F39">
        <w:rPr>
          <w:lang w:val="en-US"/>
        </w:rPr>
        <w:t>64-bit</w:t>
      </w:r>
      <w:r w:rsidR="003D2F39">
        <w:rPr>
          <w:lang w:val="en-US"/>
        </w:rPr>
        <w:t xml:space="preserve"> </w:t>
      </w:r>
      <w:r w:rsidR="003D2F39" w:rsidRPr="003D2F39">
        <w:rPr>
          <w:lang w:val="en-US"/>
        </w:rPr>
        <w:t>operating system, x64-based processor</w:t>
      </w:r>
      <w:r w:rsidR="005C7A66">
        <w:rPr>
          <w:lang w:val="en-US"/>
        </w:rPr>
        <w:t>.</w:t>
      </w:r>
    </w:p>
    <w:p w14:paraId="3FD2105E" w14:textId="13EA2E4C" w:rsidR="00BF31A8" w:rsidRDefault="005B6EC9" w:rsidP="00CC7EAD">
      <w:pPr>
        <w:pStyle w:val="TEUnsoed-TextBodyspasi2"/>
        <w:numPr>
          <w:ilvl w:val="0"/>
          <w:numId w:val="6"/>
        </w:numPr>
        <w:rPr>
          <w:lang w:val="en-US"/>
        </w:rPr>
      </w:pPr>
      <w:r w:rsidRPr="005B6EC9">
        <w:rPr>
          <w:i/>
          <w:lang w:val="en-US"/>
        </w:rPr>
        <w:t>Smartphone</w:t>
      </w:r>
      <w:r w:rsidR="00F4314E">
        <w:rPr>
          <w:lang w:val="en-US"/>
        </w:rPr>
        <w:t xml:space="preserve"> Xiaomi Redmi Note 8</w:t>
      </w:r>
    </w:p>
    <w:p w14:paraId="2FD8EFCA" w14:textId="6B0F221A" w:rsidR="001F6AC6" w:rsidRDefault="00207E2B" w:rsidP="00CC7EAD">
      <w:pPr>
        <w:pStyle w:val="TEUnsoed-TextBodyspasi2"/>
        <w:numPr>
          <w:ilvl w:val="0"/>
          <w:numId w:val="6"/>
        </w:numPr>
        <w:rPr>
          <w:lang w:val="en-US"/>
        </w:rPr>
      </w:pPr>
      <w:r w:rsidRPr="005B6EC9">
        <w:rPr>
          <w:i/>
          <w:lang w:val="en-US"/>
        </w:rPr>
        <w:t>Software</w:t>
      </w:r>
      <w:r w:rsidR="007209DD">
        <w:rPr>
          <w:lang w:val="en-US"/>
        </w:rPr>
        <w:t xml:space="preserve"> Visual Studio Code </w:t>
      </w:r>
      <w:r>
        <w:rPr>
          <w:lang w:val="en-US"/>
        </w:rPr>
        <w:t>1.72</w:t>
      </w:r>
    </w:p>
    <w:p w14:paraId="3E9C3AB5" w14:textId="2D52D18B" w:rsidR="007209DD" w:rsidRDefault="007209DD" w:rsidP="00CC7EAD">
      <w:pPr>
        <w:pStyle w:val="TEUnsoed-TextBodyspasi2"/>
        <w:numPr>
          <w:ilvl w:val="0"/>
          <w:numId w:val="6"/>
        </w:numPr>
        <w:rPr>
          <w:lang w:val="en-US"/>
        </w:rPr>
      </w:pPr>
      <w:r>
        <w:rPr>
          <w:i/>
          <w:lang w:val="en-US"/>
        </w:rPr>
        <w:t xml:space="preserve">Software </w:t>
      </w:r>
      <w:r>
        <w:rPr>
          <w:lang w:val="en-US"/>
        </w:rPr>
        <w:t>Vysor 4.1.77.0</w:t>
      </w:r>
    </w:p>
    <w:p w14:paraId="7809E452" w14:textId="19E53B10" w:rsidR="001F6AC6" w:rsidRDefault="001F6AC6" w:rsidP="001F6AC6">
      <w:pPr>
        <w:pStyle w:val="Heading2"/>
        <w:rPr>
          <w:lang w:val="en-US"/>
        </w:rPr>
      </w:pPr>
      <w:bookmarkStart w:id="90" w:name="_Toc98785846"/>
      <w:bookmarkStart w:id="91" w:name="_Toc101313239"/>
      <w:bookmarkStart w:id="92" w:name="_Toc101315439"/>
      <w:bookmarkStart w:id="93" w:name="_Toc118320490"/>
      <w:bookmarkEnd w:id="88"/>
      <w:bookmarkEnd w:id="89"/>
      <w:r>
        <w:rPr>
          <w:lang w:val="en-US"/>
        </w:rPr>
        <w:t>Tahap Penelitian</w:t>
      </w:r>
      <w:bookmarkEnd w:id="90"/>
      <w:bookmarkEnd w:id="91"/>
      <w:bookmarkEnd w:id="92"/>
      <w:bookmarkEnd w:id="93"/>
    </w:p>
    <w:p w14:paraId="2E892243" w14:textId="77777777" w:rsidR="001F6AC6" w:rsidRPr="0062311E" w:rsidRDefault="001F6AC6" w:rsidP="001F6AC6">
      <w:pPr>
        <w:pStyle w:val="TEUnsoed-TextBodyspasi2"/>
        <w:rPr>
          <w:lang w:val="en-US"/>
        </w:rPr>
      </w:pPr>
      <w:r w:rsidRPr="0062311E">
        <w:rPr>
          <w:lang w:val="en-US"/>
        </w:rPr>
        <w:t>Proses penelitian tugas akhir ini memiliki beberapa tahapan yang dibagi sebagai berikut.</w:t>
      </w:r>
    </w:p>
    <w:p w14:paraId="5DF44392" w14:textId="1592BC0B" w:rsidR="001F6AC6" w:rsidRPr="00E15486" w:rsidRDefault="001F6AC6" w:rsidP="001F6AC6">
      <w:pPr>
        <w:pStyle w:val="Heading3"/>
        <w:rPr>
          <w:rFonts w:ascii="Times New Roman" w:hAnsi="Times New Roman" w:cs="Times New Roman"/>
          <w:lang w:val="en-US"/>
        </w:rPr>
      </w:pPr>
      <w:bookmarkStart w:id="94" w:name="_Toc98785847"/>
      <w:bookmarkStart w:id="95" w:name="_Toc101313240"/>
      <w:bookmarkStart w:id="96" w:name="_Toc101315440"/>
      <w:bookmarkStart w:id="97" w:name="_Toc118320491"/>
      <w:r w:rsidRPr="00E15486">
        <w:rPr>
          <w:lang w:val="en-US"/>
        </w:rPr>
        <w:lastRenderedPageBreak/>
        <w:t>Tahap Pe</w:t>
      </w:r>
      <w:bookmarkEnd w:id="94"/>
      <w:bookmarkEnd w:id="95"/>
      <w:bookmarkEnd w:id="96"/>
      <w:bookmarkEnd w:id="97"/>
      <w:r w:rsidR="007624A8">
        <w:rPr>
          <w:lang w:val="en-US"/>
        </w:rPr>
        <w:t>ngumpulan data</w:t>
      </w:r>
    </w:p>
    <w:p w14:paraId="68E85D78" w14:textId="2BDA6D5F" w:rsidR="007624A8" w:rsidRPr="007624A8" w:rsidRDefault="007624A8" w:rsidP="007624A8">
      <w:pPr>
        <w:spacing w:line="480" w:lineRule="auto"/>
        <w:ind w:firstLine="851"/>
        <w:jc w:val="both"/>
        <w:rPr>
          <w:lang w:val="en-US"/>
        </w:rPr>
      </w:pPr>
      <w:r>
        <w:rPr>
          <w:lang w:val="en-US"/>
        </w:rPr>
        <w:t xml:space="preserve">Untuk mendapatkan informasi, data-data penunjang serta teori dalam penyusunan proposal, diperlukan tahapan pengumpulan data. Tahapan pengumpulan data ini dilakukan dengan </w:t>
      </w:r>
      <w:proofErr w:type="gramStart"/>
      <w:r>
        <w:rPr>
          <w:lang w:val="en-US"/>
        </w:rPr>
        <w:t>cara</w:t>
      </w:r>
      <w:proofErr w:type="gramEnd"/>
      <w:r>
        <w:rPr>
          <w:lang w:val="en-US"/>
        </w:rPr>
        <w:t xml:space="preserve"> membaca dan mempelajari buku-buku dan ebook yang behubungan dengan pembuatan aplikasi android serta mengenai kesehatan dan indeks massa tubuh pada buku-buku maupun artikel yang diperoleh dari media cetak maupun internet untuk mendukung topik yang di bahas. Serta mencari dan membandingkan penelitian yang sejenis, untuk dijadikan bahan acuan dan pertimbangan dalam pembuatan aplikasi ini.</w:t>
      </w:r>
    </w:p>
    <w:p w14:paraId="3AA11D1F" w14:textId="3D5483F6" w:rsidR="001F6AC6" w:rsidRPr="00E15486" w:rsidRDefault="001F6AC6" w:rsidP="001F6AC6">
      <w:pPr>
        <w:pStyle w:val="Heading3"/>
        <w:rPr>
          <w:rFonts w:ascii="Times New Roman" w:hAnsi="Times New Roman" w:cs="Times New Roman"/>
          <w:lang w:val="en-US"/>
        </w:rPr>
      </w:pPr>
      <w:bookmarkStart w:id="98" w:name="_Toc98785848"/>
      <w:bookmarkStart w:id="99" w:name="_Toc101313241"/>
      <w:bookmarkStart w:id="100" w:name="_Toc101315441"/>
      <w:bookmarkStart w:id="101" w:name="_Toc118320492"/>
      <w:r w:rsidRPr="00E15486">
        <w:rPr>
          <w:lang w:val="en-US"/>
        </w:rPr>
        <w:t xml:space="preserve">Tahap </w:t>
      </w:r>
      <w:bookmarkEnd w:id="98"/>
      <w:bookmarkEnd w:id="99"/>
      <w:bookmarkEnd w:id="100"/>
      <w:bookmarkEnd w:id="101"/>
      <w:r w:rsidR="00F5344C">
        <w:rPr>
          <w:lang w:val="en-US"/>
        </w:rPr>
        <w:t>Perancangan Aplikasi</w:t>
      </w:r>
    </w:p>
    <w:p w14:paraId="51E6F12C" w14:textId="7B18712D" w:rsidR="001F6AC6" w:rsidRDefault="001F6AC6" w:rsidP="001F6AC6">
      <w:pPr>
        <w:pStyle w:val="TEUnsoed-TextBodyspasi2"/>
        <w:rPr>
          <w:lang w:val="en-US"/>
        </w:rPr>
      </w:pPr>
      <w:r w:rsidRPr="00E15486">
        <w:rPr>
          <w:lang w:val="en-US"/>
        </w:rPr>
        <w:t xml:space="preserve">Tahap </w:t>
      </w:r>
      <w:r w:rsidR="00F5344C">
        <w:rPr>
          <w:lang w:val="en-US"/>
        </w:rPr>
        <w:t xml:space="preserve">perancangan aplikasi di mulai dengan melakukan perancangan </w:t>
      </w:r>
      <w:r w:rsidR="007624A8">
        <w:rPr>
          <w:lang w:val="en-US"/>
        </w:rPr>
        <w:t xml:space="preserve">Unified </w:t>
      </w:r>
      <w:r w:rsidR="00E518A4">
        <w:rPr>
          <w:lang w:val="en-US"/>
        </w:rPr>
        <w:t>Modelling Language (UML).</w:t>
      </w:r>
      <w:bookmarkStart w:id="102" w:name="_GoBack"/>
      <w:bookmarkEnd w:id="102"/>
    </w:p>
    <w:p w14:paraId="12DB1DF1" w14:textId="408615A7" w:rsidR="00E518A4" w:rsidRDefault="00E518A4" w:rsidP="00E518A4">
      <w:pPr>
        <w:pStyle w:val="TEUnsoed-TextBodyspasi2"/>
        <w:numPr>
          <w:ilvl w:val="0"/>
          <w:numId w:val="46"/>
        </w:numPr>
        <w:rPr>
          <w:lang w:val="en-US"/>
        </w:rPr>
      </w:pPr>
      <w:r>
        <w:rPr>
          <w:lang w:val="en-US"/>
        </w:rPr>
        <w:t>Use Case Diagram</w:t>
      </w:r>
    </w:p>
    <w:p w14:paraId="72F98939" w14:textId="58AAD0C2" w:rsidR="00E518A4" w:rsidRDefault="00E518A4" w:rsidP="00E518A4">
      <w:pPr>
        <w:pStyle w:val="TEUnsoed-TextBodyspasi2"/>
        <w:numPr>
          <w:ilvl w:val="0"/>
          <w:numId w:val="46"/>
        </w:numPr>
        <w:rPr>
          <w:lang w:val="en-US"/>
        </w:rPr>
      </w:pPr>
      <w:r>
        <w:rPr>
          <w:lang w:val="en-US"/>
        </w:rPr>
        <w:t>Activity Diagram</w:t>
      </w:r>
    </w:p>
    <w:p w14:paraId="6A123C93" w14:textId="36418DEC" w:rsidR="00E518A4" w:rsidRPr="00E15486" w:rsidRDefault="00E518A4" w:rsidP="00E518A4">
      <w:pPr>
        <w:pStyle w:val="TEUnsoed-TextBodyspasi2"/>
        <w:numPr>
          <w:ilvl w:val="0"/>
          <w:numId w:val="46"/>
        </w:numPr>
        <w:rPr>
          <w:lang w:val="en-US"/>
        </w:rPr>
      </w:pPr>
      <w:r>
        <w:rPr>
          <w:lang w:val="en-US"/>
        </w:rPr>
        <w:t>Class Diagram</w:t>
      </w:r>
    </w:p>
    <w:p w14:paraId="6BA193B4" w14:textId="681903AB" w:rsidR="001F6AC6" w:rsidRPr="00F5344C" w:rsidRDefault="00AC72CB" w:rsidP="001F6AC6">
      <w:pPr>
        <w:pStyle w:val="Heading3"/>
        <w:rPr>
          <w:rFonts w:ascii="Times New Roman" w:hAnsi="Times New Roman" w:cs="Times New Roman"/>
          <w:color w:val="auto"/>
          <w:lang w:val="en-US"/>
        </w:rPr>
      </w:pPr>
      <w:bookmarkStart w:id="103" w:name="_Toc98785851"/>
      <w:bookmarkStart w:id="104" w:name="_Toc101313243"/>
      <w:bookmarkStart w:id="105" w:name="_Toc101315443"/>
      <w:bookmarkStart w:id="106" w:name="_Toc118320495"/>
      <w:r w:rsidRPr="00F5344C">
        <w:rPr>
          <w:color w:val="auto"/>
          <w:lang w:val="en-US"/>
        </w:rPr>
        <w:t>T</w:t>
      </w:r>
      <w:r w:rsidR="001F6AC6" w:rsidRPr="00F5344C">
        <w:rPr>
          <w:color w:val="auto"/>
          <w:lang w:val="en-US"/>
        </w:rPr>
        <w:t>ahap Akhir</w:t>
      </w:r>
      <w:bookmarkEnd w:id="103"/>
      <w:bookmarkEnd w:id="104"/>
      <w:bookmarkEnd w:id="105"/>
      <w:bookmarkEnd w:id="106"/>
    </w:p>
    <w:p w14:paraId="31A974E1" w14:textId="7061C4C7" w:rsidR="007862E5" w:rsidRPr="00F5344C" w:rsidRDefault="007F02F3" w:rsidP="007862E5">
      <w:pPr>
        <w:pStyle w:val="TEUnsoed-TextBodyspasi2"/>
        <w:rPr>
          <w:lang w:val="en-US"/>
        </w:rPr>
      </w:pPr>
      <w:r w:rsidRPr="00F5344C">
        <w:rPr>
          <w:lang w:val="en-US"/>
        </w:rPr>
        <w:t>Pada tahap akhir ini</w:t>
      </w:r>
      <w:r w:rsidR="00ED3642" w:rsidRPr="00F5344C">
        <w:rPr>
          <w:lang w:val="en-US"/>
        </w:rPr>
        <w:t xml:space="preserve">, </w:t>
      </w:r>
      <w:r w:rsidRPr="00F5344C">
        <w:rPr>
          <w:lang w:val="en-US"/>
        </w:rPr>
        <w:t>membahas hasil per</w:t>
      </w:r>
      <w:r w:rsidR="00ED3642" w:rsidRPr="00F5344C">
        <w:rPr>
          <w:lang w:val="en-US"/>
        </w:rPr>
        <w:t>kiraan konsumsi energi smart PJU</w:t>
      </w:r>
      <w:r w:rsidRPr="00F5344C">
        <w:rPr>
          <w:lang w:val="en-US"/>
        </w:rPr>
        <w:t xml:space="preserve"> dari kerja sistem ANFIS dalam beberapa waktu ke</w:t>
      </w:r>
      <w:r w:rsidR="000B1A25" w:rsidRPr="00F5344C">
        <w:rPr>
          <w:lang w:val="en-US"/>
        </w:rPr>
        <w:t xml:space="preserve"> </w:t>
      </w:r>
      <w:r w:rsidRPr="00F5344C">
        <w:rPr>
          <w:lang w:val="en-US"/>
        </w:rPr>
        <w:t xml:space="preserve">depan di area </w:t>
      </w:r>
      <w:r w:rsidR="00ED3642" w:rsidRPr="00F5344C">
        <w:rPr>
          <w:lang w:val="en-US"/>
        </w:rPr>
        <w:t>Telkom Corporate University Center Bandung</w:t>
      </w:r>
      <w:r w:rsidRPr="00F5344C">
        <w:rPr>
          <w:lang w:val="en-US"/>
        </w:rPr>
        <w:t xml:space="preserve">. </w:t>
      </w:r>
      <w:r w:rsidR="00ED3642" w:rsidRPr="00F5344C">
        <w:rPr>
          <w:lang w:val="en-US"/>
        </w:rPr>
        <w:t>Kemudian</w:t>
      </w:r>
      <w:r w:rsidR="00C47450" w:rsidRPr="00F5344C">
        <w:rPr>
          <w:lang w:val="en-US"/>
        </w:rPr>
        <w:t>,</w:t>
      </w:r>
      <w:r w:rsidR="00ED3642" w:rsidRPr="00F5344C">
        <w:rPr>
          <w:lang w:val="en-US"/>
        </w:rPr>
        <w:t xml:space="preserve"> dilakukan</w:t>
      </w:r>
      <w:r w:rsidR="001F6AC6" w:rsidRPr="00F5344C">
        <w:rPr>
          <w:lang w:val="en-US"/>
        </w:rPr>
        <w:t xml:space="preserve"> penyusunan laporan </w:t>
      </w:r>
      <w:r w:rsidR="00ED3642" w:rsidRPr="00F5344C">
        <w:rPr>
          <w:lang w:val="en-US"/>
        </w:rPr>
        <w:t xml:space="preserve">dan presentasi </w:t>
      </w:r>
      <w:r w:rsidR="001F6AC6" w:rsidRPr="00F5344C">
        <w:rPr>
          <w:lang w:val="en-US"/>
        </w:rPr>
        <w:t>penelitian</w:t>
      </w:r>
      <w:r w:rsidR="00ED3642" w:rsidRPr="00F5344C">
        <w:rPr>
          <w:lang w:val="en-US"/>
        </w:rPr>
        <w:t xml:space="preserve">. Selanjutnya, </w:t>
      </w:r>
      <w:r w:rsidR="001F6AC6" w:rsidRPr="00F5344C">
        <w:rPr>
          <w:lang w:val="en-US"/>
        </w:rPr>
        <w:t>diakhiri dengan memberi kesimpulan dan saran setelah melakukan penelitian yang berjudul</w:t>
      </w:r>
      <w:r w:rsidR="001F6AC6" w:rsidRPr="00F5344C">
        <w:rPr>
          <w:lang w:val="en-ID"/>
        </w:rPr>
        <w:t xml:space="preserve"> “</w:t>
      </w:r>
      <w:r w:rsidR="00A840A9" w:rsidRPr="00F5344C">
        <w:rPr>
          <w:lang w:val="en-US"/>
        </w:rPr>
        <w:t>ANALISIS PR</w:t>
      </w:r>
      <w:r w:rsidR="00ED3642" w:rsidRPr="00F5344C">
        <w:rPr>
          <w:lang w:val="en-US"/>
        </w:rPr>
        <w:t>A</w:t>
      </w:r>
      <w:r w:rsidR="00A840A9" w:rsidRPr="00F5344C">
        <w:rPr>
          <w:lang w:val="en-US"/>
        </w:rPr>
        <w:t xml:space="preserve">KIRAAN KONSUMSI ENERGI LISTRIK SMART PJU BERBASIS ADAPTIVE NEURO </w:t>
      </w:r>
      <w:r w:rsidR="00A840A9" w:rsidRPr="00F5344C">
        <w:rPr>
          <w:lang w:val="en-US"/>
        </w:rPr>
        <w:lastRenderedPageBreak/>
        <w:t>FUZZY INFERENCE SYSTEM (ANFIS) DI AREA TELKOM CORPORATE UNIVERSITY CENTER BANDUNG</w:t>
      </w:r>
      <w:r w:rsidR="001F6AC6" w:rsidRPr="00F5344C">
        <w:rPr>
          <w:lang w:val="en-US"/>
        </w:rPr>
        <w:t>”.</w:t>
      </w:r>
    </w:p>
    <w:p w14:paraId="71C6F688" w14:textId="77777777" w:rsidR="007862E5" w:rsidRDefault="007862E5" w:rsidP="007862E5">
      <w:pPr>
        <w:pStyle w:val="TEUnsoed-TextBodyspasi2"/>
        <w:ind w:firstLine="0"/>
        <w:rPr>
          <w:lang w:val="en-US"/>
        </w:rPr>
      </w:pPr>
    </w:p>
    <w:p w14:paraId="26AB56E6" w14:textId="116D0CF6" w:rsidR="001F6AC6" w:rsidRPr="000D340E" w:rsidRDefault="00FD3ADF" w:rsidP="00FD3ADF">
      <w:pPr>
        <w:suppressAutoHyphens w:val="0"/>
        <w:rPr>
          <w:lang w:val="en-US"/>
        </w:rPr>
      </w:pPr>
      <w:r>
        <w:rPr>
          <w:lang w:val="en-US"/>
        </w:rPr>
        <w:br w:type="page"/>
      </w:r>
    </w:p>
    <w:p w14:paraId="17C2594D" w14:textId="508F3A1E" w:rsidR="00A840A9" w:rsidRDefault="001F6AC6" w:rsidP="00A840A9">
      <w:pPr>
        <w:pStyle w:val="Heading2"/>
        <w:rPr>
          <w:lang w:val="en-US"/>
        </w:rPr>
      </w:pPr>
      <w:bookmarkStart w:id="107" w:name="_Toc98785852"/>
      <w:bookmarkStart w:id="108" w:name="_Toc101313244"/>
      <w:bookmarkStart w:id="109" w:name="_Toc101315444"/>
      <w:bookmarkStart w:id="110" w:name="_Toc118320496"/>
      <w:bookmarkStart w:id="111" w:name="_Toc61370642"/>
      <w:r>
        <w:rPr>
          <w:lang w:val="en-US"/>
        </w:rPr>
        <w:lastRenderedPageBreak/>
        <w:t>Alur Penelitian</w:t>
      </w:r>
      <w:bookmarkEnd w:id="107"/>
      <w:bookmarkEnd w:id="108"/>
      <w:bookmarkEnd w:id="109"/>
      <w:bookmarkEnd w:id="110"/>
    </w:p>
    <w:p w14:paraId="5A916CD7" w14:textId="08D12358" w:rsidR="00895082" w:rsidRDefault="008E4F8B" w:rsidP="00895082">
      <w:pPr>
        <w:pStyle w:val="BodyText"/>
        <w:ind w:firstLine="0"/>
        <w:jc w:val="center"/>
        <w:rPr>
          <w:sz w:val="20"/>
        </w:rPr>
      </w:pPr>
      <w:bookmarkStart w:id="112" w:name="_Toc98063583"/>
      <w:bookmarkStart w:id="113" w:name="_Toc98069870"/>
      <w:bookmarkEnd w:id="111"/>
      <w:r>
        <w:rPr>
          <w:noProof/>
          <w:lang w:val="en-US" w:eastAsia="en-US" w:bidi="ar-SA"/>
        </w:rPr>
        <mc:AlternateContent>
          <mc:Choice Requires="wpg">
            <w:drawing>
              <wp:anchor distT="0" distB="0" distL="0" distR="0" simplePos="0" relativeHeight="251653120" behindDoc="1" locked="0" layoutInCell="1" allowOverlap="1" wp14:anchorId="49F7925E" wp14:editId="73B9D16D">
                <wp:simplePos x="0" y="0"/>
                <wp:positionH relativeFrom="page">
                  <wp:posOffset>3206750</wp:posOffset>
                </wp:positionH>
                <wp:positionV relativeFrom="paragraph">
                  <wp:posOffset>1369876</wp:posOffset>
                </wp:positionV>
                <wp:extent cx="2839085" cy="4947920"/>
                <wp:effectExtent l="0" t="0" r="0" b="508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9085" cy="4947920"/>
                          <a:chOff x="4812" y="368"/>
                          <a:chExt cx="4471" cy="7792"/>
                        </a:xfrm>
                      </wpg:grpSpPr>
                      <wps:wsp>
                        <wps:cNvPr id="29" name="Rectangle 13"/>
                        <wps:cNvSpPr>
                          <a:spLocks noChangeArrowheads="1"/>
                        </wps:cNvSpPr>
                        <wps:spPr bwMode="auto">
                          <a:xfrm>
                            <a:off x="4812" y="1379"/>
                            <a:ext cx="2420" cy="59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949" y="985"/>
                            <a:ext cx="12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Rectangle 15"/>
                        <wps:cNvSpPr>
                          <a:spLocks noChangeArrowheads="1"/>
                        </wps:cNvSpPr>
                        <wps:spPr bwMode="auto">
                          <a:xfrm>
                            <a:off x="4812" y="2421"/>
                            <a:ext cx="2420" cy="537"/>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5949" y="2002"/>
                            <a:ext cx="12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Rectangle 17"/>
                        <wps:cNvSpPr>
                          <a:spLocks noChangeArrowheads="1"/>
                        </wps:cNvSpPr>
                        <wps:spPr bwMode="auto">
                          <a:xfrm>
                            <a:off x="4812" y="3404"/>
                            <a:ext cx="2420" cy="53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949" y="2989"/>
                            <a:ext cx="12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Freeform 19"/>
                        <wps:cNvSpPr>
                          <a:spLocks/>
                        </wps:cNvSpPr>
                        <wps:spPr bwMode="auto">
                          <a:xfrm>
                            <a:off x="5023" y="4348"/>
                            <a:ext cx="1965" cy="1007"/>
                          </a:xfrm>
                          <a:custGeom>
                            <a:avLst/>
                            <a:gdLst>
                              <a:gd name="T0" fmla="+- 0 5023 5023"/>
                              <a:gd name="T1" fmla="*/ T0 w 1965"/>
                              <a:gd name="T2" fmla="+- 0 4852 4349"/>
                              <a:gd name="T3" fmla="*/ 4852 h 1007"/>
                              <a:gd name="T4" fmla="+- 0 6006 5023"/>
                              <a:gd name="T5" fmla="*/ T4 w 1965"/>
                              <a:gd name="T6" fmla="+- 0 4349 4349"/>
                              <a:gd name="T7" fmla="*/ 4349 h 1007"/>
                              <a:gd name="T8" fmla="+- 0 6988 5023"/>
                              <a:gd name="T9" fmla="*/ T8 w 1965"/>
                              <a:gd name="T10" fmla="+- 0 4852 4349"/>
                              <a:gd name="T11" fmla="*/ 4852 h 1007"/>
                              <a:gd name="T12" fmla="+- 0 6006 5023"/>
                              <a:gd name="T13" fmla="*/ T12 w 1965"/>
                              <a:gd name="T14" fmla="+- 0 5355 4349"/>
                              <a:gd name="T15" fmla="*/ 5355 h 1007"/>
                              <a:gd name="T16" fmla="+- 0 5023 5023"/>
                              <a:gd name="T17" fmla="*/ T16 w 1965"/>
                              <a:gd name="T18" fmla="+- 0 4852 4349"/>
                              <a:gd name="T19" fmla="*/ 4852 h 1007"/>
                            </a:gdLst>
                            <a:ahLst/>
                            <a:cxnLst>
                              <a:cxn ang="0">
                                <a:pos x="T1" y="T3"/>
                              </a:cxn>
                              <a:cxn ang="0">
                                <a:pos x="T5" y="T7"/>
                              </a:cxn>
                              <a:cxn ang="0">
                                <a:pos x="T9" y="T11"/>
                              </a:cxn>
                              <a:cxn ang="0">
                                <a:pos x="T13" y="T15"/>
                              </a:cxn>
                              <a:cxn ang="0">
                                <a:pos x="T17" y="T19"/>
                              </a:cxn>
                            </a:cxnLst>
                            <a:rect l="0" t="0" r="r" b="b"/>
                            <a:pathLst>
                              <a:path w="1965" h="1007">
                                <a:moveTo>
                                  <a:pt x="0" y="503"/>
                                </a:moveTo>
                                <a:lnTo>
                                  <a:pt x="983" y="0"/>
                                </a:lnTo>
                                <a:lnTo>
                                  <a:pt x="1965" y="503"/>
                                </a:lnTo>
                                <a:lnTo>
                                  <a:pt x="983" y="1006"/>
                                </a:lnTo>
                                <a:lnTo>
                                  <a:pt x="0" y="503"/>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949" y="3947"/>
                            <a:ext cx="12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Rectangle 21"/>
                        <wps:cNvSpPr>
                          <a:spLocks noChangeArrowheads="1"/>
                        </wps:cNvSpPr>
                        <wps:spPr bwMode="auto">
                          <a:xfrm>
                            <a:off x="4812" y="5774"/>
                            <a:ext cx="2420" cy="537"/>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5949" y="5395"/>
                            <a:ext cx="12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Freeform 23"/>
                        <wps:cNvSpPr>
                          <a:spLocks/>
                        </wps:cNvSpPr>
                        <wps:spPr bwMode="auto">
                          <a:xfrm>
                            <a:off x="5023" y="6744"/>
                            <a:ext cx="1978" cy="1110"/>
                          </a:xfrm>
                          <a:custGeom>
                            <a:avLst/>
                            <a:gdLst>
                              <a:gd name="T0" fmla="+- 0 5023 5023"/>
                              <a:gd name="T1" fmla="*/ T0 w 1978"/>
                              <a:gd name="T2" fmla="+- 0 7299 6745"/>
                              <a:gd name="T3" fmla="*/ 7299 h 1110"/>
                              <a:gd name="T4" fmla="+- 0 6012 5023"/>
                              <a:gd name="T5" fmla="*/ T4 w 1978"/>
                              <a:gd name="T6" fmla="+- 0 6745 6745"/>
                              <a:gd name="T7" fmla="*/ 6745 h 1110"/>
                              <a:gd name="T8" fmla="+- 0 7001 5023"/>
                              <a:gd name="T9" fmla="*/ T8 w 1978"/>
                              <a:gd name="T10" fmla="+- 0 7299 6745"/>
                              <a:gd name="T11" fmla="*/ 7299 h 1110"/>
                              <a:gd name="T12" fmla="+- 0 6012 5023"/>
                              <a:gd name="T13" fmla="*/ T12 w 1978"/>
                              <a:gd name="T14" fmla="+- 0 7854 6745"/>
                              <a:gd name="T15" fmla="*/ 7854 h 1110"/>
                              <a:gd name="T16" fmla="+- 0 5023 5023"/>
                              <a:gd name="T17" fmla="*/ T16 w 1978"/>
                              <a:gd name="T18" fmla="+- 0 7299 6745"/>
                              <a:gd name="T19" fmla="*/ 7299 h 1110"/>
                            </a:gdLst>
                            <a:ahLst/>
                            <a:cxnLst>
                              <a:cxn ang="0">
                                <a:pos x="T1" y="T3"/>
                              </a:cxn>
                              <a:cxn ang="0">
                                <a:pos x="T5" y="T7"/>
                              </a:cxn>
                              <a:cxn ang="0">
                                <a:pos x="T9" y="T11"/>
                              </a:cxn>
                              <a:cxn ang="0">
                                <a:pos x="T13" y="T15"/>
                              </a:cxn>
                              <a:cxn ang="0">
                                <a:pos x="T17" y="T19"/>
                              </a:cxn>
                            </a:cxnLst>
                            <a:rect l="0" t="0" r="r" b="b"/>
                            <a:pathLst>
                              <a:path w="1978" h="1110">
                                <a:moveTo>
                                  <a:pt x="0" y="554"/>
                                </a:moveTo>
                                <a:lnTo>
                                  <a:pt x="989" y="0"/>
                                </a:lnTo>
                                <a:lnTo>
                                  <a:pt x="1978" y="554"/>
                                </a:lnTo>
                                <a:lnTo>
                                  <a:pt x="989" y="1109"/>
                                </a:lnTo>
                                <a:lnTo>
                                  <a:pt x="0" y="554"/>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949" y="6369"/>
                            <a:ext cx="12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5950" y="7854"/>
                            <a:ext cx="120"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AutoShape 26"/>
                        <wps:cNvSpPr>
                          <a:spLocks/>
                        </wps:cNvSpPr>
                        <wps:spPr bwMode="auto">
                          <a:xfrm>
                            <a:off x="7009" y="1618"/>
                            <a:ext cx="2274" cy="5688"/>
                          </a:xfrm>
                          <a:custGeom>
                            <a:avLst/>
                            <a:gdLst>
                              <a:gd name="T0" fmla="+- 0 9227 7009"/>
                              <a:gd name="T1" fmla="*/ T0 w 2274"/>
                              <a:gd name="T2" fmla="+- 0 1664 1619"/>
                              <a:gd name="T3" fmla="*/ 1664 h 5688"/>
                              <a:gd name="T4" fmla="+- 0 7352 7009"/>
                              <a:gd name="T5" fmla="*/ T4 w 2274"/>
                              <a:gd name="T6" fmla="+- 0 1664 1619"/>
                              <a:gd name="T7" fmla="*/ 1664 h 5688"/>
                              <a:gd name="T8" fmla="+- 0 7352 7009"/>
                              <a:gd name="T9" fmla="*/ T8 w 2274"/>
                              <a:gd name="T10" fmla="+- 0 1619 1619"/>
                              <a:gd name="T11" fmla="*/ 1619 h 5688"/>
                              <a:gd name="T12" fmla="+- 0 7232 7009"/>
                              <a:gd name="T13" fmla="*/ T12 w 2274"/>
                              <a:gd name="T14" fmla="+- 0 1679 1619"/>
                              <a:gd name="T15" fmla="*/ 1679 h 5688"/>
                              <a:gd name="T16" fmla="+- 0 7352 7009"/>
                              <a:gd name="T17" fmla="*/ T16 w 2274"/>
                              <a:gd name="T18" fmla="+- 0 1739 1619"/>
                              <a:gd name="T19" fmla="*/ 1739 h 5688"/>
                              <a:gd name="T20" fmla="+- 0 7352 7009"/>
                              <a:gd name="T21" fmla="*/ T20 w 2274"/>
                              <a:gd name="T22" fmla="+- 0 1694 1619"/>
                              <a:gd name="T23" fmla="*/ 1694 h 5688"/>
                              <a:gd name="T24" fmla="+- 0 9197 7009"/>
                              <a:gd name="T25" fmla="*/ T24 w 2274"/>
                              <a:gd name="T26" fmla="+- 0 1694 1619"/>
                              <a:gd name="T27" fmla="*/ 1694 h 5688"/>
                              <a:gd name="T28" fmla="+- 0 9197 7009"/>
                              <a:gd name="T29" fmla="*/ T28 w 2274"/>
                              <a:gd name="T30" fmla="+- 0 4843 1619"/>
                              <a:gd name="T31" fmla="*/ 4843 h 5688"/>
                              <a:gd name="T32" fmla="+- 0 7009 7009"/>
                              <a:gd name="T33" fmla="*/ T32 w 2274"/>
                              <a:gd name="T34" fmla="+- 0 4843 1619"/>
                              <a:gd name="T35" fmla="*/ 4843 h 5688"/>
                              <a:gd name="T36" fmla="+- 0 7009 7009"/>
                              <a:gd name="T37" fmla="*/ T36 w 2274"/>
                              <a:gd name="T38" fmla="+- 0 4888 1619"/>
                              <a:gd name="T39" fmla="*/ 4888 h 5688"/>
                              <a:gd name="T40" fmla="+- 0 7039 7009"/>
                              <a:gd name="T41" fmla="*/ T40 w 2274"/>
                              <a:gd name="T42" fmla="+- 0 4888 1619"/>
                              <a:gd name="T43" fmla="*/ 4888 h 5688"/>
                              <a:gd name="T44" fmla="+- 0 7039 7009"/>
                              <a:gd name="T45" fmla="*/ T44 w 2274"/>
                              <a:gd name="T46" fmla="+- 0 4873 1619"/>
                              <a:gd name="T47" fmla="*/ 4873 h 5688"/>
                              <a:gd name="T48" fmla="+- 0 9227 7009"/>
                              <a:gd name="T49" fmla="*/ T48 w 2274"/>
                              <a:gd name="T50" fmla="+- 0 4873 1619"/>
                              <a:gd name="T51" fmla="*/ 4873 h 5688"/>
                              <a:gd name="T52" fmla="+- 0 9227 7009"/>
                              <a:gd name="T53" fmla="*/ T52 w 2274"/>
                              <a:gd name="T54" fmla="+- 0 4843 1619"/>
                              <a:gd name="T55" fmla="*/ 4843 h 5688"/>
                              <a:gd name="T56" fmla="+- 0 9227 7009"/>
                              <a:gd name="T57" fmla="*/ T56 w 2274"/>
                              <a:gd name="T58" fmla="+- 0 1694 1619"/>
                              <a:gd name="T59" fmla="*/ 1694 h 5688"/>
                              <a:gd name="T60" fmla="+- 0 9227 7009"/>
                              <a:gd name="T61" fmla="*/ T60 w 2274"/>
                              <a:gd name="T62" fmla="+- 0 1679 1619"/>
                              <a:gd name="T63" fmla="*/ 1679 h 5688"/>
                              <a:gd name="T64" fmla="+- 0 9227 7009"/>
                              <a:gd name="T65" fmla="*/ T64 w 2274"/>
                              <a:gd name="T66" fmla="+- 0 1664 1619"/>
                              <a:gd name="T67" fmla="*/ 1664 h 5688"/>
                              <a:gd name="T68" fmla="+- 0 9283 7009"/>
                              <a:gd name="T69" fmla="*/ T68 w 2274"/>
                              <a:gd name="T70" fmla="+- 0 6077 1619"/>
                              <a:gd name="T71" fmla="*/ 6077 h 5688"/>
                              <a:gd name="T72" fmla="+- 0 7378 7009"/>
                              <a:gd name="T73" fmla="*/ T72 w 2274"/>
                              <a:gd name="T74" fmla="+- 0 6077 1619"/>
                              <a:gd name="T75" fmla="*/ 6077 h 5688"/>
                              <a:gd name="T76" fmla="+- 0 7378 7009"/>
                              <a:gd name="T77" fmla="*/ T76 w 2274"/>
                              <a:gd name="T78" fmla="+- 0 6032 1619"/>
                              <a:gd name="T79" fmla="*/ 6032 h 5688"/>
                              <a:gd name="T80" fmla="+- 0 7258 7009"/>
                              <a:gd name="T81" fmla="*/ T80 w 2274"/>
                              <a:gd name="T82" fmla="+- 0 6092 1619"/>
                              <a:gd name="T83" fmla="*/ 6092 h 5688"/>
                              <a:gd name="T84" fmla="+- 0 7378 7009"/>
                              <a:gd name="T85" fmla="*/ T84 w 2274"/>
                              <a:gd name="T86" fmla="+- 0 6152 1619"/>
                              <a:gd name="T87" fmla="*/ 6152 h 5688"/>
                              <a:gd name="T88" fmla="+- 0 7378 7009"/>
                              <a:gd name="T89" fmla="*/ T88 w 2274"/>
                              <a:gd name="T90" fmla="+- 0 6107 1619"/>
                              <a:gd name="T91" fmla="*/ 6107 h 5688"/>
                              <a:gd name="T92" fmla="+- 0 9253 7009"/>
                              <a:gd name="T93" fmla="*/ T92 w 2274"/>
                              <a:gd name="T94" fmla="+- 0 6107 1619"/>
                              <a:gd name="T95" fmla="*/ 6107 h 5688"/>
                              <a:gd name="T96" fmla="+- 0 9253 7009"/>
                              <a:gd name="T97" fmla="*/ T96 w 2274"/>
                              <a:gd name="T98" fmla="+- 0 7276 1619"/>
                              <a:gd name="T99" fmla="*/ 7276 h 5688"/>
                              <a:gd name="T100" fmla="+- 0 7024 7009"/>
                              <a:gd name="T101" fmla="*/ T100 w 2274"/>
                              <a:gd name="T102" fmla="+- 0 7276 1619"/>
                              <a:gd name="T103" fmla="*/ 7276 h 5688"/>
                              <a:gd name="T104" fmla="+- 0 7024 7009"/>
                              <a:gd name="T105" fmla="*/ T104 w 2274"/>
                              <a:gd name="T106" fmla="+- 0 7306 1619"/>
                              <a:gd name="T107" fmla="*/ 7306 h 5688"/>
                              <a:gd name="T108" fmla="+- 0 9283 7009"/>
                              <a:gd name="T109" fmla="*/ T108 w 2274"/>
                              <a:gd name="T110" fmla="+- 0 7306 1619"/>
                              <a:gd name="T111" fmla="*/ 7306 h 5688"/>
                              <a:gd name="T112" fmla="+- 0 9283 7009"/>
                              <a:gd name="T113" fmla="*/ T112 w 2274"/>
                              <a:gd name="T114" fmla="+- 0 7291 1619"/>
                              <a:gd name="T115" fmla="*/ 7291 h 5688"/>
                              <a:gd name="T116" fmla="+- 0 9283 7009"/>
                              <a:gd name="T117" fmla="*/ T116 w 2274"/>
                              <a:gd name="T118" fmla="+- 0 7276 1619"/>
                              <a:gd name="T119" fmla="*/ 7276 h 5688"/>
                              <a:gd name="T120" fmla="+- 0 9283 7009"/>
                              <a:gd name="T121" fmla="*/ T120 w 2274"/>
                              <a:gd name="T122" fmla="+- 0 6107 1619"/>
                              <a:gd name="T123" fmla="*/ 6107 h 5688"/>
                              <a:gd name="T124" fmla="+- 0 9283 7009"/>
                              <a:gd name="T125" fmla="*/ T124 w 2274"/>
                              <a:gd name="T126" fmla="+- 0 6092 1619"/>
                              <a:gd name="T127" fmla="*/ 6092 h 5688"/>
                              <a:gd name="T128" fmla="+- 0 9283 7009"/>
                              <a:gd name="T129" fmla="*/ T128 w 2274"/>
                              <a:gd name="T130" fmla="+- 0 6077 1619"/>
                              <a:gd name="T131" fmla="*/ 6077 h 5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274" h="5688">
                                <a:moveTo>
                                  <a:pt x="2218" y="45"/>
                                </a:moveTo>
                                <a:lnTo>
                                  <a:pt x="343" y="45"/>
                                </a:lnTo>
                                <a:lnTo>
                                  <a:pt x="343" y="0"/>
                                </a:lnTo>
                                <a:lnTo>
                                  <a:pt x="223" y="60"/>
                                </a:lnTo>
                                <a:lnTo>
                                  <a:pt x="343" y="120"/>
                                </a:lnTo>
                                <a:lnTo>
                                  <a:pt x="343" y="75"/>
                                </a:lnTo>
                                <a:lnTo>
                                  <a:pt x="2188" y="75"/>
                                </a:lnTo>
                                <a:lnTo>
                                  <a:pt x="2188" y="3224"/>
                                </a:lnTo>
                                <a:lnTo>
                                  <a:pt x="0" y="3224"/>
                                </a:lnTo>
                                <a:lnTo>
                                  <a:pt x="0" y="3269"/>
                                </a:lnTo>
                                <a:lnTo>
                                  <a:pt x="30" y="3269"/>
                                </a:lnTo>
                                <a:lnTo>
                                  <a:pt x="30" y="3254"/>
                                </a:lnTo>
                                <a:lnTo>
                                  <a:pt x="2218" y="3254"/>
                                </a:lnTo>
                                <a:lnTo>
                                  <a:pt x="2218" y="3224"/>
                                </a:lnTo>
                                <a:lnTo>
                                  <a:pt x="2218" y="75"/>
                                </a:lnTo>
                                <a:lnTo>
                                  <a:pt x="2218" y="60"/>
                                </a:lnTo>
                                <a:lnTo>
                                  <a:pt x="2218" y="45"/>
                                </a:lnTo>
                                <a:close/>
                                <a:moveTo>
                                  <a:pt x="2274" y="4458"/>
                                </a:moveTo>
                                <a:lnTo>
                                  <a:pt x="369" y="4458"/>
                                </a:lnTo>
                                <a:lnTo>
                                  <a:pt x="369" y="4413"/>
                                </a:lnTo>
                                <a:lnTo>
                                  <a:pt x="249" y="4473"/>
                                </a:lnTo>
                                <a:lnTo>
                                  <a:pt x="369" y="4533"/>
                                </a:lnTo>
                                <a:lnTo>
                                  <a:pt x="369" y="4488"/>
                                </a:lnTo>
                                <a:lnTo>
                                  <a:pt x="2244" y="4488"/>
                                </a:lnTo>
                                <a:lnTo>
                                  <a:pt x="2244" y="5657"/>
                                </a:lnTo>
                                <a:lnTo>
                                  <a:pt x="15" y="5657"/>
                                </a:lnTo>
                                <a:lnTo>
                                  <a:pt x="15" y="5687"/>
                                </a:lnTo>
                                <a:lnTo>
                                  <a:pt x="2274" y="5687"/>
                                </a:lnTo>
                                <a:lnTo>
                                  <a:pt x="2274" y="5672"/>
                                </a:lnTo>
                                <a:lnTo>
                                  <a:pt x="2274" y="5657"/>
                                </a:lnTo>
                                <a:lnTo>
                                  <a:pt x="2274" y="4488"/>
                                </a:lnTo>
                                <a:lnTo>
                                  <a:pt x="2274" y="4473"/>
                                </a:lnTo>
                                <a:lnTo>
                                  <a:pt x="2274" y="44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Text Box 27"/>
                        <wps:cNvSpPr txBox="1">
                          <a:spLocks noChangeArrowheads="1"/>
                        </wps:cNvSpPr>
                        <wps:spPr bwMode="auto">
                          <a:xfrm>
                            <a:off x="5084" y="1473"/>
                            <a:ext cx="1893"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FF07B" w14:textId="77777777" w:rsidR="00F5344C" w:rsidRDefault="00F5344C" w:rsidP="00FD3ADF">
                              <w:pPr>
                                <w:spacing w:line="237" w:lineRule="auto"/>
                                <w:ind w:left="648" w:right="13" w:hanging="649"/>
                                <w:rPr>
                                  <w:sz w:val="20"/>
                                </w:rPr>
                              </w:pPr>
                              <w:r>
                                <w:rPr>
                                  <w:spacing w:val="-1"/>
                                  <w:sz w:val="20"/>
                                </w:rPr>
                                <w:t>Perancangan Arsitektur</w:t>
                              </w:r>
                              <w:r>
                                <w:rPr>
                                  <w:spacing w:val="-47"/>
                                  <w:sz w:val="20"/>
                                </w:rPr>
                                <w:t xml:space="preserve"> </w:t>
                              </w:r>
                              <w:r>
                                <w:rPr>
                                  <w:sz w:val="20"/>
                                </w:rPr>
                                <w:t>ANFIS</w:t>
                              </w:r>
                            </w:p>
                          </w:txbxContent>
                        </wps:txbx>
                        <wps:bodyPr rot="0" vert="horz" wrap="square" lIns="0" tIns="0" rIns="0" bIns="0" anchor="t" anchorCtr="0" upright="1">
                          <a:noAutofit/>
                        </wps:bodyPr>
                      </wps:wsp>
                      <wps:wsp>
                        <wps:cNvPr id="49" name="Text Box 28"/>
                        <wps:cNvSpPr txBox="1">
                          <a:spLocks noChangeArrowheads="1"/>
                        </wps:cNvSpPr>
                        <wps:spPr bwMode="auto">
                          <a:xfrm>
                            <a:off x="5341" y="2584"/>
                            <a:ext cx="137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957A1" w14:textId="77777777" w:rsidR="00F5344C" w:rsidRDefault="00F5344C" w:rsidP="00FD3ADF">
                              <w:pPr>
                                <w:spacing w:line="221" w:lineRule="exact"/>
                                <w:rPr>
                                  <w:sz w:val="20"/>
                                </w:rPr>
                              </w:pPr>
                              <w:r>
                                <w:rPr>
                                  <w:spacing w:val="-1"/>
                                  <w:sz w:val="20"/>
                                </w:rPr>
                                <w:t>Pelatihan</w:t>
                              </w:r>
                              <w:r>
                                <w:rPr>
                                  <w:spacing w:val="-12"/>
                                  <w:sz w:val="20"/>
                                </w:rPr>
                                <w:t xml:space="preserve"> </w:t>
                              </w:r>
                              <w:r>
                                <w:rPr>
                                  <w:spacing w:val="-1"/>
                                  <w:sz w:val="20"/>
                                </w:rPr>
                                <w:t>ANFIS</w:t>
                              </w:r>
                            </w:p>
                          </w:txbxContent>
                        </wps:txbx>
                        <wps:bodyPr rot="0" vert="horz" wrap="square" lIns="0" tIns="0" rIns="0" bIns="0" anchor="t" anchorCtr="0" upright="1">
                          <a:noAutofit/>
                        </wps:bodyPr>
                      </wps:wsp>
                      <wps:wsp>
                        <wps:cNvPr id="50" name="Text Box 29"/>
                        <wps:cNvSpPr txBox="1">
                          <a:spLocks noChangeArrowheads="1"/>
                        </wps:cNvSpPr>
                        <wps:spPr bwMode="auto">
                          <a:xfrm>
                            <a:off x="5384" y="3578"/>
                            <a:ext cx="1296"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39721" w14:textId="77777777" w:rsidR="00F5344C" w:rsidRDefault="00F5344C" w:rsidP="00FD3ADF">
                              <w:pPr>
                                <w:spacing w:line="199" w:lineRule="exact"/>
                                <w:rPr>
                                  <w:sz w:val="18"/>
                                </w:rPr>
                              </w:pPr>
                              <w:r>
                                <w:rPr>
                                  <w:spacing w:val="-1"/>
                                  <w:sz w:val="18"/>
                                </w:rPr>
                                <w:t>Pengujian</w:t>
                              </w:r>
                              <w:r>
                                <w:rPr>
                                  <w:spacing w:val="-7"/>
                                  <w:sz w:val="18"/>
                                </w:rPr>
                                <w:t xml:space="preserve"> </w:t>
                              </w:r>
                              <w:r>
                                <w:rPr>
                                  <w:sz w:val="18"/>
                                </w:rPr>
                                <w:t>ANFIS</w:t>
                              </w:r>
                            </w:p>
                          </w:txbxContent>
                        </wps:txbx>
                        <wps:bodyPr rot="0" vert="horz" wrap="square" lIns="0" tIns="0" rIns="0" bIns="0" anchor="t" anchorCtr="0" upright="1">
                          <a:noAutofit/>
                        </wps:bodyPr>
                      </wps:wsp>
                      <wps:wsp>
                        <wps:cNvPr id="51" name="Text Box 30"/>
                        <wps:cNvSpPr txBox="1">
                          <a:spLocks noChangeArrowheads="1"/>
                        </wps:cNvSpPr>
                        <wps:spPr bwMode="auto">
                          <a:xfrm>
                            <a:off x="8565" y="4441"/>
                            <a:ext cx="50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98615" w14:textId="77777777" w:rsidR="00F5344C" w:rsidRDefault="00F5344C" w:rsidP="00FD3ADF">
                              <w:pPr>
                                <w:spacing w:line="266" w:lineRule="exact"/>
                              </w:pPr>
                              <w:r>
                                <w:t>tidak</w:t>
                              </w:r>
                            </w:p>
                          </w:txbxContent>
                        </wps:txbx>
                        <wps:bodyPr rot="0" vert="horz" wrap="square" lIns="0" tIns="0" rIns="0" bIns="0" anchor="t" anchorCtr="0" upright="1">
                          <a:noAutofit/>
                        </wps:bodyPr>
                      </wps:wsp>
                      <wps:wsp>
                        <wps:cNvPr id="52" name="Text Box 31"/>
                        <wps:cNvSpPr txBox="1">
                          <a:spLocks noChangeArrowheads="1"/>
                        </wps:cNvSpPr>
                        <wps:spPr bwMode="auto">
                          <a:xfrm>
                            <a:off x="5351" y="4742"/>
                            <a:ext cx="1398"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9BD34" w14:textId="77777777" w:rsidR="00F5344C" w:rsidRDefault="00F5344C" w:rsidP="00FD3ADF">
                              <w:pPr>
                                <w:ind w:left="292" w:right="1" w:hanging="293"/>
                                <w:rPr>
                                  <w:sz w:val="16"/>
                                </w:rPr>
                              </w:pPr>
                              <w:r>
                                <w:rPr>
                                  <w:sz w:val="16"/>
                                </w:rPr>
                                <w:t>Diiperoleh hasil yang</w:t>
                              </w:r>
                              <w:r>
                                <w:rPr>
                                  <w:spacing w:val="-37"/>
                                  <w:sz w:val="16"/>
                                </w:rPr>
                                <w:t xml:space="preserve"> </w:t>
                              </w:r>
                              <w:r>
                                <w:rPr>
                                  <w:sz w:val="16"/>
                                </w:rPr>
                                <w:t>diinginkan</w:t>
                              </w:r>
                              <w:r>
                                <w:rPr>
                                  <w:spacing w:val="-2"/>
                                  <w:sz w:val="16"/>
                                </w:rPr>
                                <w:t xml:space="preserve"> </w:t>
                              </w:r>
                              <w:r>
                                <w:rPr>
                                  <w:sz w:val="16"/>
                                </w:rPr>
                                <w:t>?</w:t>
                              </w:r>
                            </w:p>
                          </w:txbxContent>
                        </wps:txbx>
                        <wps:bodyPr rot="0" vert="horz" wrap="square" lIns="0" tIns="0" rIns="0" bIns="0" anchor="t" anchorCtr="0" upright="1">
                          <a:noAutofit/>
                        </wps:bodyPr>
                      </wps:wsp>
                      <wps:wsp>
                        <wps:cNvPr id="53" name="Text Box 32"/>
                        <wps:cNvSpPr txBox="1">
                          <a:spLocks noChangeArrowheads="1"/>
                        </wps:cNvSpPr>
                        <wps:spPr bwMode="auto">
                          <a:xfrm>
                            <a:off x="5439" y="5949"/>
                            <a:ext cx="1186"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C4B1C" w14:textId="77777777" w:rsidR="00F5344C" w:rsidRDefault="00F5344C" w:rsidP="00FD3ADF">
                              <w:pPr>
                                <w:spacing w:line="199" w:lineRule="exact"/>
                                <w:rPr>
                                  <w:sz w:val="18"/>
                                </w:rPr>
                              </w:pPr>
                              <w:r>
                                <w:rPr>
                                  <w:sz w:val="18"/>
                                </w:rPr>
                                <w:t>Pembuatan</w:t>
                              </w:r>
                              <w:r>
                                <w:rPr>
                                  <w:spacing w:val="-1"/>
                                  <w:sz w:val="18"/>
                                </w:rPr>
                                <w:t xml:space="preserve"> </w:t>
                              </w:r>
                              <w:r>
                                <w:rPr>
                                  <w:sz w:val="18"/>
                                </w:rPr>
                                <w:t>GUI</w:t>
                              </w:r>
                            </w:p>
                          </w:txbxContent>
                        </wps:txbx>
                        <wps:bodyPr rot="0" vert="horz" wrap="square" lIns="0" tIns="0" rIns="0" bIns="0" anchor="t" anchorCtr="0" upright="1">
                          <a:noAutofit/>
                        </wps:bodyPr>
                      </wps:wsp>
                      <wps:wsp>
                        <wps:cNvPr id="54" name="Text Box 33"/>
                        <wps:cNvSpPr txBox="1">
                          <a:spLocks noChangeArrowheads="1"/>
                        </wps:cNvSpPr>
                        <wps:spPr bwMode="auto">
                          <a:xfrm>
                            <a:off x="8542" y="6904"/>
                            <a:ext cx="50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52986" w14:textId="77777777" w:rsidR="00F5344C" w:rsidRDefault="00F5344C" w:rsidP="00FD3ADF">
                              <w:pPr>
                                <w:spacing w:line="266" w:lineRule="exact"/>
                              </w:pPr>
                              <w:r>
                                <w:t>tidak</w:t>
                              </w:r>
                            </w:p>
                          </w:txbxContent>
                        </wps:txbx>
                        <wps:bodyPr rot="0" vert="horz" wrap="square" lIns="0" tIns="0" rIns="0" bIns="0" anchor="t" anchorCtr="0" upright="1">
                          <a:noAutofit/>
                        </wps:bodyPr>
                      </wps:wsp>
                      <wps:wsp>
                        <wps:cNvPr id="55" name="Text Box 34"/>
                        <wps:cNvSpPr txBox="1">
                          <a:spLocks noChangeArrowheads="1"/>
                        </wps:cNvSpPr>
                        <wps:spPr bwMode="auto">
                          <a:xfrm>
                            <a:off x="5315" y="7183"/>
                            <a:ext cx="1488"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88F86" w14:textId="77777777" w:rsidR="00F5344C" w:rsidRDefault="00F5344C" w:rsidP="00FD3ADF">
                              <w:pPr>
                                <w:ind w:left="300" w:right="1" w:hanging="300"/>
                                <w:rPr>
                                  <w:sz w:val="16"/>
                                </w:rPr>
                              </w:pPr>
                              <w:r>
                                <w:rPr>
                                  <w:sz w:val="16"/>
                                </w:rPr>
                                <w:t>Pengujian GUI dengan</w:t>
                              </w:r>
                              <w:r>
                                <w:rPr>
                                  <w:spacing w:val="-37"/>
                                  <w:sz w:val="16"/>
                                </w:rPr>
                                <w:t xml:space="preserve"> </w:t>
                              </w:r>
                              <w:r>
                                <w:rPr>
                                  <w:sz w:val="16"/>
                                </w:rPr>
                                <w:t>MAPE &lt;10%</w:t>
                              </w:r>
                            </w:p>
                          </w:txbxContent>
                        </wps:txbx>
                        <wps:bodyPr rot="0" vert="horz" wrap="square" lIns="0" tIns="0" rIns="0" bIns="0" anchor="t" anchorCtr="0" upright="1">
                          <a:noAutofit/>
                        </wps:bodyPr>
                      </wps:wsp>
                      <wps:wsp>
                        <wps:cNvPr id="56" name="Text Box 35"/>
                        <wps:cNvSpPr txBox="1">
                          <a:spLocks noChangeArrowheads="1"/>
                        </wps:cNvSpPr>
                        <wps:spPr bwMode="auto">
                          <a:xfrm>
                            <a:off x="4812" y="368"/>
                            <a:ext cx="2420" cy="617"/>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95B3FE" w14:textId="77777777" w:rsidR="00F5344C" w:rsidRDefault="00F5344C" w:rsidP="00FD3ADF">
                              <w:pPr>
                                <w:spacing w:before="72"/>
                                <w:ind w:left="658" w:right="277" w:hanging="366"/>
                                <w:rPr>
                                  <w:sz w:val="20"/>
                                </w:rPr>
                              </w:pPr>
                              <w:r>
                                <w:rPr>
                                  <w:sz w:val="20"/>
                                </w:rPr>
                                <w:t>Pengambilan Data dan</w:t>
                              </w:r>
                              <w:r>
                                <w:rPr>
                                  <w:spacing w:val="-48"/>
                                  <w:sz w:val="20"/>
                                </w:rPr>
                                <w:t xml:space="preserve"> </w:t>
                              </w:r>
                              <w:r>
                                <w:rPr>
                                  <w:sz w:val="20"/>
                                </w:rPr>
                                <w:t>Analisis</w:t>
                              </w:r>
                              <w:r>
                                <w:rPr>
                                  <w:spacing w:val="-3"/>
                                  <w:sz w:val="20"/>
                                </w:rPr>
                                <w:t xml:space="preserve"> </w:t>
                              </w:r>
                              <w:r>
                                <w:rPr>
                                  <w:sz w:val="20"/>
                                </w:rPr>
                                <w:t>Data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F7925E" id="Group 26" o:spid="_x0000_s1026" style="position:absolute;left:0;text-align:left;margin-left:252.5pt;margin-top:107.85pt;width:223.55pt;height:389.6pt;z-index:-251663360;mso-wrap-distance-left:0;mso-wrap-distance-right:0;mso-position-horizontal-relative:page" coordorigin="4812,368" coordsize="4471,7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">
                <v:rect id="Rectangle 13" o:spid="_x0000_s1027" style="position:absolute;left:4812;top:1379;width:2420;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gZsYA&#10;AADbAAAADwAAAGRycy9kb3ducmV2LnhtbESPzWrDMBCE74G+g9hCL6GR81OTuFZCKRRCDoXaJeS4&#10;WBvb2FoZSUnct68KhRyHmfmGyXej6cWVnG8tK5jPEhDEldUt1wq+y4/nNQgfkDX2lknBD3nYbR8m&#10;OWba3viLrkWoRYSwz1BBE8KQSemrhgz6mR2Io3e2zmCI0tVSO7xFuOnlIklSabDluNDgQO8NVV1x&#10;MQoOq5fkFI5zW6675ebT9dNjergo9fQ4vr2CCDSGe/i/vdcKFhv4+xJ/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agZsYAAADbAAAADwAAAAAAAAAAAAAAAACYAgAAZHJz&#10;L2Rvd25yZXYueG1sUEsFBgAAAAAEAAQA9QAAAIsDAAAAAA==&#10;" filled="f" strokeweight="1pt"/>
                <v:shape id="Picture 14" o:spid="_x0000_s1028" type="#_x0000_t75" style="position:absolute;left:5949;top:985;width:12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0/vbCAAAA2wAAAA8AAABkcnMvZG93bnJldi54bWxEj92KwjAUhO8F3yEcwTtNVRDtGkUFQQUR&#10;XR/g0Jz+7DYntYm1vr1ZWPBymJlvmMWqNaVoqHaFZQWjYQSCOLG64EzB7Xs3mIFwHlljaZkUvMjB&#10;atntLDDW9skXaq4+EwHCLkYFufdVLKVLcjLohrYiDl5qa4M+yDqTusZngJtSjqNoKg0WHBZyrGib&#10;U/J7fRgF99PPbSLPm/385c/HA6bpybhGqX6vXX+B8NT6T/i/vdcKJmP4+xJ+gFy+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RtP72wgAAANsAAAAPAAAAAAAAAAAAAAAAAJ8C&#10;AABkcnMvZG93bnJldi54bWxQSwUGAAAAAAQABAD3AAAAjgMAAAAA&#10;">
                  <v:imagedata r:id="rId39" o:title=""/>
                </v:shape>
                <v:rect id="Rectangle 15" o:spid="_x0000_s1029" style="position:absolute;left:4812;top:2421;width:2420;height: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I8vsMA&#10;AADbAAAADwAAAGRycy9kb3ducmV2LnhtbESPQYvCMBSE74L/ITxhL6Kp6ypajSKCIB4WVkU8Pppn&#10;W2xeShK1/nsjCHscZuYbZr5sTCXu5HxpWcGgn4AgzqwuOVdwPGx6ExA+IGusLJOCJ3lYLtqtOaba&#10;PviP7vuQiwhhn6KCIoQ6ldJnBRn0fVsTR+9incEQpculdviIcFPJ7yQZS4Mlx4UCa1oXlF33N6Ng&#10;9zNKzuE0sIfJdTj9dVX3NN7dlPrqNKsZiEBN+A9/2lutYDiC95f4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I8vsMAAADbAAAADwAAAAAAAAAAAAAAAACYAgAAZHJzL2Rv&#10;d25yZXYueG1sUEsFBgAAAAAEAAQA9QAAAIgDAAAAAA==&#10;" filled="f" strokeweight="1pt"/>
                <v:shape id="Picture 16" o:spid="_x0000_s1030" type="#_x0000_t75" style="position:absolute;left:5949;top:2002;width:12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Po2/GAAAA2wAAAA8AAABkcnMvZG93bnJldi54bWxEj0FrwkAUhO8F/8PyCr2UurGCldRVVBIU&#10;D4XapOdH9jVJzb4N2Y3Gf+8KhR6HmfmGWawG04gzda62rGAyjkAQF1bXXCrIvtKXOQjnkTU2lknB&#10;lRyslqOHBcbaXviTzkdfigBhF6OCyvs2ltIVFRl0Y9sSB+/HdgZ9kF0pdYeXADeNfI2imTRYc1io&#10;sKVtRcXp2BsFfvoRNVkyzze/O0z7w3N++E5SpZ4eh/U7CE+D/w//tfdawfQN7l/CD5DLG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Q+jb8YAAADbAAAADwAAAAAAAAAAAAAA&#10;AACfAgAAZHJzL2Rvd25yZXYueG1sUEsFBgAAAAAEAAQA9wAAAJIDAAAAAA==&#10;">
                  <v:imagedata r:id="rId40" o:title=""/>
                </v:shape>
                <v:rect id="Rectangle 17" o:spid="_x0000_s1031" style="position:absolute;left:4812;top:3404;width:2420;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TIMEA&#10;AADbAAAADwAAAGRycy9kb3ducmV2LnhtbERPTYvCMBC9L/gfwgheFpuqu1KrUUQQFg8LqyIeh2Zs&#10;i82kJFHrv98cBI+P971YdaYRd3K+tqxglKQgiAuray4VHA/bYQbCB2SNjWVS8CQPq2XvY4G5tg/+&#10;o/s+lCKGsM9RQRVCm0vpi4oM+sS2xJG7WGcwROhKqR0+Yrhp5DhNp9JgzbGhwpY2FRXX/c0o2H19&#10;p+dwGtlDdp3Mfl3zeZrubkoN+t16DiJQF97il/tHK5jEsfF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TkyDBAAAA2wAAAA8AAAAAAAAAAAAAAAAAmAIAAGRycy9kb3du&#10;cmV2LnhtbFBLBQYAAAAABAAEAPUAAACGAwAAAAA=&#10;" filled="f" strokeweight="1pt"/>
                <v:shape id="Picture 18" o:spid="_x0000_s1032" type="#_x0000_t75" style="position:absolute;left:5949;top:2989;width:12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QbIfDAAAA2wAAAA8AAABkcnMvZG93bnJldi54bWxEj92KwjAUhO8F3yEcwTtNXWFZq1F0QdAF&#10;EasPcGhOf7Q5qU2s9e03CwteDjPzDbNYdaYSLTWutKxgMo5AEKdWl5wruJy3oy8QziNrrCyTghc5&#10;WC37vQXG2j75RG3icxEg7GJUUHhfx1K6tCCDbmxr4uBltjHog2xyqRt8Brip5EcUfUqDJYeFAmv6&#10;Lii9JQ+j4H64XqbyuNnNXv74s8csOxjXKjUcdOs5CE+df4f/2zutYDqDvy/hB8jl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xBsh8MAAADbAAAADwAAAAAAAAAAAAAAAACf&#10;AgAAZHJzL2Rvd25yZXYueG1sUEsFBgAAAAAEAAQA9wAAAI8DAAAAAA==&#10;">
                  <v:imagedata r:id="rId39" o:title=""/>
                </v:shape>
                <v:shape id="Freeform 19" o:spid="_x0000_s1033" style="position:absolute;left:5023;top:4348;width:1965;height:1007;visibility:visible;mso-wrap-style:square;v-text-anchor:top" coordsize="1965,1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CascMA&#10;AADbAAAADwAAAGRycy9kb3ducmV2LnhtbERPy2rCQBTdF/yH4Qpuik4qVTQ6igjFLrqwKj52l8w1&#10;Cc7cCZkxSf++syh0eTjv5bqzRjRU+9KxgrdRAoI4c7rkXMHp+DGcgfABWaNxTAp+yMN61XtZYqpd&#10;y9/UHEIuYgj7FBUUIVSplD4ryKIfuYo4cndXWwwR1rnUNbYx3Bo5TpKptFhybCiwom1B2ePwtArO&#10;7ancX82OL1sz/2pep5N9PrkpNeh3mwWIQF34F/+5P7WC97g+fo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CascMAAADbAAAADwAAAAAAAAAAAAAAAACYAgAAZHJzL2Rv&#10;d25yZXYueG1sUEsFBgAAAAAEAAQA9QAAAIgDAAAAAA==&#10;" path="m,503l983,r982,503l983,1006,,503xe" filled="f" strokeweight="1pt">
                  <v:path arrowok="t" o:connecttype="custom" o:connectlocs="0,4852;983,4349;1965,4852;983,5355;0,4852" o:connectangles="0,0,0,0,0"/>
                </v:shape>
                <v:shape id="Picture 20" o:spid="_x0000_s1034" type="#_x0000_t75" style="position:absolute;left:5949;top:3947;width:12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gE/zEAAAA2wAAAA8AAABkcnMvZG93bnJldi54bWxEj91qwkAUhO+FvsNyCr3TTVopNbpKWyhE&#10;IYRaH+CQPfnR7Nk0u8b49q5Q6OUwM98wq81oWjFQ7xrLCuJZBIK4sLrhSsHh52v6BsJ5ZI2tZVJw&#10;JQeb9cNkhYm2F/6mYe8rESDsElRQe98lUrqiJoNuZjvi4JW2N+iD7Cupe7wEuGnlcxS9SoMNh4Ua&#10;O/qsqTjtz0bBb3Y8vMj8I11cfb7bYllmxg1KPT2O70sQnkb/H/5rp1rBPIb7l/AD5P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lgE/zEAAAA2wAAAA8AAAAAAAAAAAAAAAAA&#10;nwIAAGRycy9kb3ducmV2LnhtbFBLBQYAAAAABAAEAPcAAACQAwAAAAA=&#10;">
                  <v:imagedata r:id="rId39" o:title=""/>
                </v:shape>
                <v:rect id="Rectangle 21" o:spid="_x0000_s1035" style="position:absolute;left:4812;top:5774;width:2420;height: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3Xt8UA&#10;AADbAAAADwAAAGRycy9kb3ducmV2LnhtbESPT2sCMRTE7wW/Q3hCL0Wzbq3oapRSKIiHQlXE42Pz&#10;3F3cvCxJ9o/fvikUehxm5jfMZjeYWnTkfGVZwWyagCDOra64UHA+fU6WIHxA1lhbJgUP8rDbjp42&#10;mGnb8zd1x1CICGGfoYIyhCaT0uclGfRT2xBH72adwRClK6R22Ee4qWWaJAtpsOK4UGJDHyXl92Nr&#10;FBzmb8k1XGb2tLy/rr5c/XJZHFqlnsfD+xpEoCH8h//ae61gnsLvl/gD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de3xQAAANsAAAAPAAAAAAAAAAAAAAAAAJgCAABkcnMv&#10;ZG93bnJldi54bWxQSwUGAAAAAAQABAD1AAAAigMAAAAA&#10;" filled="f" strokeweight="1pt"/>
                <v:shape id="Picture 22" o:spid="_x0000_s1036" type="#_x0000_t75" style="position:absolute;left:5949;top:5395;width:12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XNFvEAAAA2wAAAA8AAABkcnMvZG93bnJldi54bWxEj0FrwkAUhO+F/oflFbyZTTVtJbpKVYSe&#10;ik3s/ZF9TUKzb0N2TaK/3i0IPQ4z8w2z2oymET11rras4DmKQRAXVtdcKjjlh+kChPPIGhvLpOBC&#10;Djbrx4cVptoO/EV95ksRIOxSVFB536ZSuqIigy6yLXHwfmxn0AfZlVJ3OAS4aeQsjl+lwZrDQoUt&#10;7SoqfrOzUbCNx+TafH6f3HB+Ka7bnI/7N1Zq8jS+L0F4Gv1/+N7+0AqSOfx9CT9Ar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8XNFvEAAAA2wAAAA8AAAAAAAAAAAAAAAAA&#10;nwIAAGRycy9kb3ducmV2LnhtbFBLBQYAAAAABAAEAPcAAACQAwAAAAA=&#10;">
                  <v:imagedata r:id="rId41" o:title=""/>
                </v:shape>
                <v:shape id="Freeform 23" o:spid="_x0000_s1037" style="position:absolute;left:5023;top:6744;width:1978;height:1110;visibility:visible;mso-wrap-style:square;v-text-anchor:top" coordsize="1978,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YV2McA&#10;AADbAAAADwAAAGRycy9kb3ducmV2LnhtbESPW2vCQBSE3wX/w3IE33RTkbZEV6nW4qUIXkL7epo9&#10;TYLZsyG7avTXdwuFPg4z8w0znjamFBeqXWFZwUM/AkGcWl1wpiA5vvWeQTiPrLG0TApu5GA6abfG&#10;GGt75T1dDj4TAcIuRgW591UspUtzMuj6tiIO3retDfog60zqGq8Bbko5iKJHabDgsJBjRfOc0tPh&#10;bBSsn5LN9rz8XG6/PhbJ7H11j3brV6W6neZlBMJT4//Df+2VVjAcwu+X8AP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mFdjHAAAA2wAAAA8AAAAAAAAAAAAAAAAAmAIAAGRy&#10;cy9kb3ducmV2LnhtbFBLBQYAAAAABAAEAPUAAACMAwAAAAA=&#10;" path="m,554l989,r989,554l989,1109,,554xe" filled="f" strokeweight="1pt">
                  <v:path arrowok="t" o:connecttype="custom" o:connectlocs="0,7299;989,6745;1978,7299;989,7854;0,7299" o:connectangles="0,0,0,0,0"/>
                </v:shape>
                <v:shape id="Picture 24" o:spid="_x0000_s1038" type="#_x0000_t75" style="position:absolute;left:5949;top:6369;width:12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bFf/DAAAA2wAAAA8AAABkcnMvZG93bnJldi54bWxEj91qAjEUhO8F3yEcwTvNWqu0W6OoIFhB&#10;ROsDHDZnf3Rzst3EdX17IxR6OczMN8xs0ZpSNFS7wrKC0TACQZxYXXCm4PyzGXyAcB5ZY2mZFDzI&#10;wWLe7cww1vbOR2pOPhMBwi5GBbn3VSylS3Iy6Ia2Ig5eamuDPsg6k7rGe4CbUr5F0VQaLDgs5FjR&#10;OqfkeroZBb/7y3ksD6vt58Mfdt+YpnvjGqX6vXb5BcJT6//Df+2tVvA+gdeX8APk/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lsV/8MAAADbAAAADwAAAAAAAAAAAAAAAACf&#10;AgAAZHJzL2Rvd25yZXYueG1sUEsFBgAAAAAEAAQA9wAAAI8DAAAAAA==&#10;">
                  <v:imagedata r:id="rId39" o:title=""/>
                </v:shape>
                <v:shape id="Picture 25" o:spid="_x0000_s1039" type="#_x0000_t75" style="position:absolute;left:5950;top:7854;width:120;height:3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NuKPCAAAA2wAAAA8AAABkcnMvZG93bnJldi54bWxEj9GKwjAURN+F/YdwF/ZFNF0VlWpaZHHF&#10;R7frB1yaa1ttbkoTtfr1RhB8HGbmDLNMO1OLC7WusqzgexiBIM6trrhQsP//HcxBOI+ssbZMCm7k&#10;IE0+ekuMtb3yH10yX4gAYRejgtL7JpbS5SUZdEPbEAfvYFuDPsi2kLrFa4CbWo6iaCoNVhwWSmzo&#10;p6T8lJ2NAtysRrNmMt71192Gaq+PPO7flfr67FYLEJ46/w6/2lutYDKF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TbijwgAAANsAAAAPAAAAAAAAAAAAAAAAAJ8C&#10;AABkcnMvZG93bnJldi54bWxQSwUGAAAAAAQABAD3AAAAjgMAAAAA&#10;">
                  <v:imagedata r:id="rId42" o:title=""/>
                </v:shape>
                <v:shape id="AutoShape 26" o:spid="_x0000_s1040" style="position:absolute;left:7009;top:1618;width:2274;height:5688;visibility:visible;mso-wrap-style:square;v-text-anchor:top" coordsize="2274,5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2vMcA&#10;AADbAAAADwAAAGRycy9kb3ducmV2LnhtbESPQWvCQBSE70L/w/KEXkLdVFqbRlfRYqFgVbQ99PjI&#10;PpNg9m3Irib+e1coeBxm5htmMutMJc7UuNKygudBDII4s7rkXMHvz+dTAsJ5ZI2VZVJwIQez6UNv&#10;gqm2Le/ovPe5CBB2KSoovK9TKV1WkEE3sDVx8A62MeiDbHKpG2wD3FRyGMcjabDksFBgTR8FZcf9&#10;ySgYrc3xFL2uovfvZZtsDwu7ieZ/Sj32u/kYhKfO38P/7S+t4OUNbl/CD5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DNrzHAAAA2wAAAA8AAAAAAAAAAAAAAAAAmAIAAGRy&#10;cy9kb3ducmV2LnhtbFBLBQYAAAAABAAEAPUAAACMAwAAAAA=&#10;" path="m2218,45l343,45,343,,223,60r120,60l343,75r1845,l2188,3224,,3224r,45l30,3269r,-15l2218,3254r,-30l2218,75r,-15l2218,45xm2274,4458r-1905,l369,4413r-120,60l369,4533r,-45l2244,4488r,1169l15,5657r,30l2274,5687r,-15l2274,5657r,-1169l2274,4473r,-15xe" fillcolor="black" stroked="f">
                  <v:path arrowok="t" o:connecttype="custom" o:connectlocs="2218,1664;343,1664;343,1619;223,1679;343,1739;343,1694;2188,1694;2188,4843;0,4843;0,4888;30,4888;30,4873;2218,4873;2218,4843;2218,1694;2218,1679;2218,1664;2274,6077;369,6077;369,6032;249,6092;369,6152;369,6107;2244,6107;2244,7276;15,7276;15,7306;2274,7306;2274,7291;2274,7276;2274,6107;2274,6092;2274,6077" o:connectangles="0,0,0,0,0,0,0,0,0,0,0,0,0,0,0,0,0,0,0,0,0,0,0,0,0,0,0,0,0,0,0,0,0"/>
                </v:shape>
                <v:shapetype id="_x0000_t202" coordsize="21600,21600" o:spt="202" path="m,l,21600r21600,l21600,xe">
                  <v:stroke joinstyle="miter"/>
                  <v:path gradientshapeok="t" o:connecttype="rect"/>
                </v:shapetype>
                <v:shape id="Text Box 27" o:spid="_x0000_s1041" type="#_x0000_t202" style="position:absolute;left:5084;top:1473;width:1893;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27EFF07B" w14:textId="77777777" w:rsidR="00F5344C" w:rsidRDefault="00F5344C" w:rsidP="00FD3ADF">
                        <w:pPr>
                          <w:spacing w:line="237" w:lineRule="auto"/>
                          <w:ind w:left="648" w:right="13" w:hanging="649"/>
                          <w:rPr>
                            <w:sz w:val="20"/>
                          </w:rPr>
                        </w:pPr>
                        <w:r>
                          <w:rPr>
                            <w:spacing w:val="-1"/>
                            <w:sz w:val="20"/>
                          </w:rPr>
                          <w:t>Perancangan Arsitektur</w:t>
                        </w:r>
                        <w:r>
                          <w:rPr>
                            <w:spacing w:val="-47"/>
                            <w:sz w:val="20"/>
                          </w:rPr>
                          <w:t xml:space="preserve"> </w:t>
                        </w:r>
                        <w:r>
                          <w:rPr>
                            <w:sz w:val="20"/>
                          </w:rPr>
                          <w:t>ANFIS</w:t>
                        </w:r>
                      </w:p>
                    </w:txbxContent>
                  </v:textbox>
                </v:shape>
                <v:shape id="Text Box 28" o:spid="_x0000_s1042" type="#_x0000_t202" style="position:absolute;left:5341;top:2584;width:1378;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14:paraId="3AE957A1" w14:textId="77777777" w:rsidR="00F5344C" w:rsidRDefault="00F5344C" w:rsidP="00FD3ADF">
                        <w:pPr>
                          <w:spacing w:line="221" w:lineRule="exact"/>
                          <w:rPr>
                            <w:sz w:val="20"/>
                          </w:rPr>
                        </w:pPr>
                        <w:r>
                          <w:rPr>
                            <w:spacing w:val="-1"/>
                            <w:sz w:val="20"/>
                          </w:rPr>
                          <w:t>Pelatihan</w:t>
                        </w:r>
                        <w:r>
                          <w:rPr>
                            <w:spacing w:val="-12"/>
                            <w:sz w:val="20"/>
                          </w:rPr>
                          <w:t xml:space="preserve"> </w:t>
                        </w:r>
                        <w:r>
                          <w:rPr>
                            <w:spacing w:val="-1"/>
                            <w:sz w:val="20"/>
                          </w:rPr>
                          <w:t>ANFIS</w:t>
                        </w:r>
                      </w:p>
                    </w:txbxContent>
                  </v:textbox>
                </v:shape>
                <v:shape id="Text Box 29" o:spid="_x0000_s1043" type="#_x0000_t202" style="position:absolute;left:5384;top:3578;width:1296;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14:paraId="24D39721" w14:textId="77777777" w:rsidR="00F5344C" w:rsidRDefault="00F5344C" w:rsidP="00FD3ADF">
                        <w:pPr>
                          <w:spacing w:line="199" w:lineRule="exact"/>
                          <w:rPr>
                            <w:sz w:val="18"/>
                          </w:rPr>
                        </w:pPr>
                        <w:r>
                          <w:rPr>
                            <w:spacing w:val="-1"/>
                            <w:sz w:val="18"/>
                          </w:rPr>
                          <w:t>Pengujian</w:t>
                        </w:r>
                        <w:r>
                          <w:rPr>
                            <w:spacing w:val="-7"/>
                            <w:sz w:val="18"/>
                          </w:rPr>
                          <w:t xml:space="preserve"> </w:t>
                        </w:r>
                        <w:r>
                          <w:rPr>
                            <w:sz w:val="18"/>
                          </w:rPr>
                          <w:t>ANFIS</w:t>
                        </w:r>
                      </w:p>
                    </w:txbxContent>
                  </v:textbox>
                </v:shape>
                <v:shape id="Text Box 30" o:spid="_x0000_s1044" type="#_x0000_t202" style="position:absolute;left:8565;top:4441;width:50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14:paraId="64598615" w14:textId="77777777" w:rsidR="00F5344C" w:rsidRDefault="00F5344C" w:rsidP="00FD3ADF">
                        <w:pPr>
                          <w:spacing w:line="266" w:lineRule="exact"/>
                        </w:pPr>
                        <w:r>
                          <w:t>tidak</w:t>
                        </w:r>
                      </w:p>
                    </w:txbxContent>
                  </v:textbox>
                </v:shape>
                <v:shape id="Text Box 31" o:spid="_x0000_s1045" type="#_x0000_t202" style="position:absolute;left:5351;top:4742;width:1398;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14:paraId="5979BD34" w14:textId="77777777" w:rsidR="00F5344C" w:rsidRDefault="00F5344C" w:rsidP="00FD3ADF">
                        <w:pPr>
                          <w:ind w:left="292" w:right="1" w:hanging="293"/>
                          <w:rPr>
                            <w:sz w:val="16"/>
                          </w:rPr>
                        </w:pPr>
                        <w:r>
                          <w:rPr>
                            <w:sz w:val="16"/>
                          </w:rPr>
                          <w:t>Diiperoleh hasil yang</w:t>
                        </w:r>
                        <w:r>
                          <w:rPr>
                            <w:spacing w:val="-37"/>
                            <w:sz w:val="16"/>
                          </w:rPr>
                          <w:t xml:space="preserve"> </w:t>
                        </w:r>
                        <w:r>
                          <w:rPr>
                            <w:sz w:val="16"/>
                          </w:rPr>
                          <w:t>diinginkan</w:t>
                        </w:r>
                        <w:r>
                          <w:rPr>
                            <w:spacing w:val="-2"/>
                            <w:sz w:val="16"/>
                          </w:rPr>
                          <w:t xml:space="preserve"> </w:t>
                        </w:r>
                        <w:r>
                          <w:rPr>
                            <w:sz w:val="16"/>
                          </w:rPr>
                          <w:t>?</w:t>
                        </w:r>
                      </w:p>
                    </w:txbxContent>
                  </v:textbox>
                </v:shape>
                <v:shape id="Text Box 32" o:spid="_x0000_s1046" type="#_x0000_t202" style="position:absolute;left:5439;top:5949;width:1186;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14:paraId="2E5C4B1C" w14:textId="77777777" w:rsidR="00F5344C" w:rsidRDefault="00F5344C" w:rsidP="00FD3ADF">
                        <w:pPr>
                          <w:spacing w:line="199" w:lineRule="exact"/>
                          <w:rPr>
                            <w:sz w:val="18"/>
                          </w:rPr>
                        </w:pPr>
                        <w:r>
                          <w:rPr>
                            <w:sz w:val="18"/>
                          </w:rPr>
                          <w:t>Pembuatan</w:t>
                        </w:r>
                        <w:r>
                          <w:rPr>
                            <w:spacing w:val="-1"/>
                            <w:sz w:val="18"/>
                          </w:rPr>
                          <w:t xml:space="preserve"> </w:t>
                        </w:r>
                        <w:r>
                          <w:rPr>
                            <w:sz w:val="18"/>
                          </w:rPr>
                          <w:t>GUI</w:t>
                        </w:r>
                      </w:p>
                    </w:txbxContent>
                  </v:textbox>
                </v:shape>
                <v:shape id="Text Box 33" o:spid="_x0000_s1047" type="#_x0000_t202" style="position:absolute;left:8542;top:6904;width:50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14:paraId="73952986" w14:textId="77777777" w:rsidR="00F5344C" w:rsidRDefault="00F5344C" w:rsidP="00FD3ADF">
                        <w:pPr>
                          <w:spacing w:line="266" w:lineRule="exact"/>
                        </w:pPr>
                        <w:r>
                          <w:t>tidak</w:t>
                        </w:r>
                      </w:p>
                    </w:txbxContent>
                  </v:textbox>
                </v:shape>
                <v:shape id="Text Box 34" o:spid="_x0000_s1048" type="#_x0000_t202" style="position:absolute;left:5315;top:7183;width:1488;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51D88F86" w14:textId="77777777" w:rsidR="00F5344C" w:rsidRDefault="00F5344C" w:rsidP="00FD3ADF">
                        <w:pPr>
                          <w:ind w:left="300" w:right="1" w:hanging="300"/>
                          <w:rPr>
                            <w:sz w:val="16"/>
                          </w:rPr>
                        </w:pPr>
                        <w:r>
                          <w:rPr>
                            <w:sz w:val="16"/>
                          </w:rPr>
                          <w:t>Pengujian GUI dengan</w:t>
                        </w:r>
                        <w:r>
                          <w:rPr>
                            <w:spacing w:val="-37"/>
                            <w:sz w:val="16"/>
                          </w:rPr>
                          <w:t xml:space="preserve"> </w:t>
                        </w:r>
                        <w:r>
                          <w:rPr>
                            <w:sz w:val="16"/>
                          </w:rPr>
                          <w:t>MAPE &lt;10%</w:t>
                        </w:r>
                      </w:p>
                    </w:txbxContent>
                  </v:textbox>
                </v:shape>
                <v:shape id="Text Box 35" o:spid="_x0000_s1049" type="#_x0000_t202" style="position:absolute;left:4812;top:368;width:2420;height: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h2cMA&#10;AADbAAAADwAAAGRycy9kb3ducmV2LnhtbESP0WrCQBRE3wv9h+UKfasbhYSSZiNaFJQKtdYPuGRv&#10;k2D2btjdxvj3bkHwcZiZM0yxGE0nBnK+taxgNk1AEFdWt1wrOP1sXt9A+ICssbNMCq7kYVE+PxWY&#10;a3vhbxqOoRYRwj5HBU0IfS6lrxoy6Ke2J47er3UGQ5SultrhJcJNJ+dJkkmDLceFBnv6aKg6H/+M&#10;grXfXud0SlfZcNi7L/xM97Nxp9TLZFy+gwg0hkf43t5qBWkG/1/iD5D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h2cMAAADbAAAADwAAAAAAAAAAAAAAAACYAgAAZHJzL2Rv&#10;d25yZXYueG1sUEsFBgAAAAAEAAQA9QAAAIgDAAAAAA==&#10;" filled="f" strokeweight="1pt">
                  <v:textbox inset="0,0,0,0">
                    <w:txbxContent>
                      <w:p w14:paraId="3295B3FE" w14:textId="77777777" w:rsidR="00F5344C" w:rsidRDefault="00F5344C" w:rsidP="00FD3ADF">
                        <w:pPr>
                          <w:spacing w:before="72"/>
                          <w:ind w:left="658" w:right="277" w:hanging="366"/>
                          <w:rPr>
                            <w:sz w:val="20"/>
                          </w:rPr>
                        </w:pPr>
                        <w:r>
                          <w:rPr>
                            <w:sz w:val="20"/>
                          </w:rPr>
                          <w:t>Pengambilan Data dan</w:t>
                        </w:r>
                        <w:r>
                          <w:rPr>
                            <w:spacing w:val="-48"/>
                            <w:sz w:val="20"/>
                          </w:rPr>
                          <w:t xml:space="preserve"> </w:t>
                        </w:r>
                        <w:r>
                          <w:rPr>
                            <w:sz w:val="20"/>
                          </w:rPr>
                          <w:t>Analisis</w:t>
                        </w:r>
                        <w:r>
                          <w:rPr>
                            <w:spacing w:val="-3"/>
                            <w:sz w:val="20"/>
                          </w:rPr>
                          <w:t xml:space="preserve"> </w:t>
                        </w:r>
                        <w:r>
                          <w:rPr>
                            <w:sz w:val="20"/>
                          </w:rPr>
                          <w:t>Data</w:t>
                        </w:r>
                      </w:p>
                    </w:txbxContent>
                  </v:textbox>
                </v:shape>
                <w10:wrap type="topAndBottom" anchorx="page"/>
              </v:group>
            </w:pict>
          </mc:Fallback>
        </mc:AlternateContent>
      </w:r>
      <w:r>
        <w:rPr>
          <w:noProof/>
          <w:lang w:val="en-US" w:eastAsia="en-US" w:bidi="ar-SA"/>
        </w:rPr>
        <w:drawing>
          <wp:anchor distT="0" distB="0" distL="114300" distR="114300" simplePos="0" relativeHeight="251657216" behindDoc="0" locked="0" layoutInCell="1" allowOverlap="1" wp14:anchorId="52C345F7" wp14:editId="61B24DC7">
            <wp:simplePos x="0" y="0"/>
            <wp:positionH relativeFrom="column">
              <wp:posOffset>2488295</wp:posOffset>
            </wp:positionH>
            <wp:positionV relativeFrom="paragraph">
              <wp:posOffset>1184456</wp:posOffset>
            </wp:positionV>
            <wp:extent cx="66582" cy="219166"/>
            <wp:effectExtent l="0" t="0" r="0" b="0"/>
            <wp:wrapNone/>
            <wp:docPr id="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679" cy="2227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7162">
        <w:rPr>
          <w:noProof/>
          <w:sz w:val="20"/>
          <w:lang w:val="en-US" w:eastAsia="en-US" w:bidi="ar-SA"/>
        </w:rPr>
        <mc:AlternateContent>
          <mc:Choice Requires="wpg">
            <w:drawing>
              <wp:inline distT="0" distB="0" distL="0" distR="0" wp14:anchorId="4B3939BD" wp14:editId="14A76B24">
                <wp:extent cx="1536700" cy="1218565"/>
                <wp:effectExtent l="0" t="0" r="25400" b="19685"/>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6700" cy="1218565"/>
                          <a:chOff x="10" y="-52"/>
                          <a:chExt cx="2420" cy="1919"/>
                        </a:xfrm>
                      </wpg:grpSpPr>
                      <wps:wsp>
                        <wps:cNvPr id="80" name="Freeform 182"/>
                        <wps:cNvSpPr>
                          <a:spLocks/>
                        </wps:cNvSpPr>
                        <wps:spPr bwMode="auto">
                          <a:xfrm>
                            <a:off x="530" y="10"/>
                            <a:ext cx="1367" cy="735"/>
                          </a:xfrm>
                          <a:custGeom>
                            <a:avLst/>
                            <a:gdLst>
                              <a:gd name="T0" fmla="+- 0 530 530"/>
                              <a:gd name="T1" fmla="*/ T0 w 1367"/>
                              <a:gd name="T2" fmla="+- 0 377 10"/>
                              <a:gd name="T3" fmla="*/ 377 h 735"/>
                              <a:gd name="T4" fmla="+- 0 555 530"/>
                              <a:gd name="T5" fmla="*/ T4 w 1367"/>
                              <a:gd name="T6" fmla="+- 0 280 10"/>
                              <a:gd name="T7" fmla="*/ 280 h 735"/>
                              <a:gd name="T8" fmla="+- 0 624 530"/>
                              <a:gd name="T9" fmla="*/ T8 w 1367"/>
                              <a:gd name="T10" fmla="+- 0 192 10"/>
                              <a:gd name="T11" fmla="*/ 192 h 735"/>
                              <a:gd name="T12" fmla="+- 0 673 530"/>
                              <a:gd name="T13" fmla="*/ T12 w 1367"/>
                              <a:gd name="T14" fmla="+- 0 153 10"/>
                              <a:gd name="T15" fmla="*/ 153 h 735"/>
                              <a:gd name="T16" fmla="+- 0 731 530"/>
                              <a:gd name="T17" fmla="*/ T16 w 1367"/>
                              <a:gd name="T18" fmla="+- 0 118 10"/>
                              <a:gd name="T19" fmla="*/ 118 h 735"/>
                              <a:gd name="T20" fmla="+- 0 796 530"/>
                              <a:gd name="T21" fmla="*/ T20 w 1367"/>
                              <a:gd name="T22" fmla="+- 0 87 10"/>
                              <a:gd name="T23" fmla="*/ 87 h 735"/>
                              <a:gd name="T24" fmla="+- 0 869 530"/>
                              <a:gd name="T25" fmla="*/ T24 w 1367"/>
                              <a:gd name="T26" fmla="+- 0 60 10"/>
                              <a:gd name="T27" fmla="*/ 60 h 735"/>
                              <a:gd name="T28" fmla="+- 0 948 530"/>
                              <a:gd name="T29" fmla="*/ T28 w 1367"/>
                              <a:gd name="T30" fmla="+- 0 39 10"/>
                              <a:gd name="T31" fmla="*/ 39 h 735"/>
                              <a:gd name="T32" fmla="+- 0 1032 530"/>
                              <a:gd name="T33" fmla="*/ T32 w 1367"/>
                              <a:gd name="T34" fmla="+- 0 23 10"/>
                              <a:gd name="T35" fmla="*/ 23 h 735"/>
                              <a:gd name="T36" fmla="+- 0 1121 530"/>
                              <a:gd name="T37" fmla="*/ T36 w 1367"/>
                              <a:gd name="T38" fmla="+- 0 13 10"/>
                              <a:gd name="T39" fmla="*/ 13 h 735"/>
                              <a:gd name="T40" fmla="+- 0 1214 530"/>
                              <a:gd name="T41" fmla="*/ T40 w 1367"/>
                              <a:gd name="T42" fmla="+- 0 10 10"/>
                              <a:gd name="T43" fmla="*/ 10 h 735"/>
                              <a:gd name="T44" fmla="+- 0 1307 530"/>
                              <a:gd name="T45" fmla="*/ T44 w 1367"/>
                              <a:gd name="T46" fmla="+- 0 13 10"/>
                              <a:gd name="T47" fmla="*/ 13 h 735"/>
                              <a:gd name="T48" fmla="+- 0 1395 530"/>
                              <a:gd name="T49" fmla="*/ T48 w 1367"/>
                              <a:gd name="T50" fmla="+- 0 23 10"/>
                              <a:gd name="T51" fmla="*/ 23 h 735"/>
                              <a:gd name="T52" fmla="+- 0 1480 530"/>
                              <a:gd name="T53" fmla="*/ T52 w 1367"/>
                              <a:gd name="T54" fmla="+- 0 39 10"/>
                              <a:gd name="T55" fmla="*/ 39 h 735"/>
                              <a:gd name="T56" fmla="+- 0 1559 530"/>
                              <a:gd name="T57" fmla="*/ T56 w 1367"/>
                              <a:gd name="T58" fmla="+- 0 60 10"/>
                              <a:gd name="T59" fmla="*/ 60 h 735"/>
                              <a:gd name="T60" fmla="+- 0 1631 530"/>
                              <a:gd name="T61" fmla="*/ T60 w 1367"/>
                              <a:gd name="T62" fmla="+- 0 87 10"/>
                              <a:gd name="T63" fmla="*/ 87 h 735"/>
                              <a:gd name="T64" fmla="+- 0 1697 530"/>
                              <a:gd name="T65" fmla="*/ T64 w 1367"/>
                              <a:gd name="T66" fmla="+- 0 118 10"/>
                              <a:gd name="T67" fmla="*/ 118 h 735"/>
                              <a:gd name="T68" fmla="+- 0 1755 530"/>
                              <a:gd name="T69" fmla="*/ T68 w 1367"/>
                              <a:gd name="T70" fmla="+- 0 153 10"/>
                              <a:gd name="T71" fmla="*/ 153 h 735"/>
                              <a:gd name="T72" fmla="+- 0 1804 530"/>
                              <a:gd name="T73" fmla="*/ T72 w 1367"/>
                              <a:gd name="T74" fmla="+- 0 192 10"/>
                              <a:gd name="T75" fmla="*/ 192 h 735"/>
                              <a:gd name="T76" fmla="+- 0 1873 530"/>
                              <a:gd name="T77" fmla="*/ T76 w 1367"/>
                              <a:gd name="T78" fmla="+- 0 280 10"/>
                              <a:gd name="T79" fmla="*/ 280 h 735"/>
                              <a:gd name="T80" fmla="+- 0 1897 530"/>
                              <a:gd name="T81" fmla="*/ T80 w 1367"/>
                              <a:gd name="T82" fmla="+- 0 377 10"/>
                              <a:gd name="T83" fmla="*/ 377 h 735"/>
                              <a:gd name="T84" fmla="+- 0 1891 530"/>
                              <a:gd name="T85" fmla="*/ T84 w 1367"/>
                              <a:gd name="T86" fmla="+- 0 427 10"/>
                              <a:gd name="T87" fmla="*/ 427 h 735"/>
                              <a:gd name="T88" fmla="+- 0 1843 530"/>
                              <a:gd name="T89" fmla="*/ T88 w 1367"/>
                              <a:gd name="T90" fmla="+- 0 520 10"/>
                              <a:gd name="T91" fmla="*/ 520 h 735"/>
                              <a:gd name="T92" fmla="+- 0 1755 530"/>
                              <a:gd name="T93" fmla="*/ T92 w 1367"/>
                              <a:gd name="T94" fmla="+- 0 602 10"/>
                              <a:gd name="T95" fmla="*/ 602 h 735"/>
                              <a:gd name="T96" fmla="+- 0 1697 530"/>
                              <a:gd name="T97" fmla="*/ T96 w 1367"/>
                              <a:gd name="T98" fmla="+- 0 637 10"/>
                              <a:gd name="T99" fmla="*/ 637 h 735"/>
                              <a:gd name="T100" fmla="+- 0 1631 530"/>
                              <a:gd name="T101" fmla="*/ T100 w 1367"/>
                              <a:gd name="T102" fmla="+- 0 668 10"/>
                              <a:gd name="T103" fmla="*/ 668 h 735"/>
                              <a:gd name="T104" fmla="+- 0 1559 530"/>
                              <a:gd name="T105" fmla="*/ T104 w 1367"/>
                              <a:gd name="T106" fmla="+- 0 694 10"/>
                              <a:gd name="T107" fmla="*/ 694 h 735"/>
                              <a:gd name="T108" fmla="+- 0 1480 530"/>
                              <a:gd name="T109" fmla="*/ T108 w 1367"/>
                              <a:gd name="T110" fmla="+- 0 716 10"/>
                              <a:gd name="T111" fmla="*/ 716 h 735"/>
                              <a:gd name="T112" fmla="+- 0 1395 530"/>
                              <a:gd name="T113" fmla="*/ T112 w 1367"/>
                              <a:gd name="T114" fmla="+- 0 731 10"/>
                              <a:gd name="T115" fmla="*/ 731 h 735"/>
                              <a:gd name="T116" fmla="+- 0 1307 530"/>
                              <a:gd name="T117" fmla="*/ T116 w 1367"/>
                              <a:gd name="T118" fmla="+- 0 741 10"/>
                              <a:gd name="T119" fmla="*/ 741 h 735"/>
                              <a:gd name="T120" fmla="+- 0 1214 530"/>
                              <a:gd name="T121" fmla="*/ T120 w 1367"/>
                              <a:gd name="T122" fmla="+- 0 744 10"/>
                              <a:gd name="T123" fmla="*/ 744 h 735"/>
                              <a:gd name="T124" fmla="+- 0 1121 530"/>
                              <a:gd name="T125" fmla="*/ T124 w 1367"/>
                              <a:gd name="T126" fmla="+- 0 741 10"/>
                              <a:gd name="T127" fmla="*/ 741 h 735"/>
                              <a:gd name="T128" fmla="+- 0 1032 530"/>
                              <a:gd name="T129" fmla="*/ T128 w 1367"/>
                              <a:gd name="T130" fmla="+- 0 731 10"/>
                              <a:gd name="T131" fmla="*/ 731 h 735"/>
                              <a:gd name="T132" fmla="+- 0 948 530"/>
                              <a:gd name="T133" fmla="*/ T132 w 1367"/>
                              <a:gd name="T134" fmla="+- 0 716 10"/>
                              <a:gd name="T135" fmla="*/ 716 h 735"/>
                              <a:gd name="T136" fmla="+- 0 869 530"/>
                              <a:gd name="T137" fmla="*/ T136 w 1367"/>
                              <a:gd name="T138" fmla="+- 0 694 10"/>
                              <a:gd name="T139" fmla="*/ 694 h 735"/>
                              <a:gd name="T140" fmla="+- 0 796 530"/>
                              <a:gd name="T141" fmla="*/ T140 w 1367"/>
                              <a:gd name="T142" fmla="+- 0 668 10"/>
                              <a:gd name="T143" fmla="*/ 668 h 735"/>
                              <a:gd name="T144" fmla="+- 0 731 530"/>
                              <a:gd name="T145" fmla="*/ T144 w 1367"/>
                              <a:gd name="T146" fmla="+- 0 637 10"/>
                              <a:gd name="T147" fmla="*/ 637 h 735"/>
                              <a:gd name="T148" fmla="+- 0 673 530"/>
                              <a:gd name="T149" fmla="*/ T148 w 1367"/>
                              <a:gd name="T150" fmla="+- 0 602 10"/>
                              <a:gd name="T151" fmla="*/ 602 h 735"/>
                              <a:gd name="T152" fmla="+- 0 624 530"/>
                              <a:gd name="T153" fmla="*/ T152 w 1367"/>
                              <a:gd name="T154" fmla="+- 0 563 10"/>
                              <a:gd name="T155" fmla="*/ 563 h 735"/>
                              <a:gd name="T156" fmla="+- 0 555 530"/>
                              <a:gd name="T157" fmla="*/ T156 w 1367"/>
                              <a:gd name="T158" fmla="+- 0 475 10"/>
                              <a:gd name="T159" fmla="*/ 475 h 735"/>
                              <a:gd name="T160" fmla="+- 0 530 530"/>
                              <a:gd name="T161" fmla="*/ T160 w 1367"/>
                              <a:gd name="T162" fmla="+- 0 377 10"/>
                              <a:gd name="T163" fmla="*/ 377 h 7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67" h="735">
                                <a:moveTo>
                                  <a:pt x="0" y="367"/>
                                </a:moveTo>
                                <a:lnTo>
                                  <a:pt x="25" y="270"/>
                                </a:lnTo>
                                <a:lnTo>
                                  <a:pt x="94" y="182"/>
                                </a:lnTo>
                                <a:lnTo>
                                  <a:pt x="143" y="143"/>
                                </a:lnTo>
                                <a:lnTo>
                                  <a:pt x="201" y="108"/>
                                </a:lnTo>
                                <a:lnTo>
                                  <a:pt x="266" y="77"/>
                                </a:lnTo>
                                <a:lnTo>
                                  <a:pt x="339" y="50"/>
                                </a:lnTo>
                                <a:lnTo>
                                  <a:pt x="418" y="29"/>
                                </a:lnTo>
                                <a:lnTo>
                                  <a:pt x="502" y="13"/>
                                </a:lnTo>
                                <a:lnTo>
                                  <a:pt x="591" y="3"/>
                                </a:lnTo>
                                <a:lnTo>
                                  <a:pt x="684" y="0"/>
                                </a:lnTo>
                                <a:lnTo>
                                  <a:pt x="777" y="3"/>
                                </a:lnTo>
                                <a:lnTo>
                                  <a:pt x="865" y="13"/>
                                </a:lnTo>
                                <a:lnTo>
                                  <a:pt x="950" y="29"/>
                                </a:lnTo>
                                <a:lnTo>
                                  <a:pt x="1029" y="50"/>
                                </a:lnTo>
                                <a:lnTo>
                                  <a:pt x="1101" y="77"/>
                                </a:lnTo>
                                <a:lnTo>
                                  <a:pt x="1167" y="108"/>
                                </a:lnTo>
                                <a:lnTo>
                                  <a:pt x="1225" y="143"/>
                                </a:lnTo>
                                <a:lnTo>
                                  <a:pt x="1274" y="182"/>
                                </a:lnTo>
                                <a:lnTo>
                                  <a:pt x="1343" y="270"/>
                                </a:lnTo>
                                <a:lnTo>
                                  <a:pt x="1367" y="367"/>
                                </a:lnTo>
                                <a:lnTo>
                                  <a:pt x="1361" y="417"/>
                                </a:lnTo>
                                <a:lnTo>
                                  <a:pt x="1313" y="510"/>
                                </a:lnTo>
                                <a:lnTo>
                                  <a:pt x="1225" y="592"/>
                                </a:lnTo>
                                <a:lnTo>
                                  <a:pt x="1167" y="627"/>
                                </a:lnTo>
                                <a:lnTo>
                                  <a:pt x="1101" y="658"/>
                                </a:lnTo>
                                <a:lnTo>
                                  <a:pt x="1029" y="684"/>
                                </a:lnTo>
                                <a:lnTo>
                                  <a:pt x="950" y="706"/>
                                </a:lnTo>
                                <a:lnTo>
                                  <a:pt x="865" y="721"/>
                                </a:lnTo>
                                <a:lnTo>
                                  <a:pt x="777" y="731"/>
                                </a:lnTo>
                                <a:lnTo>
                                  <a:pt x="684" y="734"/>
                                </a:lnTo>
                                <a:lnTo>
                                  <a:pt x="591" y="731"/>
                                </a:lnTo>
                                <a:lnTo>
                                  <a:pt x="502" y="721"/>
                                </a:lnTo>
                                <a:lnTo>
                                  <a:pt x="418" y="706"/>
                                </a:lnTo>
                                <a:lnTo>
                                  <a:pt x="339" y="684"/>
                                </a:lnTo>
                                <a:lnTo>
                                  <a:pt x="266" y="658"/>
                                </a:lnTo>
                                <a:lnTo>
                                  <a:pt x="201" y="627"/>
                                </a:lnTo>
                                <a:lnTo>
                                  <a:pt x="143" y="592"/>
                                </a:lnTo>
                                <a:lnTo>
                                  <a:pt x="94" y="553"/>
                                </a:lnTo>
                                <a:lnTo>
                                  <a:pt x="25" y="465"/>
                                </a:lnTo>
                                <a:lnTo>
                                  <a:pt x="0" y="367"/>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 name="Picture 18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147" y="760"/>
                            <a:ext cx="12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Text Box 184"/>
                        <wps:cNvSpPr txBox="1">
                          <a:spLocks noChangeArrowheads="1"/>
                        </wps:cNvSpPr>
                        <wps:spPr bwMode="auto">
                          <a:xfrm>
                            <a:off x="543" y="-52"/>
                            <a:ext cx="1387" cy="1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CC2D2" w14:textId="77777777" w:rsidR="00F5344C" w:rsidRDefault="00F5344C" w:rsidP="00437162">
                              <w:pPr>
                                <w:spacing w:before="10"/>
                              </w:pPr>
                            </w:p>
                            <w:p w14:paraId="3B4AC3D0" w14:textId="1284422C" w:rsidR="00F5344C" w:rsidRPr="00C47450" w:rsidRDefault="00F5344C" w:rsidP="00437162">
                              <w:pPr>
                                <w:spacing w:before="1"/>
                                <w:ind w:left="455"/>
                                <w:rPr>
                                  <w:sz w:val="20"/>
                                  <w:lang w:val="en-US"/>
                                </w:rPr>
                              </w:pPr>
                              <w:r>
                                <w:rPr>
                                  <w:sz w:val="20"/>
                                  <w:lang w:val="en-US"/>
                                </w:rPr>
                                <w:t>Start</w:t>
                              </w:r>
                            </w:p>
                          </w:txbxContent>
                        </wps:txbx>
                        <wps:bodyPr rot="0" vert="horz" wrap="square" lIns="0" tIns="0" rIns="0" bIns="0" anchor="t" anchorCtr="0" upright="1">
                          <a:noAutofit/>
                        </wps:bodyPr>
                      </wps:wsp>
                      <wps:wsp>
                        <wps:cNvPr id="83" name="Text Box 185"/>
                        <wps:cNvSpPr txBox="1">
                          <a:spLocks noChangeArrowheads="1"/>
                        </wps:cNvSpPr>
                        <wps:spPr bwMode="auto">
                          <a:xfrm>
                            <a:off x="10" y="1155"/>
                            <a:ext cx="2420" cy="712"/>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E46CE04" w14:textId="77777777" w:rsidR="00F5344C" w:rsidRDefault="00F5344C" w:rsidP="00437162">
                              <w:pPr>
                                <w:spacing w:before="116"/>
                                <w:ind w:left="812" w:right="516" w:hanging="288"/>
                                <w:rPr>
                                  <w:sz w:val="20"/>
                                </w:rPr>
                              </w:pPr>
                              <w:bookmarkStart w:id="114" w:name="_Hlk106100718"/>
                              <w:bookmarkStart w:id="115" w:name="_Hlk106100719"/>
                              <w:r>
                                <w:rPr>
                                  <w:sz w:val="20"/>
                                </w:rPr>
                                <w:t>Perencanaan</w:t>
                              </w:r>
                              <w:r>
                                <w:rPr>
                                  <w:spacing w:val="-10"/>
                                  <w:sz w:val="20"/>
                                </w:rPr>
                                <w:t xml:space="preserve"> </w:t>
                              </w:r>
                              <w:r>
                                <w:rPr>
                                  <w:sz w:val="20"/>
                                </w:rPr>
                                <w:t>dan</w:t>
                              </w:r>
                              <w:r>
                                <w:rPr>
                                  <w:spacing w:val="-47"/>
                                  <w:sz w:val="20"/>
                                </w:rPr>
                                <w:t xml:space="preserve"> </w:t>
                              </w:r>
                              <w:r>
                                <w:rPr>
                                  <w:sz w:val="20"/>
                                </w:rPr>
                                <w:t>Persiapan</w:t>
                              </w:r>
                              <w:bookmarkEnd w:id="114"/>
                              <w:bookmarkEnd w:id="115"/>
                            </w:p>
                          </w:txbxContent>
                        </wps:txbx>
                        <wps:bodyPr rot="0" vert="horz" wrap="square" lIns="0" tIns="0" rIns="0" bIns="0" anchor="t" anchorCtr="0" upright="1">
                          <a:noAutofit/>
                        </wps:bodyPr>
                      </wps:wsp>
                    </wpg:wgp>
                  </a:graphicData>
                </a:graphic>
              </wp:inline>
            </w:drawing>
          </mc:Choice>
          <mc:Fallback>
            <w:pict>
              <v:group w14:anchorId="4B3939BD" id="Group 79" o:spid="_x0000_s1050" style="width:121pt;height:95.95pt;mso-position-horizontal-relative:char;mso-position-vertical-relative:line" coordorigin="10,-52" coordsize="2420,1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">
                <v:shape id="Freeform 182" o:spid="_x0000_s1051" style="position:absolute;left:530;top:10;width:1367;height:735;visibility:visible;mso-wrap-style:square;v-text-anchor:top" coordsize="1367,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Y1sEA&#10;AADbAAAADwAAAGRycy9kb3ducmV2LnhtbERPz2vCMBS+C/4P4Q12s+kG20ptKiJsDHdSB+vxmTzb&#10;avNSmmi7/345CDt+fL+L1WQ7caPBt44VPCUpCGLtTMu1gu/D+yID4QOywc4xKfglD6tyPiswN27k&#10;Hd32oRYxhH2OCpoQ+lxKrxuy6BPXE0fu5AaLIcKhlmbAMYbbTj6n6au02HJsaLCnTUP6sr9aBbKr&#10;tl/XD1m96DH4afvzdk6zo1KPD9N6CSLQFP7Fd/enUZDF9fFL/AG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2NbBAAAA2wAAAA8AAAAAAAAAAAAAAAAAmAIAAGRycy9kb3du&#10;cmV2LnhtbFBLBQYAAAAABAAEAPUAAACGAwAAAAA=&#10;" path="m,367l25,270,94,182r49,-39l201,108,266,77,339,50,418,29,502,13,591,3,684,r93,3l865,13r85,16l1029,50r72,27l1167,108r58,35l1274,182r69,88l1367,367r-6,50l1313,510r-88,82l1167,627r-66,31l1029,684r-79,22l865,721r-88,10l684,734r-93,-3l502,721,418,706,339,684,266,658,201,627,143,592,94,553,25,465,,367xe" filled="f" strokeweight="1pt">
                  <v:path arrowok="t" o:connecttype="custom" o:connectlocs="0,377;25,280;94,192;143,153;201,118;266,87;339,60;418,39;502,23;591,13;684,10;777,13;865,23;950,39;1029,60;1101,87;1167,118;1225,153;1274,192;1343,280;1367,377;1361,427;1313,520;1225,602;1167,637;1101,668;1029,694;950,716;865,731;777,741;684,744;591,741;502,731;418,716;339,694;266,668;201,637;143,602;94,563;25,475;0,377" o:connectangles="0,0,0,0,0,0,0,0,0,0,0,0,0,0,0,0,0,0,0,0,0,0,0,0,0,0,0,0,0,0,0,0,0,0,0,0,0,0,0,0,0"/>
                </v:shape>
                <v:shape id="Picture 183" o:spid="_x0000_s1052" type="#_x0000_t75" style="position:absolute;left:1147;top:760;width:12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ZqWbDAAAA2wAAAA8AAABkcnMvZG93bnJldi54bWxEj92KwjAUhO8F3yEcYe/WVAXRrlFUEFxB&#10;xK4PcGhOf3abk9rEWt/eCAteDjPzDbNYdaYSLTWutKxgNIxAEKdWl5wruPzsPmcgnEfWWFkmBQ9y&#10;sFr2ewuMtb3zmdrE5yJA2MWooPC+jqV0aUEG3dDWxMHLbGPQB9nkUjd4D3BTyXEUTaXBksNCgTVt&#10;C0r/kptRcD3+XibytNnPH/50+MYsOxrXKvUx6NZfIDx1/h3+b++1gtkIXl/CD5DL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tmpZsMAAADbAAAADwAAAAAAAAAAAAAAAACf&#10;AgAAZHJzL2Rvd25yZXYueG1sUEsFBgAAAAAEAAQA9wAAAI8DAAAAAA==&#10;">
                  <v:imagedata r:id="rId39" o:title=""/>
                </v:shape>
                <v:shape id="Text Box 184" o:spid="_x0000_s1053" type="#_x0000_t202" style="position:absolute;left:543;top:-52;width:1387;height:1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14:paraId="467CC2D2" w14:textId="77777777" w:rsidR="00F5344C" w:rsidRDefault="00F5344C" w:rsidP="00437162">
                        <w:pPr>
                          <w:spacing w:before="10"/>
                        </w:pPr>
                      </w:p>
                      <w:p w14:paraId="3B4AC3D0" w14:textId="1284422C" w:rsidR="00F5344C" w:rsidRPr="00C47450" w:rsidRDefault="00F5344C" w:rsidP="00437162">
                        <w:pPr>
                          <w:spacing w:before="1"/>
                          <w:ind w:left="455"/>
                          <w:rPr>
                            <w:sz w:val="20"/>
                            <w:lang w:val="en-US"/>
                          </w:rPr>
                        </w:pPr>
                        <w:r>
                          <w:rPr>
                            <w:sz w:val="20"/>
                            <w:lang w:val="en-US"/>
                          </w:rPr>
                          <w:t>Start</w:t>
                        </w:r>
                      </w:p>
                    </w:txbxContent>
                  </v:textbox>
                </v:shape>
                <v:shape id="Text Box 185" o:spid="_x0000_s1054" type="#_x0000_t202" style="position:absolute;left:10;top:1155;width:2420;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uBsUA&#10;AADbAAAADwAAAGRycy9kb3ducmV2LnhtbESPzWrDMBCE74W8g9hAb4lsl4TgRjFJaSGlgfw0D7BY&#10;W9vUWhlJtZ23rwqBHoeZ+YZZF6NpRU/ON5YVpPMEBHFpdcOVguvn22wFwgdkja1lUnAjD8Vm8rDG&#10;XNuBz9RfQiUihH2OCuoQulxKX9Zk0M9tRxy9L+sMhihdJbXDIcJNK7MkWUqDDceFGjt6qan8vvwY&#10;Ba9+f8voutgt+9PBHfFjcUjHd6Uep+P2GUSgMfyH7+29VrB6gr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G4GxQAAANsAAAAPAAAAAAAAAAAAAAAAAJgCAABkcnMv&#10;ZG93bnJldi54bWxQSwUGAAAAAAQABAD1AAAAigMAAAAA&#10;" filled="f" strokeweight="1pt">
                  <v:textbox inset="0,0,0,0">
                    <w:txbxContent>
                      <w:p w14:paraId="3E46CE04" w14:textId="77777777" w:rsidR="00F5344C" w:rsidRDefault="00F5344C" w:rsidP="00437162">
                        <w:pPr>
                          <w:spacing w:before="116"/>
                          <w:ind w:left="812" w:right="516" w:hanging="288"/>
                          <w:rPr>
                            <w:sz w:val="20"/>
                          </w:rPr>
                        </w:pPr>
                        <w:bookmarkStart w:id="116" w:name="_Hlk106100718"/>
                        <w:bookmarkStart w:id="117" w:name="_Hlk106100719"/>
                        <w:r>
                          <w:rPr>
                            <w:sz w:val="20"/>
                          </w:rPr>
                          <w:t>Perencanaan</w:t>
                        </w:r>
                        <w:r>
                          <w:rPr>
                            <w:spacing w:val="-10"/>
                            <w:sz w:val="20"/>
                          </w:rPr>
                          <w:t xml:space="preserve"> </w:t>
                        </w:r>
                        <w:r>
                          <w:rPr>
                            <w:sz w:val="20"/>
                          </w:rPr>
                          <w:t>dan</w:t>
                        </w:r>
                        <w:r>
                          <w:rPr>
                            <w:spacing w:val="-47"/>
                            <w:sz w:val="20"/>
                          </w:rPr>
                          <w:t xml:space="preserve"> </w:t>
                        </w:r>
                        <w:r>
                          <w:rPr>
                            <w:sz w:val="20"/>
                          </w:rPr>
                          <w:t>Persiapan</w:t>
                        </w:r>
                        <w:bookmarkEnd w:id="116"/>
                        <w:bookmarkEnd w:id="117"/>
                      </w:p>
                    </w:txbxContent>
                  </v:textbox>
                </v:shape>
                <w10:anchorlock/>
              </v:group>
            </w:pict>
          </mc:Fallback>
        </mc:AlternateContent>
      </w:r>
    </w:p>
    <w:p w14:paraId="5206C018" w14:textId="5357C940" w:rsidR="00FD3ADF" w:rsidRPr="00895082" w:rsidRDefault="008E4F8B" w:rsidP="00895082">
      <w:pPr>
        <w:pStyle w:val="BodyText"/>
        <w:spacing w:line="240" w:lineRule="auto"/>
        <w:ind w:firstLine="0"/>
        <w:jc w:val="center"/>
        <w:rPr>
          <w:sz w:val="20"/>
          <w:lang w:val="en-US"/>
        </w:rPr>
      </w:pPr>
      <w:r>
        <w:rPr>
          <w:noProof/>
          <w:lang w:val="en-US" w:eastAsia="en-US" w:bidi="ar-SA"/>
        </w:rPr>
        <mc:AlternateContent>
          <mc:Choice Requires="wps">
            <w:drawing>
              <wp:anchor distT="0" distB="0" distL="114300" distR="114300" simplePos="0" relativeHeight="251661312" behindDoc="0" locked="0" layoutInCell="1" allowOverlap="1" wp14:anchorId="4CEBD1A3" wp14:editId="1E968BF0">
                <wp:simplePos x="0" y="0"/>
                <wp:positionH relativeFrom="column">
                  <wp:posOffset>1778000</wp:posOffset>
                </wp:positionH>
                <wp:positionV relativeFrom="paragraph">
                  <wp:posOffset>4980939</wp:posOffset>
                </wp:positionV>
                <wp:extent cx="1536700" cy="34163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4163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7DBBCA7" w14:textId="77777777" w:rsidR="00F5344C" w:rsidRDefault="00F5344C" w:rsidP="008E4F8B">
                            <w:pPr>
                              <w:spacing w:before="157"/>
                              <w:ind w:left="714"/>
                              <w:rPr>
                                <w:sz w:val="18"/>
                              </w:rPr>
                            </w:pPr>
                            <w:r>
                              <w:rPr>
                                <w:sz w:val="18"/>
                              </w:rPr>
                              <w:t>Analisis</w:t>
                            </w:r>
                            <w:r>
                              <w:rPr>
                                <w:spacing w:val="-3"/>
                                <w:sz w:val="18"/>
                              </w:rPr>
                              <w:t xml:space="preserve"> </w:t>
                            </w:r>
                            <w:r>
                              <w:rPr>
                                <w:sz w:val="18"/>
                              </w:rPr>
                              <w:t>Data</w:t>
                            </w:r>
                          </w:p>
                        </w:txbxContent>
                      </wps:txbx>
                      <wps:bodyPr rot="0" vert="horz" wrap="square" lIns="0" tIns="0" rIns="0" bIns="0" anchor="t" anchorCtr="0" upright="1">
                        <a:noAutofit/>
                      </wps:bodyPr>
                    </wps:wsp>
                  </a:graphicData>
                </a:graphic>
              </wp:anchor>
            </w:drawing>
          </mc:Choice>
          <mc:Fallback>
            <w:pict>
              <v:shape w14:anchorId="4CEBD1A3" id="Text Box 6" o:spid="_x0000_s1055" type="#_x0000_t202" style="position:absolute;left:0;text-align:left;margin-left:140pt;margin-top:392.2pt;width:121pt;height:26.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" filled="f" strokeweight="1pt">
                <v:textbox inset="0,0,0,0">
                  <w:txbxContent>
                    <w:p w14:paraId="17DBBCA7" w14:textId="77777777" w:rsidR="00F5344C" w:rsidRDefault="00F5344C" w:rsidP="008E4F8B">
                      <w:pPr>
                        <w:spacing w:before="157"/>
                        <w:ind w:left="714"/>
                        <w:rPr>
                          <w:sz w:val="18"/>
                        </w:rPr>
                      </w:pPr>
                      <w:r>
                        <w:rPr>
                          <w:sz w:val="18"/>
                        </w:rPr>
                        <w:t>Analisis</w:t>
                      </w:r>
                      <w:r>
                        <w:rPr>
                          <w:spacing w:val="-3"/>
                          <w:sz w:val="18"/>
                        </w:rPr>
                        <w:t xml:space="preserve"> </w:t>
                      </w:r>
                      <w:r>
                        <w:rPr>
                          <w:sz w:val="18"/>
                        </w:rPr>
                        <w:t>Data</w:t>
                      </w:r>
                    </w:p>
                  </w:txbxContent>
                </v:textbox>
              </v:shape>
            </w:pict>
          </mc:Fallback>
        </mc:AlternateContent>
      </w:r>
    </w:p>
    <w:p w14:paraId="11395011" w14:textId="04121743" w:rsidR="00FD3ADF" w:rsidRPr="00FD3ADF" w:rsidRDefault="008E4F8B" w:rsidP="00FD3ADF">
      <w:pPr>
        <w:pStyle w:val="BodyText"/>
        <w:spacing w:before="8"/>
        <w:ind w:firstLine="0"/>
        <w:rPr>
          <w:sz w:val="27"/>
        </w:rPr>
      </w:pPr>
      <w:r>
        <w:rPr>
          <w:noProof/>
          <w:sz w:val="20"/>
          <w:lang w:val="en-US" w:eastAsia="en-US" w:bidi="ar-SA"/>
        </w:rPr>
        <mc:AlternateContent>
          <mc:Choice Requires="wpg">
            <w:drawing>
              <wp:anchor distT="0" distB="0" distL="114300" distR="114300" simplePos="0" relativeHeight="251659264" behindDoc="0" locked="0" layoutInCell="1" allowOverlap="1" wp14:anchorId="1028E2F7" wp14:editId="69C6B03F">
                <wp:simplePos x="0" y="0"/>
                <wp:positionH relativeFrom="page">
                  <wp:posOffset>3523434</wp:posOffset>
                </wp:positionH>
                <wp:positionV relativeFrom="paragraph">
                  <wp:posOffset>198574</wp:posOffset>
                </wp:positionV>
                <wp:extent cx="901700" cy="723265"/>
                <wp:effectExtent l="0" t="0" r="12700" b="1968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1700" cy="723265"/>
                          <a:chOff x="5319" y="-1087"/>
                          <a:chExt cx="1420" cy="1139"/>
                        </a:xfrm>
                      </wpg:grpSpPr>
                      <wps:wsp>
                        <wps:cNvPr id="6" name="Freeform 3"/>
                        <wps:cNvSpPr>
                          <a:spLocks/>
                        </wps:cNvSpPr>
                        <wps:spPr bwMode="auto">
                          <a:xfrm>
                            <a:off x="5319" y="-683"/>
                            <a:ext cx="1367" cy="735"/>
                          </a:xfrm>
                          <a:custGeom>
                            <a:avLst/>
                            <a:gdLst>
                              <a:gd name="T0" fmla="+- 0 5319 5319"/>
                              <a:gd name="T1" fmla="*/ T0 w 1367"/>
                              <a:gd name="T2" fmla="+- 0 -315 -682"/>
                              <a:gd name="T3" fmla="*/ -315 h 735"/>
                              <a:gd name="T4" fmla="+- 0 5344 5319"/>
                              <a:gd name="T5" fmla="*/ T4 w 1367"/>
                              <a:gd name="T6" fmla="+- 0 -413 -682"/>
                              <a:gd name="T7" fmla="*/ -413 h 735"/>
                              <a:gd name="T8" fmla="+- 0 5413 5319"/>
                              <a:gd name="T9" fmla="*/ T8 w 1367"/>
                              <a:gd name="T10" fmla="+- 0 -500 -682"/>
                              <a:gd name="T11" fmla="*/ -500 h 735"/>
                              <a:gd name="T12" fmla="+- 0 5462 5319"/>
                              <a:gd name="T13" fmla="*/ T12 w 1367"/>
                              <a:gd name="T14" fmla="+- 0 -540 -682"/>
                              <a:gd name="T15" fmla="*/ -540 h 735"/>
                              <a:gd name="T16" fmla="+- 0 5520 5319"/>
                              <a:gd name="T17" fmla="*/ T16 w 1367"/>
                              <a:gd name="T18" fmla="+- 0 -575 -682"/>
                              <a:gd name="T19" fmla="*/ -575 h 735"/>
                              <a:gd name="T20" fmla="+- 0 5585 5319"/>
                              <a:gd name="T21" fmla="*/ T20 w 1367"/>
                              <a:gd name="T22" fmla="+- 0 -606 -682"/>
                              <a:gd name="T23" fmla="*/ -606 h 735"/>
                              <a:gd name="T24" fmla="+- 0 5658 5319"/>
                              <a:gd name="T25" fmla="*/ T24 w 1367"/>
                              <a:gd name="T26" fmla="+- 0 -632 -682"/>
                              <a:gd name="T27" fmla="*/ -632 h 735"/>
                              <a:gd name="T28" fmla="+- 0 5737 5319"/>
                              <a:gd name="T29" fmla="*/ T28 w 1367"/>
                              <a:gd name="T30" fmla="+- 0 -653 -682"/>
                              <a:gd name="T31" fmla="*/ -653 h 735"/>
                              <a:gd name="T32" fmla="+- 0 5821 5319"/>
                              <a:gd name="T33" fmla="*/ T32 w 1367"/>
                              <a:gd name="T34" fmla="+- 0 -669 -682"/>
                              <a:gd name="T35" fmla="*/ -669 h 735"/>
                              <a:gd name="T36" fmla="+- 0 5910 5319"/>
                              <a:gd name="T37" fmla="*/ T36 w 1367"/>
                              <a:gd name="T38" fmla="+- 0 -679 -682"/>
                              <a:gd name="T39" fmla="*/ -679 h 735"/>
                              <a:gd name="T40" fmla="+- 0 6003 5319"/>
                              <a:gd name="T41" fmla="*/ T40 w 1367"/>
                              <a:gd name="T42" fmla="+- 0 -682 -682"/>
                              <a:gd name="T43" fmla="*/ -682 h 735"/>
                              <a:gd name="T44" fmla="+- 0 6096 5319"/>
                              <a:gd name="T45" fmla="*/ T44 w 1367"/>
                              <a:gd name="T46" fmla="+- 0 -679 -682"/>
                              <a:gd name="T47" fmla="*/ -679 h 735"/>
                              <a:gd name="T48" fmla="+- 0 6184 5319"/>
                              <a:gd name="T49" fmla="*/ T48 w 1367"/>
                              <a:gd name="T50" fmla="+- 0 -669 -682"/>
                              <a:gd name="T51" fmla="*/ -669 h 735"/>
                              <a:gd name="T52" fmla="+- 0 6269 5319"/>
                              <a:gd name="T53" fmla="*/ T52 w 1367"/>
                              <a:gd name="T54" fmla="+- 0 -653 -682"/>
                              <a:gd name="T55" fmla="*/ -653 h 735"/>
                              <a:gd name="T56" fmla="+- 0 6348 5319"/>
                              <a:gd name="T57" fmla="*/ T56 w 1367"/>
                              <a:gd name="T58" fmla="+- 0 -632 -682"/>
                              <a:gd name="T59" fmla="*/ -632 h 735"/>
                              <a:gd name="T60" fmla="+- 0 6420 5319"/>
                              <a:gd name="T61" fmla="*/ T60 w 1367"/>
                              <a:gd name="T62" fmla="+- 0 -606 -682"/>
                              <a:gd name="T63" fmla="*/ -606 h 735"/>
                              <a:gd name="T64" fmla="+- 0 6486 5319"/>
                              <a:gd name="T65" fmla="*/ T64 w 1367"/>
                              <a:gd name="T66" fmla="+- 0 -575 -682"/>
                              <a:gd name="T67" fmla="*/ -575 h 735"/>
                              <a:gd name="T68" fmla="+- 0 6544 5319"/>
                              <a:gd name="T69" fmla="*/ T68 w 1367"/>
                              <a:gd name="T70" fmla="+- 0 -540 -682"/>
                              <a:gd name="T71" fmla="*/ -540 h 735"/>
                              <a:gd name="T72" fmla="+- 0 6593 5319"/>
                              <a:gd name="T73" fmla="*/ T72 w 1367"/>
                              <a:gd name="T74" fmla="+- 0 -500 -682"/>
                              <a:gd name="T75" fmla="*/ -500 h 735"/>
                              <a:gd name="T76" fmla="+- 0 6662 5319"/>
                              <a:gd name="T77" fmla="*/ T76 w 1367"/>
                              <a:gd name="T78" fmla="+- 0 -413 -682"/>
                              <a:gd name="T79" fmla="*/ -413 h 735"/>
                              <a:gd name="T80" fmla="+- 0 6686 5319"/>
                              <a:gd name="T81" fmla="*/ T80 w 1367"/>
                              <a:gd name="T82" fmla="+- 0 -315 -682"/>
                              <a:gd name="T83" fmla="*/ -315 h 735"/>
                              <a:gd name="T84" fmla="+- 0 6680 5319"/>
                              <a:gd name="T85" fmla="*/ T84 w 1367"/>
                              <a:gd name="T86" fmla="+- 0 -265 -682"/>
                              <a:gd name="T87" fmla="*/ -265 h 735"/>
                              <a:gd name="T88" fmla="+- 0 6632 5319"/>
                              <a:gd name="T89" fmla="*/ T88 w 1367"/>
                              <a:gd name="T90" fmla="+- 0 -172 -682"/>
                              <a:gd name="T91" fmla="*/ -172 h 735"/>
                              <a:gd name="T92" fmla="+- 0 6544 5319"/>
                              <a:gd name="T93" fmla="*/ T92 w 1367"/>
                              <a:gd name="T94" fmla="+- 0 -91 -682"/>
                              <a:gd name="T95" fmla="*/ -91 h 735"/>
                              <a:gd name="T96" fmla="+- 0 6486 5319"/>
                              <a:gd name="T97" fmla="*/ T96 w 1367"/>
                              <a:gd name="T98" fmla="+- 0 -55 -682"/>
                              <a:gd name="T99" fmla="*/ -55 h 735"/>
                              <a:gd name="T100" fmla="+- 0 6420 5319"/>
                              <a:gd name="T101" fmla="*/ T100 w 1367"/>
                              <a:gd name="T102" fmla="+- 0 -24 -682"/>
                              <a:gd name="T103" fmla="*/ -24 h 735"/>
                              <a:gd name="T104" fmla="+- 0 6348 5319"/>
                              <a:gd name="T105" fmla="*/ T104 w 1367"/>
                              <a:gd name="T106" fmla="+- 0 2 -682"/>
                              <a:gd name="T107" fmla="*/ 2 h 735"/>
                              <a:gd name="T108" fmla="+- 0 6269 5319"/>
                              <a:gd name="T109" fmla="*/ T108 w 1367"/>
                              <a:gd name="T110" fmla="+- 0 23 -682"/>
                              <a:gd name="T111" fmla="*/ 23 h 735"/>
                              <a:gd name="T112" fmla="+- 0 6184 5319"/>
                              <a:gd name="T113" fmla="*/ T112 w 1367"/>
                              <a:gd name="T114" fmla="+- 0 39 -682"/>
                              <a:gd name="T115" fmla="*/ 39 h 735"/>
                              <a:gd name="T116" fmla="+- 0 6096 5319"/>
                              <a:gd name="T117" fmla="*/ T116 w 1367"/>
                              <a:gd name="T118" fmla="+- 0 49 -682"/>
                              <a:gd name="T119" fmla="*/ 49 h 735"/>
                              <a:gd name="T120" fmla="+- 0 6003 5319"/>
                              <a:gd name="T121" fmla="*/ T120 w 1367"/>
                              <a:gd name="T122" fmla="+- 0 52 -682"/>
                              <a:gd name="T123" fmla="*/ 52 h 735"/>
                              <a:gd name="T124" fmla="+- 0 5910 5319"/>
                              <a:gd name="T125" fmla="*/ T124 w 1367"/>
                              <a:gd name="T126" fmla="+- 0 49 -682"/>
                              <a:gd name="T127" fmla="*/ 49 h 735"/>
                              <a:gd name="T128" fmla="+- 0 5821 5319"/>
                              <a:gd name="T129" fmla="*/ T128 w 1367"/>
                              <a:gd name="T130" fmla="+- 0 39 -682"/>
                              <a:gd name="T131" fmla="*/ 39 h 735"/>
                              <a:gd name="T132" fmla="+- 0 5737 5319"/>
                              <a:gd name="T133" fmla="*/ T132 w 1367"/>
                              <a:gd name="T134" fmla="+- 0 23 -682"/>
                              <a:gd name="T135" fmla="*/ 23 h 735"/>
                              <a:gd name="T136" fmla="+- 0 5658 5319"/>
                              <a:gd name="T137" fmla="*/ T136 w 1367"/>
                              <a:gd name="T138" fmla="+- 0 2 -682"/>
                              <a:gd name="T139" fmla="*/ 2 h 735"/>
                              <a:gd name="T140" fmla="+- 0 5585 5319"/>
                              <a:gd name="T141" fmla="*/ T140 w 1367"/>
                              <a:gd name="T142" fmla="+- 0 -24 -682"/>
                              <a:gd name="T143" fmla="*/ -24 h 735"/>
                              <a:gd name="T144" fmla="+- 0 5520 5319"/>
                              <a:gd name="T145" fmla="*/ T144 w 1367"/>
                              <a:gd name="T146" fmla="+- 0 -55 -682"/>
                              <a:gd name="T147" fmla="*/ -55 h 735"/>
                              <a:gd name="T148" fmla="+- 0 5462 5319"/>
                              <a:gd name="T149" fmla="*/ T148 w 1367"/>
                              <a:gd name="T150" fmla="+- 0 -91 -682"/>
                              <a:gd name="T151" fmla="*/ -91 h 735"/>
                              <a:gd name="T152" fmla="+- 0 5413 5319"/>
                              <a:gd name="T153" fmla="*/ T152 w 1367"/>
                              <a:gd name="T154" fmla="+- 0 -130 -682"/>
                              <a:gd name="T155" fmla="*/ -130 h 735"/>
                              <a:gd name="T156" fmla="+- 0 5344 5319"/>
                              <a:gd name="T157" fmla="*/ T156 w 1367"/>
                              <a:gd name="T158" fmla="+- 0 -218 -682"/>
                              <a:gd name="T159" fmla="*/ -218 h 735"/>
                              <a:gd name="T160" fmla="+- 0 5319 5319"/>
                              <a:gd name="T161" fmla="*/ T160 w 1367"/>
                              <a:gd name="T162" fmla="+- 0 -315 -682"/>
                              <a:gd name="T163" fmla="*/ -315 h 7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67" h="735">
                                <a:moveTo>
                                  <a:pt x="0" y="367"/>
                                </a:moveTo>
                                <a:lnTo>
                                  <a:pt x="25" y="269"/>
                                </a:lnTo>
                                <a:lnTo>
                                  <a:pt x="94" y="182"/>
                                </a:lnTo>
                                <a:lnTo>
                                  <a:pt x="143" y="142"/>
                                </a:lnTo>
                                <a:lnTo>
                                  <a:pt x="201" y="107"/>
                                </a:lnTo>
                                <a:lnTo>
                                  <a:pt x="266" y="76"/>
                                </a:lnTo>
                                <a:lnTo>
                                  <a:pt x="339" y="50"/>
                                </a:lnTo>
                                <a:lnTo>
                                  <a:pt x="418" y="29"/>
                                </a:lnTo>
                                <a:lnTo>
                                  <a:pt x="502" y="13"/>
                                </a:lnTo>
                                <a:lnTo>
                                  <a:pt x="591" y="3"/>
                                </a:lnTo>
                                <a:lnTo>
                                  <a:pt x="684" y="0"/>
                                </a:lnTo>
                                <a:lnTo>
                                  <a:pt x="777" y="3"/>
                                </a:lnTo>
                                <a:lnTo>
                                  <a:pt x="865" y="13"/>
                                </a:lnTo>
                                <a:lnTo>
                                  <a:pt x="950" y="29"/>
                                </a:lnTo>
                                <a:lnTo>
                                  <a:pt x="1029" y="50"/>
                                </a:lnTo>
                                <a:lnTo>
                                  <a:pt x="1101" y="76"/>
                                </a:lnTo>
                                <a:lnTo>
                                  <a:pt x="1167" y="107"/>
                                </a:lnTo>
                                <a:lnTo>
                                  <a:pt x="1225" y="142"/>
                                </a:lnTo>
                                <a:lnTo>
                                  <a:pt x="1274" y="182"/>
                                </a:lnTo>
                                <a:lnTo>
                                  <a:pt x="1343" y="269"/>
                                </a:lnTo>
                                <a:lnTo>
                                  <a:pt x="1367" y="367"/>
                                </a:lnTo>
                                <a:lnTo>
                                  <a:pt x="1361" y="417"/>
                                </a:lnTo>
                                <a:lnTo>
                                  <a:pt x="1313" y="510"/>
                                </a:lnTo>
                                <a:lnTo>
                                  <a:pt x="1225" y="591"/>
                                </a:lnTo>
                                <a:lnTo>
                                  <a:pt x="1167" y="627"/>
                                </a:lnTo>
                                <a:lnTo>
                                  <a:pt x="1101" y="658"/>
                                </a:lnTo>
                                <a:lnTo>
                                  <a:pt x="1029" y="684"/>
                                </a:lnTo>
                                <a:lnTo>
                                  <a:pt x="950" y="705"/>
                                </a:lnTo>
                                <a:lnTo>
                                  <a:pt x="865" y="721"/>
                                </a:lnTo>
                                <a:lnTo>
                                  <a:pt x="777" y="731"/>
                                </a:lnTo>
                                <a:lnTo>
                                  <a:pt x="684" y="734"/>
                                </a:lnTo>
                                <a:lnTo>
                                  <a:pt x="591" y="731"/>
                                </a:lnTo>
                                <a:lnTo>
                                  <a:pt x="502" y="721"/>
                                </a:lnTo>
                                <a:lnTo>
                                  <a:pt x="418" y="705"/>
                                </a:lnTo>
                                <a:lnTo>
                                  <a:pt x="339" y="684"/>
                                </a:lnTo>
                                <a:lnTo>
                                  <a:pt x="266" y="658"/>
                                </a:lnTo>
                                <a:lnTo>
                                  <a:pt x="201" y="627"/>
                                </a:lnTo>
                                <a:lnTo>
                                  <a:pt x="143" y="591"/>
                                </a:lnTo>
                                <a:lnTo>
                                  <a:pt x="94" y="552"/>
                                </a:lnTo>
                                <a:lnTo>
                                  <a:pt x="25" y="464"/>
                                </a:lnTo>
                                <a:lnTo>
                                  <a:pt x="0" y="367"/>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5949" y="-1077"/>
                            <a:ext cx="12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5"/>
                        <wps:cNvSpPr txBox="1">
                          <a:spLocks noChangeArrowheads="1"/>
                        </wps:cNvSpPr>
                        <wps:spPr bwMode="auto">
                          <a:xfrm>
                            <a:off x="5352" y="-1087"/>
                            <a:ext cx="1387" cy="1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8972F" w14:textId="77777777" w:rsidR="00F5344C" w:rsidRDefault="00F5344C" w:rsidP="008E4F8B">
                              <w:pPr>
                                <w:rPr>
                                  <w:sz w:val="20"/>
                                </w:rPr>
                              </w:pPr>
                            </w:p>
                            <w:p w14:paraId="743C9F17" w14:textId="77777777" w:rsidR="00F5344C" w:rsidRDefault="00F5344C" w:rsidP="008E4F8B">
                              <w:pPr>
                                <w:rPr>
                                  <w:sz w:val="20"/>
                                </w:rPr>
                              </w:pPr>
                            </w:p>
                            <w:p w14:paraId="54B03E53" w14:textId="77777777" w:rsidR="00F5344C" w:rsidRDefault="00F5344C" w:rsidP="008E4F8B">
                              <w:pPr>
                                <w:spacing w:before="2"/>
                                <w:rPr>
                                  <w:sz w:val="17"/>
                                </w:rPr>
                              </w:pPr>
                            </w:p>
                            <w:p w14:paraId="0853D17E" w14:textId="3A27ECEC" w:rsidR="00F5344C" w:rsidRPr="00C47450" w:rsidRDefault="00F5344C" w:rsidP="008E4F8B">
                              <w:pPr>
                                <w:ind w:left="440"/>
                                <w:rPr>
                                  <w:sz w:val="18"/>
                                  <w:lang w:val="en-US"/>
                                </w:rPr>
                              </w:pPr>
                              <w:r>
                                <w:rPr>
                                  <w:sz w:val="18"/>
                                  <w:lang w:val="en-US"/>
                                </w:rPr>
                                <w:t>Finish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28E2F7" id="Group 4" o:spid="_x0000_s1056" style="position:absolute;left:0;text-align:left;margin-left:277.45pt;margin-top:15.65pt;width:71pt;height:56.95pt;z-index:251659264;mso-position-horizontal-relative:page;mso-position-vertical-relative:text" coordorigin="5319,-1087" coordsize="1420,1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">
                <v:shape id="Freeform 3" o:spid="_x0000_s1057" style="position:absolute;left:5319;top:-683;width:1367;height:735;visibility:visible;mso-wrap-style:square;v-text-anchor:top" coordsize="1367,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4A1MIA&#10;AADaAAAADwAAAGRycy9kb3ducmV2LnhtbESPQYvCMBSE7wv+h/AEb2uqoCvVtIigiJ5WBT0+m2db&#10;bV5KE23995uFhT0OM/MNs0g7U4kXNa60rGA0jEAQZ1aXnCs4HdefMxDOI2usLJOCNzlIk97HAmNt&#10;W/6m18HnIkDYxaig8L6OpXRZQQbd0NbEwbvZxqAPssmlbrANcFPJcRRNpcGSw0KBNa0Kyh6Hp1Eg&#10;q8tu/9zIyyRrvet25697NLsqNeh3yzkIT53/D/+1t1rBFH6vhBs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vgDUwgAAANoAAAAPAAAAAAAAAAAAAAAAAJgCAABkcnMvZG93&#10;bnJldi54bWxQSwUGAAAAAAQABAD1AAAAhwMAAAAA&#10;" path="m,367l25,269,94,182r49,-40l201,107,266,76,339,50,418,29,502,13,591,3,684,r93,3l865,13r85,16l1029,50r72,26l1167,107r58,35l1274,182r69,87l1367,367r-6,50l1313,510r-88,81l1167,627r-66,31l1029,684r-79,21l865,721r-88,10l684,734r-93,-3l502,721,418,705,339,684,266,658,201,627,143,591,94,552,25,464,,367xe" filled="f" strokeweight="1pt">
                  <v:path arrowok="t" o:connecttype="custom" o:connectlocs="0,-315;25,-413;94,-500;143,-540;201,-575;266,-606;339,-632;418,-653;502,-669;591,-679;684,-682;777,-679;865,-669;950,-653;1029,-632;1101,-606;1167,-575;1225,-540;1274,-500;1343,-413;1367,-315;1361,-265;1313,-172;1225,-91;1167,-55;1101,-24;1029,2;950,23;865,39;777,49;684,52;591,49;502,39;418,23;339,2;266,-24;201,-55;143,-91;94,-130;25,-218;0,-315" o:connectangles="0,0,0,0,0,0,0,0,0,0,0,0,0,0,0,0,0,0,0,0,0,0,0,0,0,0,0,0,0,0,0,0,0,0,0,0,0,0,0,0,0"/>
                </v:shape>
                <v:shape id="Picture 4" o:spid="_x0000_s1058" type="#_x0000_t75" style="position:absolute;left:5949;top:-1077;width:12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4KQrFAAAA2gAAAA8AAABkcnMvZG93bnJldi54bWxEj0FrwkAUhO9C/8PyCr1I3bSCSuom2GJo&#10;8SBotedH9jVJzb4N2TWJ/74rCB6HmfmGWaaDqUVHrassK3iZRCCIc6srLhQcvrPnBQjnkTXWlknB&#10;hRykycNoibG2Pe+o2/tCBAi7GBWU3jexlC4vyaCb2IY4eL+2NeiDbAupW+wD3NTyNYpm0mDFYaHE&#10;hj5Kyk/7s1Hgp9uoPqwXx/e/T8zOm/Fx87POlHp6HFZvIDwN/h6+tb+0gjlcr4QbIJ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8OCkKxQAAANoAAAAPAAAAAAAAAAAAAAAA&#10;AJ8CAABkcnMvZG93bnJldi54bWxQSwUGAAAAAAQABAD3AAAAkQMAAAAA&#10;">
                  <v:imagedata r:id="rId40" o:title=""/>
                </v:shape>
                <v:shape id="Text Box 5" o:spid="_x0000_s1059" type="#_x0000_t202" style="position:absolute;left:5352;top:-1087;width:1387;height:1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14:paraId="1428972F" w14:textId="77777777" w:rsidR="00F5344C" w:rsidRDefault="00F5344C" w:rsidP="008E4F8B">
                        <w:pPr>
                          <w:rPr>
                            <w:sz w:val="20"/>
                          </w:rPr>
                        </w:pPr>
                      </w:p>
                      <w:p w14:paraId="743C9F17" w14:textId="77777777" w:rsidR="00F5344C" w:rsidRDefault="00F5344C" w:rsidP="008E4F8B">
                        <w:pPr>
                          <w:rPr>
                            <w:sz w:val="20"/>
                          </w:rPr>
                        </w:pPr>
                      </w:p>
                      <w:p w14:paraId="54B03E53" w14:textId="77777777" w:rsidR="00F5344C" w:rsidRDefault="00F5344C" w:rsidP="008E4F8B">
                        <w:pPr>
                          <w:spacing w:before="2"/>
                          <w:rPr>
                            <w:sz w:val="17"/>
                          </w:rPr>
                        </w:pPr>
                      </w:p>
                      <w:p w14:paraId="0853D17E" w14:textId="3A27ECEC" w:rsidR="00F5344C" w:rsidRPr="00C47450" w:rsidRDefault="00F5344C" w:rsidP="008E4F8B">
                        <w:pPr>
                          <w:ind w:left="440"/>
                          <w:rPr>
                            <w:sz w:val="18"/>
                            <w:lang w:val="en-US"/>
                          </w:rPr>
                        </w:pPr>
                        <w:r>
                          <w:rPr>
                            <w:sz w:val="18"/>
                            <w:lang w:val="en-US"/>
                          </w:rPr>
                          <w:t>Finish</w:t>
                        </w:r>
                      </w:p>
                    </w:txbxContent>
                  </v:textbox>
                </v:shape>
                <w10:wrap anchorx="page"/>
              </v:group>
            </w:pict>
          </mc:Fallback>
        </mc:AlternateContent>
      </w:r>
      <w:r w:rsidR="008D3B00">
        <w:rPr>
          <w:noProof/>
          <w:lang w:val="en-US" w:eastAsia="en-US" w:bidi="ar-SA"/>
        </w:rPr>
        <mc:AlternateContent>
          <mc:Choice Requires="wpg">
            <w:drawing>
              <wp:anchor distT="0" distB="0" distL="114300" distR="114300" simplePos="0" relativeHeight="251655168" behindDoc="0" locked="0" layoutInCell="1" allowOverlap="1" wp14:anchorId="48B90AA1" wp14:editId="30889FE3">
                <wp:simplePos x="0" y="0"/>
                <wp:positionH relativeFrom="page">
                  <wp:posOffset>3055257</wp:posOffset>
                </wp:positionH>
                <wp:positionV relativeFrom="paragraph">
                  <wp:posOffset>5193211</wp:posOffset>
                </wp:positionV>
                <wp:extent cx="1536700" cy="1073150"/>
                <wp:effectExtent l="0" t="0" r="25400" b="1270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6700" cy="1073150"/>
                          <a:chOff x="2502" y="-4118"/>
                          <a:chExt cx="2420" cy="1690"/>
                        </a:xfrm>
                      </wpg:grpSpPr>
                      <wps:wsp>
                        <wps:cNvPr id="63" name="Freeform 37"/>
                        <wps:cNvSpPr>
                          <a:spLocks/>
                        </wps:cNvSpPr>
                        <wps:spPr bwMode="auto">
                          <a:xfrm>
                            <a:off x="3004" y="-3163"/>
                            <a:ext cx="1367" cy="735"/>
                          </a:xfrm>
                          <a:custGeom>
                            <a:avLst/>
                            <a:gdLst>
                              <a:gd name="T0" fmla="+- 0 5319 5319"/>
                              <a:gd name="T1" fmla="*/ T0 w 1367"/>
                              <a:gd name="T2" fmla="+- 0 -315 -682"/>
                              <a:gd name="T3" fmla="*/ -315 h 735"/>
                              <a:gd name="T4" fmla="+- 0 5344 5319"/>
                              <a:gd name="T5" fmla="*/ T4 w 1367"/>
                              <a:gd name="T6" fmla="+- 0 -413 -682"/>
                              <a:gd name="T7" fmla="*/ -413 h 735"/>
                              <a:gd name="T8" fmla="+- 0 5413 5319"/>
                              <a:gd name="T9" fmla="*/ T8 w 1367"/>
                              <a:gd name="T10" fmla="+- 0 -500 -682"/>
                              <a:gd name="T11" fmla="*/ -500 h 735"/>
                              <a:gd name="T12" fmla="+- 0 5462 5319"/>
                              <a:gd name="T13" fmla="*/ T12 w 1367"/>
                              <a:gd name="T14" fmla="+- 0 -540 -682"/>
                              <a:gd name="T15" fmla="*/ -540 h 735"/>
                              <a:gd name="T16" fmla="+- 0 5520 5319"/>
                              <a:gd name="T17" fmla="*/ T16 w 1367"/>
                              <a:gd name="T18" fmla="+- 0 -575 -682"/>
                              <a:gd name="T19" fmla="*/ -575 h 735"/>
                              <a:gd name="T20" fmla="+- 0 5585 5319"/>
                              <a:gd name="T21" fmla="*/ T20 w 1367"/>
                              <a:gd name="T22" fmla="+- 0 -606 -682"/>
                              <a:gd name="T23" fmla="*/ -606 h 735"/>
                              <a:gd name="T24" fmla="+- 0 5658 5319"/>
                              <a:gd name="T25" fmla="*/ T24 w 1367"/>
                              <a:gd name="T26" fmla="+- 0 -632 -682"/>
                              <a:gd name="T27" fmla="*/ -632 h 735"/>
                              <a:gd name="T28" fmla="+- 0 5737 5319"/>
                              <a:gd name="T29" fmla="*/ T28 w 1367"/>
                              <a:gd name="T30" fmla="+- 0 -653 -682"/>
                              <a:gd name="T31" fmla="*/ -653 h 735"/>
                              <a:gd name="T32" fmla="+- 0 5821 5319"/>
                              <a:gd name="T33" fmla="*/ T32 w 1367"/>
                              <a:gd name="T34" fmla="+- 0 -669 -682"/>
                              <a:gd name="T35" fmla="*/ -669 h 735"/>
                              <a:gd name="T36" fmla="+- 0 5910 5319"/>
                              <a:gd name="T37" fmla="*/ T36 w 1367"/>
                              <a:gd name="T38" fmla="+- 0 -679 -682"/>
                              <a:gd name="T39" fmla="*/ -679 h 735"/>
                              <a:gd name="T40" fmla="+- 0 6003 5319"/>
                              <a:gd name="T41" fmla="*/ T40 w 1367"/>
                              <a:gd name="T42" fmla="+- 0 -682 -682"/>
                              <a:gd name="T43" fmla="*/ -682 h 735"/>
                              <a:gd name="T44" fmla="+- 0 6096 5319"/>
                              <a:gd name="T45" fmla="*/ T44 w 1367"/>
                              <a:gd name="T46" fmla="+- 0 -679 -682"/>
                              <a:gd name="T47" fmla="*/ -679 h 735"/>
                              <a:gd name="T48" fmla="+- 0 6184 5319"/>
                              <a:gd name="T49" fmla="*/ T48 w 1367"/>
                              <a:gd name="T50" fmla="+- 0 -669 -682"/>
                              <a:gd name="T51" fmla="*/ -669 h 735"/>
                              <a:gd name="T52" fmla="+- 0 6269 5319"/>
                              <a:gd name="T53" fmla="*/ T52 w 1367"/>
                              <a:gd name="T54" fmla="+- 0 -653 -682"/>
                              <a:gd name="T55" fmla="*/ -653 h 735"/>
                              <a:gd name="T56" fmla="+- 0 6348 5319"/>
                              <a:gd name="T57" fmla="*/ T56 w 1367"/>
                              <a:gd name="T58" fmla="+- 0 -632 -682"/>
                              <a:gd name="T59" fmla="*/ -632 h 735"/>
                              <a:gd name="T60" fmla="+- 0 6420 5319"/>
                              <a:gd name="T61" fmla="*/ T60 w 1367"/>
                              <a:gd name="T62" fmla="+- 0 -606 -682"/>
                              <a:gd name="T63" fmla="*/ -606 h 735"/>
                              <a:gd name="T64" fmla="+- 0 6486 5319"/>
                              <a:gd name="T65" fmla="*/ T64 w 1367"/>
                              <a:gd name="T66" fmla="+- 0 -575 -682"/>
                              <a:gd name="T67" fmla="*/ -575 h 735"/>
                              <a:gd name="T68" fmla="+- 0 6544 5319"/>
                              <a:gd name="T69" fmla="*/ T68 w 1367"/>
                              <a:gd name="T70" fmla="+- 0 -540 -682"/>
                              <a:gd name="T71" fmla="*/ -540 h 735"/>
                              <a:gd name="T72" fmla="+- 0 6593 5319"/>
                              <a:gd name="T73" fmla="*/ T72 w 1367"/>
                              <a:gd name="T74" fmla="+- 0 -500 -682"/>
                              <a:gd name="T75" fmla="*/ -500 h 735"/>
                              <a:gd name="T76" fmla="+- 0 6662 5319"/>
                              <a:gd name="T77" fmla="*/ T76 w 1367"/>
                              <a:gd name="T78" fmla="+- 0 -413 -682"/>
                              <a:gd name="T79" fmla="*/ -413 h 735"/>
                              <a:gd name="T80" fmla="+- 0 6686 5319"/>
                              <a:gd name="T81" fmla="*/ T80 w 1367"/>
                              <a:gd name="T82" fmla="+- 0 -315 -682"/>
                              <a:gd name="T83" fmla="*/ -315 h 735"/>
                              <a:gd name="T84" fmla="+- 0 6680 5319"/>
                              <a:gd name="T85" fmla="*/ T84 w 1367"/>
                              <a:gd name="T86" fmla="+- 0 -265 -682"/>
                              <a:gd name="T87" fmla="*/ -265 h 735"/>
                              <a:gd name="T88" fmla="+- 0 6632 5319"/>
                              <a:gd name="T89" fmla="*/ T88 w 1367"/>
                              <a:gd name="T90" fmla="+- 0 -172 -682"/>
                              <a:gd name="T91" fmla="*/ -172 h 735"/>
                              <a:gd name="T92" fmla="+- 0 6544 5319"/>
                              <a:gd name="T93" fmla="*/ T92 w 1367"/>
                              <a:gd name="T94" fmla="+- 0 -91 -682"/>
                              <a:gd name="T95" fmla="*/ -91 h 735"/>
                              <a:gd name="T96" fmla="+- 0 6486 5319"/>
                              <a:gd name="T97" fmla="*/ T96 w 1367"/>
                              <a:gd name="T98" fmla="+- 0 -55 -682"/>
                              <a:gd name="T99" fmla="*/ -55 h 735"/>
                              <a:gd name="T100" fmla="+- 0 6420 5319"/>
                              <a:gd name="T101" fmla="*/ T100 w 1367"/>
                              <a:gd name="T102" fmla="+- 0 -24 -682"/>
                              <a:gd name="T103" fmla="*/ -24 h 735"/>
                              <a:gd name="T104" fmla="+- 0 6348 5319"/>
                              <a:gd name="T105" fmla="*/ T104 w 1367"/>
                              <a:gd name="T106" fmla="+- 0 2 -682"/>
                              <a:gd name="T107" fmla="*/ 2 h 735"/>
                              <a:gd name="T108" fmla="+- 0 6269 5319"/>
                              <a:gd name="T109" fmla="*/ T108 w 1367"/>
                              <a:gd name="T110" fmla="+- 0 23 -682"/>
                              <a:gd name="T111" fmla="*/ 23 h 735"/>
                              <a:gd name="T112" fmla="+- 0 6184 5319"/>
                              <a:gd name="T113" fmla="*/ T112 w 1367"/>
                              <a:gd name="T114" fmla="+- 0 39 -682"/>
                              <a:gd name="T115" fmla="*/ 39 h 735"/>
                              <a:gd name="T116" fmla="+- 0 6096 5319"/>
                              <a:gd name="T117" fmla="*/ T116 w 1367"/>
                              <a:gd name="T118" fmla="+- 0 49 -682"/>
                              <a:gd name="T119" fmla="*/ 49 h 735"/>
                              <a:gd name="T120" fmla="+- 0 6003 5319"/>
                              <a:gd name="T121" fmla="*/ T120 w 1367"/>
                              <a:gd name="T122" fmla="+- 0 52 -682"/>
                              <a:gd name="T123" fmla="*/ 52 h 735"/>
                              <a:gd name="T124" fmla="+- 0 5910 5319"/>
                              <a:gd name="T125" fmla="*/ T124 w 1367"/>
                              <a:gd name="T126" fmla="+- 0 49 -682"/>
                              <a:gd name="T127" fmla="*/ 49 h 735"/>
                              <a:gd name="T128" fmla="+- 0 5821 5319"/>
                              <a:gd name="T129" fmla="*/ T128 w 1367"/>
                              <a:gd name="T130" fmla="+- 0 39 -682"/>
                              <a:gd name="T131" fmla="*/ 39 h 735"/>
                              <a:gd name="T132" fmla="+- 0 5737 5319"/>
                              <a:gd name="T133" fmla="*/ T132 w 1367"/>
                              <a:gd name="T134" fmla="+- 0 23 -682"/>
                              <a:gd name="T135" fmla="*/ 23 h 735"/>
                              <a:gd name="T136" fmla="+- 0 5658 5319"/>
                              <a:gd name="T137" fmla="*/ T136 w 1367"/>
                              <a:gd name="T138" fmla="+- 0 2 -682"/>
                              <a:gd name="T139" fmla="*/ 2 h 735"/>
                              <a:gd name="T140" fmla="+- 0 5585 5319"/>
                              <a:gd name="T141" fmla="*/ T140 w 1367"/>
                              <a:gd name="T142" fmla="+- 0 -24 -682"/>
                              <a:gd name="T143" fmla="*/ -24 h 735"/>
                              <a:gd name="T144" fmla="+- 0 5520 5319"/>
                              <a:gd name="T145" fmla="*/ T144 w 1367"/>
                              <a:gd name="T146" fmla="+- 0 -55 -682"/>
                              <a:gd name="T147" fmla="*/ -55 h 735"/>
                              <a:gd name="T148" fmla="+- 0 5462 5319"/>
                              <a:gd name="T149" fmla="*/ T148 w 1367"/>
                              <a:gd name="T150" fmla="+- 0 -91 -682"/>
                              <a:gd name="T151" fmla="*/ -91 h 735"/>
                              <a:gd name="T152" fmla="+- 0 5413 5319"/>
                              <a:gd name="T153" fmla="*/ T152 w 1367"/>
                              <a:gd name="T154" fmla="+- 0 -130 -682"/>
                              <a:gd name="T155" fmla="*/ -130 h 735"/>
                              <a:gd name="T156" fmla="+- 0 5344 5319"/>
                              <a:gd name="T157" fmla="*/ T156 w 1367"/>
                              <a:gd name="T158" fmla="+- 0 -218 -682"/>
                              <a:gd name="T159" fmla="*/ -218 h 735"/>
                              <a:gd name="T160" fmla="+- 0 5319 5319"/>
                              <a:gd name="T161" fmla="*/ T160 w 1367"/>
                              <a:gd name="T162" fmla="+- 0 -315 -682"/>
                              <a:gd name="T163" fmla="*/ -315 h 7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67" h="735">
                                <a:moveTo>
                                  <a:pt x="0" y="367"/>
                                </a:moveTo>
                                <a:lnTo>
                                  <a:pt x="25" y="269"/>
                                </a:lnTo>
                                <a:lnTo>
                                  <a:pt x="94" y="182"/>
                                </a:lnTo>
                                <a:lnTo>
                                  <a:pt x="143" y="142"/>
                                </a:lnTo>
                                <a:lnTo>
                                  <a:pt x="201" y="107"/>
                                </a:lnTo>
                                <a:lnTo>
                                  <a:pt x="266" y="76"/>
                                </a:lnTo>
                                <a:lnTo>
                                  <a:pt x="339" y="50"/>
                                </a:lnTo>
                                <a:lnTo>
                                  <a:pt x="418" y="29"/>
                                </a:lnTo>
                                <a:lnTo>
                                  <a:pt x="502" y="13"/>
                                </a:lnTo>
                                <a:lnTo>
                                  <a:pt x="591" y="3"/>
                                </a:lnTo>
                                <a:lnTo>
                                  <a:pt x="684" y="0"/>
                                </a:lnTo>
                                <a:lnTo>
                                  <a:pt x="777" y="3"/>
                                </a:lnTo>
                                <a:lnTo>
                                  <a:pt x="865" y="13"/>
                                </a:lnTo>
                                <a:lnTo>
                                  <a:pt x="950" y="29"/>
                                </a:lnTo>
                                <a:lnTo>
                                  <a:pt x="1029" y="50"/>
                                </a:lnTo>
                                <a:lnTo>
                                  <a:pt x="1101" y="76"/>
                                </a:lnTo>
                                <a:lnTo>
                                  <a:pt x="1167" y="107"/>
                                </a:lnTo>
                                <a:lnTo>
                                  <a:pt x="1225" y="142"/>
                                </a:lnTo>
                                <a:lnTo>
                                  <a:pt x="1274" y="182"/>
                                </a:lnTo>
                                <a:lnTo>
                                  <a:pt x="1343" y="269"/>
                                </a:lnTo>
                                <a:lnTo>
                                  <a:pt x="1367" y="367"/>
                                </a:lnTo>
                                <a:lnTo>
                                  <a:pt x="1361" y="417"/>
                                </a:lnTo>
                                <a:lnTo>
                                  <a:pt x="1313" y="510"/>
                                </a:lnTo>
                                <a:lnTo>
                                  <a:pt x="1225" y="591"/>
                                </a:lnTo>
                                <a:lnTo>
                                  <a:pt x="1167" y="627"/>
                                </a:lnTo>
                                <a:lnTo>
                                  <a:pt x="1101" y="658"/>
                                </a:lnTo>
                                <a:lnTo>
                                  <a:pt x="1029" y="684"/>
                                </a:lnTo>
                                <a:lnTo>
                                  <a:pt x="950" y="705"/>
                                </a:lnTo>
                                <a:lnTo>
                                  <a:pt x="865" y="721"/>
                                </a:lnTo>
                                <a:lnTo>
                                  <a:pt x="777" y="731"/>
                                </a:lnTo>
                                <a:lnTo>
                                  <a:pt x="684" y="734"/>
                                </a:lnTo>
                                <a:lnTo>
                                  <a:pt x="591" y="731"/>
                                </a:lnTo>
                                <a:lnTo>
                                  <a:pt x="502" y="721"/>
                                </a:lnTo>
                                <a:lnTo>
                                  <a:pt x="418" y="705"/>
                                </a:lnTo>
                                <a:lnTo>
                                  <a:pt x="339" y="684"/>
                                </a:lnTo>
                                <a:lnTo>
                                  <a:pt x="266" y="658"/>
                                </a:lnTo>
                                <a:lnTo>
                                  <a:pt x="201" y="627"/>
                                </a:lnTo>
                                <a:lnTo>
                                  <a:pt x="143" y="591"/>
                                </a:lnTo>
                                <a:lnTo>
                                  <a:pt x="94" y="552"/>
                                </a:lnTo>
                                <a:lnTo>
                                  <a:pt x="25" y="464"/>
                                </a:lnTo>
                                <a:lnTo>
                                  <a:pt x="0" y="367"/>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3623" y="-3580"/>
                            <a:ext cx="12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Text Box 39"/>
                        <wps:cNvSpPr txBox="1">
                          <a:spLocks noChangeArrowheads="1"/>
                        </wps:cNvSpPr>
                        <wps:spPr bwMode="auto">
                          <a:xfrm>
                            <a:off x="2984" y="-3567"/>
                            <a:ext cx="1387" cy="1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31B7E" w14:textId="77777777" w:rsidR="00F5344C" w:rsidRDefault="00F5344C" w:rsidP="00FD3ADF">
                              <w:pPr>
                                <w:rPr>
                                  <w:sz w:val="20"/>
                                </w:rPr>
                              </w:pPr>
                            </w:p>
                            <w:p w14:paraId="57825A82" w14:textId="77777777" w:rsidR="00F5344C" w:rsidRDefault="00F5344C" w:rsidP="00FD3ADF">
                              <w:pPr>
                                <w:rPr>
                                  <w:sz w:val="20"/>
                                </w:rPr>
                              </w:pPr>
                            </w:p>
                            <w:p w14:paraId="3ED70DBC" w14:textId="77777777" w:rsidR="00F5344C" w:rsidRDefault="00F5344C" w:rsidP="00FD3ADF">
                              <w:pPr>
                                <w:spacing w:before="2"/>
                                <w:rPr>
                                  <w:sz w:val="17"/>
                                </w:rPr>
                              </w:pPr>
                            </w:p>
                            <w:p w14:paraId="5B36BD56" w14:textId="77777777" w:rsidR="00F5344C" w:rsidRDefault="00F5344C" w:rsidP="00FD3ADF">
                              <w:pPr>
                                <w:ind w:left="440"/>
                                <w:rPr>
                                  <w:sz w:val="18"/>
                                </w:rPr>
                              </w:pPr>
                              <w:r>
                                <w:rPr>
                                  <w:sz w:val="18"/>
                                </w:rPr>
                                <w:t>Selesai</w:t>
                              </w:r>
                            </w:p>
                          </w:txbxContent>
                        </wps:txbx>
                        <wps:bodyPr rot="0" vert="horz" wrap="square" lIns="0" tIns="0" rIns="0" bIns="0" anchor="t" anchorCtr="0" upright="1">
                          <a:noAutofit/>
                        </wps:bodyPr>
                      </wps:wsp>
                      <wps:wsp>
                        <wps:cNvPr id="67" name="Text Box 40"/>
                        <wps:cNvSpPr txBox="1">
                          <a:spLocks noChangeArrowheads="1"/>
                        </wps:cNvSpPr>
                        <wps:spPr bwMode="auto">
                          <a:xfrm>
                            <a:off x="2502" y="-4118"/>
                            <a:ext cx="2420" cy="53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E0A767D" w14:textId="77777777" w:rsidR="00F5344C" w:rsidRDefault="00F5344C" w:rsidP="00FD3ADF">
                              <w:pPr>
                                <w:spacing w:before="157"/>
                                <w:ind w:left="714"/>
                                <w:rPr>
                                  <w:sz w:val="18"/>
                                </w:rPr>
                              </w:pPr>
                              <w:r>
                                <w:rPr>
                                  <w:sz w:val="18"/>
                                </w:rPr>
                                <w:t>Analisis</w:t>
                              </w:r>
                              <w:r>
                                <w:rPr>
                                  <w:spacing w:val="-3"/>
                                  <w:sz w:val="18"/>
                                </w:rPr>
                                <w:t xml:space="preserve"> </w:t>
                              </w:r>
                              <w:r>
                                <w:rPr>
                                  <w:sz w:val="18"/>
                                </w:rPr>
                                <w:t>Data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B90AA1" id="Group 62" o:spid="_x0000_s1060" style="position:absolute;left:0;text-align:left;margin-left:240.55pt;margin-top:408.9pt;width:121pt;height:84.5pt;z-index:251655168;mso-position-horizontal-relative:page;mso-position-vertical-relative:text" coordorigin="2502,-4118" coordsize="2420,1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">
                <v:shape id="Freeform 37" o:spid="_x0000_s1061" style="position:absolute;left:3004;top:-3163;width:1367;height:735;visibility:visible;mso-wrap-style:square;v-text-anchor:top" coordsize="1367,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CgW8MA&#10;AADbAAAADwAAAGRycy9kb3ducmV2LnhtbESPQYvCMBSE74L/IbwFbzZdRVeqUURQxD2pC3p8Ns+2&#10;u81LaaKt/94sCB6HmfmGmS1aU4o71a6wrOAzikEQp1YXnCn4Oa77ExDOI2ssLZOCBzlYzLudGSba&#10;Nryn+8FnIkDYJagg975KpHRpTgZdZCvi4F1tbdAHWWdS19gEuCnlII7H0mDBYSHHilY5pX+Hm1Eg&#10;y/Pu+7aR51HaeNfuTl+/8eSiVO+jXU5BeGr9O/xqb7WC8RD+v4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CgW8MAAADbAAAADwAAAAAAAAAAAAAAAACYAgAAZHJzL2Rv&#10;d25yZXYueG1sUEsFBgAAAAAEAAQA9QAAAIgDAAAAAA==&#10;" path="m,367l25,269,94,182r49,-40l201,107,266,76,339,50,418,29,502,13,591,3,684,r93,3l865,13r85,16l1029,50r72,26l1167,107r58,35l1274,182r69,87l1367,367r-6,50l1313,510r-88,81l1167,627r-66,31l1029,684r-79,21l865,721r-88,10l684,734r-93,-3l502,721,418,705,339,684,266,658,201,627,143,591,94,552,25,464,,367xe" filled="f" strokeweight="1pt">
                  <v:path arrowok="t" o:connecttype="custom" o:connectlocs="0,-315;25,-413;94,-500;143,-540;201,-575;266,-606;339,-632;418,-653;502,-669;591,-679;684,-682;777,-679;865,-669;950,-653;1029,-632;1101,-606;1167,-575;1225,-540;1274,-500;1343,-413;1367,-315;1361,-265;1313,-172;1225,-91;1167,-55;1101,-24;1029,2;950,23;865,39;777,49;684,52;591,49;502,39;418,23;339,2;266,-24;201,-55;143,-91;94,-130;25,-218;0,-315" o:connectangles="0,0,0,0,0,0,0,0,0,0,0,0,0,0,0,0,0,0,0,0,0,0,0,0,0,0,0,0,0,0,0,0,0,0,0,0,0,0,0,0,0"/>
                </v:shape>
                <v:shape id="Picture 38" o:spid="_x0000_s1062" type="#_x0000_t75" style="position:absolute;left:3623;top:-3580;width:12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uEgXGAAAA2wAAAA8AAABkcnMvZG93bnJldi54bWxEj0FrwkAUhO+C/2F5BS9SN2oJkrpKKwZL&#10;DoVa7fmRfU1Ss29Ddk3Sf+8KhR6HmfmGWW8HU4uOWldZVjCfRSCIc6srLhScPtPHFQjnkTXWlknB&#10;LznYbsajNSba9vxB3dEXIkDYJaig9L5JpHR5SQbdzDbEwfu2rUEfZFtI3WIf4KaWiyiKpcGKw0KJ&#10;De1Kyi/Hq1Hgl+9Rfdqvzq8/B0yv2fScfe1TpSYPw8szCE+D/w//td+0gvgJ7l/CD5CbG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m4SBcYAAADbAAAADwAAAAAAAAAAAAAA&#10;AACfAgAAZHJzL2Rvd25yZXYueG1sUEsFBgAAAAAEAAQA9wAAAJIDAAAAAA==&#10;">
                  <v:imagedata r:id="rId40" o:title=""/>
                </v:shape>
                <v:shape id="Text Box 39" o:spid="_x0000_s1063" type="#_x0000_t202" style="position:absolute;left:2984;top:-3567;width:1387;height:1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14:paraId="06431B7E" w14:textId="77777777" w:rsidR="00F5344C" w:rsidRDefault="00F5344C" w:rsidP="00FD3ADF">
                        <w:pPr>
                          <w:rPr>
                            <w:sz w:val="20"/>
                          </w:rPr>
                        </w:pPr>
                      </w:p>
                      <w:p w14:paraId="57825A82" w14:textId="77777777" w:rsidR="00F5344C" w:rsidRDefault="00F5344C" w:rsidP="00FD3ADF">
                        <w:pPr>
                          <w:rPr>
                            <w:sz w:val="20"/>
                          </w:rPr>
                        </w:pPr>
                      </w:p>
                      <w:p w14:paraId="3ED70DBC" w14:textId="77777777" w:rsidR="00F5344C" w:rsidRDefault="00F5344C" w:rsidP="00FD3ADF">
                        <w:pPr>
                          <w:spacing w:before="2"/>
                          <w:rPr>
                            <w:sz w:val="17"/>
                          </w:rPr>
                        </w:pPr>
                      </w:p>
                      <w:p w14:paraId="5B36BD56" w14:textId="77777777" w:rsidR="00F5344C" w:rsidRDefault="00F5344C" w:rsidP="00FD3ADF">
                        <w:pPr>
                          <w:ind w:left="440"/>
                          <w:rPr>
                            <w:sz w:val="18"/>
                          </w:rPr>
                        </w:pPr>
                        <w:r>
                          <w:rPr>
                            <w:sz w:val="18"/>
                          </w:rPr>
                          <w:t>Selesai</w:t>
                        </w:r>
                      </w:p>
                    </w:txbxContent>
                  </v:textbox>
                </v:shape>
                <v:shape id="Text Box 40" o:spid="_x0000_s1064" type="#_x0000_t202" style="position:absolute;left:2502;top:-4118;width:2420;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O/8MA&#10;AADbAAAADwAAAGRycy9kb3ducmV2LnhtbESP0WrCQBRE34X+w3ILvtWNgmmJrtKWCoqCVv2AS/aa&#10;BLN3w+4a49+7guDjMDNnmOm8M7VoyfnKsoLhIAFBnFtdcaHgeFh8fIHwAVljbZkU3MjDfPbWm2Km&#10;7ZX/qd2HQkQI+wwVlCE0mZQ+L8mgH9iGOHon6wyGKF0htcNrhJtajpIklQYrjgslNvRbUn7eX4yC&#10;P7+8jeg4/knb3cZtcT3eDLuVUv337nsCIlAXXuFne6kVpJ/w+B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uO/8MAAADbAAAADwAAAAAAAAAAAAAAAACYAgAAZHJzL2Rv&#10;d25yZXYueG1sUEsFBgAAAAAEAAQA9QAAAIgDAAAAAA==&#10;" filled="f" strokeweight="1pt">
                  <v:textbox inset="0,0,0,0">
                    <w:txbxContent>
                      <w:p w14:paraId="5E0A767D" w14:textId="77777777" w:rsidR="00F5344C" w:rsidRDefault="00F5344C" w:rsidP="00FD3ADF">
                        <w:pPr>
                          <w:spacing w:before="157"/>
                          <w:ind w:left="714"/>
                          <w:rPr>
                            <w:sz w:val="18"/>
                          </w:rPr>
                        </w:pPr>
                        <w:r>
                          <w:rPr>
                            <w:sz w:val="18"/>
                          </w:rPr>
                          <w:t>Analisis</w:t>
                        </w:r>
                        <w:r>
                          <w:rPr>
                            <w:spacing w:val="-3"/>
                            <w:sz w:val="18"/>
                          </w:rPr>
                          <w:t xml:space="preserve"> </w:t>
                        </w:r>
                        <w:r>
                          <w:rPr>
                            <w:sz w:val="18"/>
                          </w:rPr>
                          <w:t>Data</w:t>
                        </w:r>
                      </w:p>
                    </w:txbxContent>
                  </v:textbox>
                </v:shape>
                <w10:wrap anchorx="page"/>
              </v:group>
            </w:pict>
          </mc:Fallback>
        </mc:AlternateContent>
      </w:r>
    </w:p>
    <w:p w14:paraId="4E7237D3" w14:textId="10833F52" w:rsidR="001F6AC6" w:rsidRDefault="001F6AC6" w:rsidP="00ED3642">
      <w:pPr>
        <w:tabs>
          <w:tab w:val="center" w:pos="3968"/>
          <w:tab w:val="right" w:pos="7937"/>
        </w:tabs>
        <w:spacing w:line="360" w:lineRule="auto"/>
      </w:pPr>
      <w:r>
        <w:tab/>
      </w:r>
      <w:bookmarkStart w:id="118" w:name="_Toc59477862"/>
      <w:bookmarkStart w:id="119" w:name="_Toc59477940"/>
      <w:bookmarkStart w:id="120" w:name="_Toc98070350"/>
      <w:bookmarkStart w:id="121" w:name="_Toc98784777"/>
    </w:p>
    <w:p w14:paraId="1620EB0F" w14:textId="77777777" w:rsidR="00AD1EFC" w:rsidRPr="00ED3642" w:rsidRDefault="00AD1EFC" w:rsidP="00ED3642">
      <w:pPr>
        <w:tabs>
          <w:tab w:val="center" w:pos="3968"/>
          <w:tab w:val="right" w:pos="7937"/>
        </w:tabs>
        <w:spacing w:line="360" w:lineRule="auto"/>
      </w:pPr>
    </w:p>
    <w:p w14:paraId="0ED47166" w14:textId="7CDC9A3A" w:rsidR="001F6AC6" w:rsidRPr="0074068B" w:rsidRDefault="001F6AC6" w:rsidP="001F6AC6">
      <w:pPr>
        <w:pStyle w:val="Caption"/>
        <w:tabs>
          <w:tab w:val="center" w:pos="3968"/>
          <w:tab w:val="left" w:pos="6560"/>
        </w:tabs>
        <w:spacing w:line="480" w:lineRule="auto"/>
        <w:rPr>
          <w:i w:val="0"/>
          <w:lang w:val="en-US"/>
        </w:rPr>
      </w:pPr>
      <w:bookmarkStart w:id="122" w:name="_Toc59477863"/>
      <w:bookmarkStart w:id="123" w:name="_Toc59477941"/>
      <w:bookmarkStart w:id="124" w:name="_Toc101314601"/>
      <w:bookmarkStart w:id="125" w:name="_Toc118319816"/>
      <w:r w:rsidRPr="000871E3">
        <w:t>Gambar</w:t>
      </w:r>
      <w:r>
        <w:t xml:space="preserve"> </w:t>
      </w:r>
      <w:r w:rsidR="004734DC">
        <w:fldChar w:fldCharType="begin"/>
      </w:r>
      <w:r w:rsidR="004734DC">
        <w:instrText xml:space="preserve"> STYLEREF 1 \s </w:instrText>
      </w:r>
      <w:r w:rsidR="004734DC">
        <w:fldChar w:fldCharType="separate"/>
      </w:r>
      <w:r w:rsidR="004734DC">
        <w:rPr>
          <w:noProof/>
        </w:rPr>
        <w:t>3</w:t>
      </w:r>
      <w:r w:rsidR="004734DC">
        <w:fldChar w:fldCharType="end"/>
      </w:r>
      <w:r w:rsidR="004734DC">
        <w:t>.</w:t>
      </w:r>
      <w:r w:rsidR="004734DC">
        <w:fldChar w:fldCharType="begin"/>
      </w:r>
      <w:r w:rsidR="004734DC">
        <w:instrText xml:space="preserve"> SEQ Gambar \* ARABIC \s 1 </w:instrText>
      </w:r>
      <w:r w:rsidR="004734DC">
        <w:fldChar w:fldCharType="separate"/>
      </w:r>
      <w:r w:rsidR="004734DC">
        <w:rPr>
          <w:noProof/>
        </w:rPr>
        <w:t>1</w:t>
      </w:r>
      <w:r w:rsidR="004734DC">
        <w:fldChar w:fldCharType="end"/>
      </w:r>
      <w:bookmarkEnd w:id="122"/>
      <w:bookmarkEnd w:id="123"/>
      <w:r>
        <w:rPr>
          <w:lang w:val="en-US"/>
        </w:rPr>
        <w:t xml:space="preserve"> </w:t>
      </w:r>
      <w:bookmarkEnd w:id="118"/>
      <w:bookmarkEnd w:id="119"/>
      <w:bookmarkEnd w:id="120"/>
      <w:r w:rsidR="00AD1EFC">
        <w:rPr>
          <w:lang w:val="en-US"/>
        </w:rPr>
        <w:t>Flowchart</w:t>
      </w:r>
      <w:r w:rsidRPr="00E9343E">
        <w:t xml:space="preserve"> Penelitian</w:t>
      </w:r>
      <w:bookmarkEnd w:id="121"/>
      <w:bookmarkEnd w:id="124"/>
      <w:bookmarkEnd w:id="125"/>
    </w:p>
    <w:p w14:paraId="070EFE12" w14:textId="04C323D0" w:rsidR="001F6AC6" w:rsidRPr="00E84759" w:rsidRDefault="001F6AC6" w:rsidP="001F6AC6">
      <w:pPr>
        <w:pStyle w:val="Heading2"/>
        <w:rPr>
          <w:lang w:val="en-US"/>
        </w:rPr>
      </w:pPr>
      <w:bookmarkStart w:id="126" w:name="_Toc98785853"/>
      <w:bookmarkStart w:id="127" w:name="_Toc101313245"/>
      <w:bookmarkStart w:id="128" w:name="_Toc101315445"/>
      <w:bookmarkStart w:id="129" w:name="_Toc118320497"/>
      <w:bookmarkEnd w:id="112"/>
      <w:bookmarkEnd w:id="113"/>
      <w:r>
        <w:rPr>
          <w:lang w:val="en-US"/>
        </w:rPr>
        <w:lastRenderedPageBreak/>
        <w:t>Waktu dan Jadwal Penelitian</w:t>
      </w:r>
      <w:bookmarkEnd w:id="126"/>
      <w:bookmarkEnd w:id="127"/>
      <w:bookmarkEnd w:id="128"/>
      <w:bookmarkEnd w:id="129"/>
    </w:p>
    <w:p w14:paraId="570F2762" w14:textId="1FB9024C" w:rsidR="001F6AC6" w:rsidRDefault="001F6AC6" w:rsidP="003E4315">
      <w:pPr>
        <w:spacing w:line="360" w:lineRule="auto"/>
        <w:ind w:firstLine="851"/>
        <w:jc w:val="both"/>
        <w:rPr>
          <w:lang w:val="en-US"/>
        </w:rPr>
      </w:pPr>
      <w:r w:rsidRPr="00E84759">
        <w:rPr>
          <w:lang w:val="en-US"/>
        </w:rPr>
        <w:t>Penelitian Tugas Akhir ini akan dila</w:t>
      </w:r>
      <w:r>
        <w:rPr>
          <w:lang w:val="en-US"/>
        </w:rPr>
        <w:t xml:space="preserve">kukan dalam waktu kurang lebih </w:t>
      </w:r>
      <w:r w:rsidR="006C49C2">
        <w:rPr>
          <w:lang w:val="en-US"/>
        </w:rPr>
        <w:t>6</w:t>
      </w:r>
      <w:r w:rsidRPr="00E84759">
        <w:rPr>
          <w:lang w:val="en-US"/>
        </w:rPr>
        <w:t xml:space="preserve"> bu</w:t>
      </w:r>
      <w:r>
        <w:rPr>
          <w:lang w:val="en-US"/>
        </w:rPr>
        <w:t>lan dimulai dari bulan Maret 2022</w:t>
      </w:r>
      <w:r w:rsidRPr="00E84759">
        <w:rPr>
          <w:lang w:val="en-US"/>
        </w:rPr>
        <w:t xml:space="preserve"> sampai dengan </w:t>
      </w:r>
      <w:r w:rsidR="006C49C2">
        <w:rPr>
          <w:lang w:val="en-US"/>
        </w:rPr>
        <w:t>Agustus</w:t>
      </w:r>
      <w:r>
        <w:rPr>
          <w:lang w:val="en-US"/>
        </w:rPr>
        <w:t xml:space="preserve"> 2022</w:t>
      </w:r>
      <w:r w:rsidRPr="00E84759">
        <w:rPr>
          <w:lang w:val="en-US"/>
        </w:rPr>
        <w:t xml:space="preserve"> dengan jadwal penelitian seperti yang terdapat pada Tabel </w:t>
      </w:r>
      <w:r w:rsidR="003E4315">
        <w:rPr>
          <w:lang w:val="en-US"/>
        </w:rPr>
        <w:t>3</w:t>
      </w:r>
      <w:r>
        <w:rPr>
          <w:lang w:val="en-US"/>
        </w:rPr>
        <w:t>.</w:t>
      </w:r>
      <w:r w:rsidRPr="00E84759">
        <w:rPr>
          <w:lang w:val="en-US"/>
        </w:rPr>
        <w:t>1.</w:t>
      </w:r>
    </w:p>
    <w:p w14:paraId="5ECDFEF1" w14:textId="42FA419E" w:rsidR="008E0F83" w:rsidRPr="008E0F83" w:rsidRDefault="003E4315" w:rsidP="003E4315">
      <w:pPr>
        <w:pStyle w:val="Caption"/>
        <w:spacing w:line="360" w:lineRule="auto"/>
        <w:jc w:val="both"/>
        <w:rPr>
          <w:lang w:val="en-US"/>
        </w:rPr>
      </w:pPr>
      <w:bookmarkStart w:id="130" w:name="_Toc108170394"/>
      <w:bookmarkStart w:id="131" w:name="_Toc117885026"/>
      <w:r>
        <w:t xml:space="preserve">Tabel </w:t>
      </w:r>
      <w:r w:rsidR="00527F84">
        <w:fldChar w:fldCharType="begin"/>
      </w:r>
      <w:r w:rsidR="00527F84">
        <w:instrText xml:space="preserve"> STYLEREF 1 \s </w:instrText>
      </w:r>
      <w:r w:rsidR="00527F84">
        <w:fldChar w:fldCharType="separate"/>
      </w:r>
      <w:r w:rsidR="00527F84">
        <w:rPr>
          <w:noProof/>
        </w:rPr>
        <w:t>3</w:t>
      </w:r>
      <w:r w:rsidR="00527F84">
        <w:fldChar w:fldCharType="end"/>
      </w:r>
      <w:r w:rsidR="00527F84">
        <w:t>.</w:t>
      </w:r>
      <w:r w:rsidR="00527F84">
        <w:fldChar w:fldCharType="begin"/>
      </w:r>
      <w:r w:rsidR="00527F84">
        <w:instrText xml:space="preserve"> SEQ Tabel \* ARABIC \s 1 </w:instrText>
      </w:r>
      <w:r w:rsidR="00527F84">
        <w:fldChar w:fldCharType="separate"/>
      </w:r>
      <w:r w:rsidR="00527F84">
        <w:rPr>
          <w:noProof/>
        </w:rPr>
        <w:t>1</w:t>
      </w:r>
      <w:r w:rsidR="00527F84">
        <w:fldChar w:fldCharType="end"/>
      </w:r>
      <w:r>
        <w:rPr>
          <w:lang w:val="en-US"/>
        </w:rPr>
        <w:t xml:space="preserve"> </w:t>
      </w:r>
      <w:r w:rsidR="001F6AC6" w:rsidRPr="002B2536">
        <w:t>Jadwal Kegiatan Penelitia</w:t>
      </w:r>
      <w:r w:rsidR="008E0F83">
        <w:rPr>
          <w:lang w:val="en-US"/>
        </w:rPr>
        <w:t>n</w:t>
      </w:r>
      <w:bookmarkEnd w:id="130"/>
      <w:bookmarkEnd w:id="131"/>
    </w:p>
    <w:tbl>
      <w:tblPr>
        <w:tblStyle w:val="TableGrid"/>
        <w:tblW w:w="8167" w:type="dxa"/>
        <w:tblLook w:val="04A0" w:firstRow="1" w:lastRow="0" w:firstColumn="1" w:lastColumn="0" w:noHBand="0" w:noVBand="1"/>
      </w:tblPr>
      <w:tblGrid>
        <w:gridCol w:w="540"/>
        <w:gridCol w:w="2085"/>
        <w:gridCol w:w="341"/>
        <w:gridCol w:w="341"/>
        <w:gridCol w:w="341"/>
        <w:gridCol w:w="343"/>
        <w:gridCol w:w="343"/>
        <w:gridCol w:w="343"/>
        <w:gridCol w:w="343"/>
        <w:gridCol w:w="343"/>
        <w:gridCol w:w="343"/>
        <w:gridCol w:w="343"/>
        <w:gridCol w:w="343"/>
        <w:gridCol w:w="343"/>
        <w:gridCol w:w="358"/>
        <w:gridCol w:w="358"/>
        <w:gridCol w:w="358"/>
        <w:gridCol w:w="358"/>
      </w:tblGrid>
      <w:tr w:rsidR="0067404B" w:rsidRPr="00475607" w14:paraId="3D91718D" w14:textId="77777777" w:rsidTr="00CF32B8">
        <w:trPr>
          <w:trHeight w:val="505"/>
        </w:trPr>
        <w:tc>
          <w:tcPr>
            <w:tcW w:w="540" w:type="dxa"/>
            <w:vMerge w:val="restart"/>
            <w:vAlign w:val="center"/>
          </w:tcPr>
          <w:p w14:paraId="70D69313" w14:textId="77777777" w:rsidR="0067404B" w:rsidRPr="00475607" w:rsidRDefault="0067404B" w:rsidP="00220BE0">
            <w:pPr>
              <w:pStyle w:val="TEUnsoed-TextBodyspasi2"/>
              <w:tabs>
                <w:tab w:val="center" w:pos="175"/>
              </w:tabs>
              <w:ind w:firstLine="0"/>
              <w:jc w:val="center"/>
              <w:rPr>
                <w:lang w:val="en-US"/>
              </w:rPr>
            </w:pPr>
            <w:r w:rsidRPr="00475607">
              <w:rPr>
                <w:lang w:val="en-US"/>
              </w:rPr>
              <w:t>No</w:t>
            </w:r>
          </w:p>
        </w:tc>
        <w:tc>
          <w:tcPr>
            <w:tcW w:w="2085" w:type="dxa"/>
            <w:vMerge w:val="restart"/>
            <w:vAlign w:val="center"/>
          </w:tcPr>
          <w:p w14:paraId="72D5285A" w14:textId="77777777" w:rsidR="0067404B" w:rsidRPr="00475607" w:rsidRDefault="0067404B" w:rsidP="00220BE0">
            <w:pPr>
              <w:pStyle w:val="TEUnsoed-TextBodyspasi2"/>
              <w:ind w:firstLine="0"/>
              <w:jc w:val="center"/>
              <w:rPr>
                <w:lang w:val="en-US"/>
              </w:rPr>
            </w:pPr>
            <w:r w:rsidRPr="00475607">
              <w:rPr>
                <w:lang w:val="en-US"/>
              </w:rPr>
              <w:t>Kegiatan</w:t>
            </w:r>
          </w:p>
        </w:tc>
        <w:tc>
          <w:tcPr>
            <w:tcW w:w="5542" w:type="dxa"/>
            <w:gridSpan w:val="16"/>
          </w:tcPr>
          <w:p w14:paraId="7679E6A0" w14:textId="77777777" w:rsidR="0067404B" w:rsidRPr="00475607" w:rsidRDefault="0067404B" w:rsidP="00220BE0">
            <w:pPr>
              <w:pStyle w:val="TEUnsoed-TextBodyspasi2"/>
              <w:ind w:firstLine="0"/>
              <w:jc w:val="center"/>
              <w:rPr>
                <w:lang w:val="en-US"/>
              </w:rPr>
            </w:pPr>
            <w:r w:rsidRPr="00475607">
              <w:rPr>
                <w:lang w:val="en-US"/>
              </w:rPr>
              <w:t xml:space="preserve">Bulan </w:t>
            </w:r>
            <w:r>
              <w:rPr>
                <w:lang w:val="en-US"/>
              </w:rPr>
              <w:t>ke-</w:t>
            </w:r>
          </w:p>
        </w:tc>
      </w:tr>
      <w:tr w:rsidR="0067404B" w:rsidRPr="00475607" w14:paraId="4669AFD4" w14:textId="77777777" w:rsidTr="00CF32B8">
        <w:trPr>
          <w:trHeight w:val="388"/>
        </w:trPr>
        <w:tc>
          <w:tcPr>
            <w:tcW w:w="540" w:type="dxa"/>
            <w:vMerge/>
          </w:tcPr>
          <w:p w14:paraId="0FBDF795" w14:textId="77777777" w:rsidR="0067404B" w:rsidRPr="00475607" w:rsidRDefault="0067404B" w:rsidP="00220BE0">
            <w:pPr>
              <w:pStyle w:val="TEUnsoed-TextBodyspasi2"/>
              <w:ind w:firstLine="0"/>
              <w:jc w:val="center"/>
              <w:rPr>
                <w:lang w:val="en-US"/>
              </w:rPr>
            </w:pPr>
          </w:p>
        </w:tc>
        <w:tc>
          <w:tcPr>
            <w:tcW w:w="2085" w:type="dxa"/>
            <w:vMerge/>
          </w:tcPr>
          <w:p w14:paraId="05CFBBF1" w14:textId="77777777" w:rsidR="0067404B" w:rsidRPr="00475607" w:rsidRDefault="0067404B" w:rsidP="00220BE0">
            <w:pPr>
              <w:pStyle w:val="TEUnsoed-TextBodyspasi2"/>
              <w:ind w:firstLine="0"/>
              <w:jc w:val="center"/>
              <w:rPr>
                <w:lang w:val="en-US"/>
              </w:rPr>
            </w:pPr>
          </w:p>
        </w:tc>
        <w:tc>
          <w:tcPr>
            <w:tcW w:w="1366" w:type="dxa"/>
            <w:gridSpan w:val="4"/>
          </w:tcPr>
          <w:p w14:paraId="0D69B17E" w14:textId="77777777" w:rsidR="0067404B" w:rsidRPr="00475607" w:rsidRDefault="0067404B" w:rsidP="00220BE0">
            <w:pPr>
              <w:pStyle w:val="TEUnsoed-TextBodyspasi2"/>
              <w:ind w:firstLine="0"/>
              <w:jc w:val="center"/>
              <w:rPr>
                <w:lang w:val="en-US"/>
              </w:rPr>
            </w:pPr>
            <w:r>
              <w:rPr>
                <w:lang w:val="en-US"/>
              </w:rPr>
              <w:t>I</w:t>
            </w:r>
          </w:p>
        </w:tc>
        <w:tc>
          <w:tcPr>
            <w:tcW w:w="1372" w:type="dxa"/>
            <w:gridSpan w:val="4"/>
          </w:tcPr>
          <w:p w14:paraId="2ACAF74E" w14:textId="77777777" w:rsidR="0067404B" w:rsidRPr="00475607" w:rsidRDefault="0067404B" w:rsidP="00220BE0">
            <w:pPr>
              <w:pStyle w:val="TEUnsoed-TextBodyspasi2"/>
              <w:ind w:firstLine="0"/>
              <w:jc w:val="center"/>
              <w:rPr>
                <w:lang w:val="en-US"/>
              </w:rPr>
            </w:pPr>
            <w:r>
              <w:rPr>
                <w:lang w:val="en-US"/>
              </w:rPr>
              <w:t>II</w:t>
            </w:r>
          </w:p>
        </w:tc>
        <w:tc>
          <w:tcPr>
            <w:tcW w:w="1372" w:type="dxa"/>
            <w:gridSpan w:val="4"/>
          </w:tcPr>
          <w:p w14:paraId="477E3E95" w14:textId="77777777" w:rsidR="0067404B" w:rsidRPr="00475607" w:rsidRDefault="0067404B" w:rsidP="00220BE0">
            <w:pPr>
              <w:pStyle w:val="TEUnsoed-TextBodyspasi2"/>
              <w:ind w:firstLine="0"/>
              <w:jc w:val="center"/>
              <w:rPr>
                <w:lang w:val="en-US"/>
              </w:rPr>
            </w:pPr>
            <w:r>
              <w:rPr>
                <w:lang w:val="en-US"/>
              </w:rPr>
              <w:t>III</w:t>
            </w:r>
          </w:p>
        </w:tc>
        <w:tc>
          <w:tcPr>
            <w:tcW w:w="1432" w:type="dxa"/>
            <w:gridSpan w:val="4"/>
          </w:tcPr>
          <w:p w14:paraId="5133AC66" w14:textId="77777777" w:rsidR="0067404B" w:rsidRDefault="0067404B" w:rsidP="00220BE0">
            <w:pPr>
              <w:pStyle w:val="TEUnsoed-TextBodyspasi2"/>
              <w:ind w:firstLine="0"/>
              <w:jc w:val="center"/>
              <w:rPr>
                <w:lang w:val="en-US"/>
              </w:rPr>
            </w:pPr>
            <w:r>
              <w:rPr>
                <w:lang w:val="en-US"/>
              </w:rPr>
              <w:t>IV</w:t>
            </w:r>
          </w:p>
        </w:tc>
      </w:tr>
      <w:tr w:rsidR="0067404B" w:rsidRPr="00475607" w14:paraId="2FB1A0F0" w14:textId="77777777" w:rsidTr="00CF32B8">
        <w:trPr>
          <w:trHeight w:val="426"/>
        </w:trPr>
        <w:tc>
          <w:tcPr>
            <w:tcW w:w="540" w:type="dxa"/>
            <w:vMerge/>
          </w:tcPr>
          <w:p w14:paraId="5F8B2BA2" w14:textId="77777777" w:rsidR="0067404B" w:rsidRPr="00475607" w:rsidRDefault="0067404B" w:rsidP="00220BE0">
            <w:pPr>
              <w:pStyle w:val="TEUnsoed-TextBodyspasi2"/>
              <w:ind w:firstLine="0"/>
              <w:jc w:val="center"/>
              <w:rPr>
                <w:lang w:val="en-US"/>
              </w:rPr>
            </w:pPr>
          </w:p>
        </w:tc>
        <w:tc>
          <w:tcPr>
            <w:tcW w:w="2085" w:type="dxa"/>
            <w:vMerge/>
          </w:tcPr>
          <w:p w14:paraId="7915DAF6" w14:textId="77777777" w:rsidR="0067404B" w:rsidRPr="00475607" w:rsidRDefault="0067404B" w:rsidP="00220BE0">
            <w:pPr>
              <w:pStyle w:val="TEUnsoed-TextBodyspasi2"/>
              <w:ind w:firstLine="0"/>
              <w:jc w:val="center"/>
              <w:rPr>
                <w:lang w:val="en-US"/>
              </w:rPr>
            </w:pPr>
          </w:p>
        </w:tc>
        <w:tc>
          <w:tcPr>
            <w:tcW w:w="341" w:type="dxa"/>
          </w:tcPr>
          <w:p w14:paraId="567E0BE6" w14:textId="77777777" w:rsidR="0067404B" w:rsidRPr="00475607" w:rsidRDefault="0067404B" w:rsidP="00220BE0">
            <w:pPr>
              <w:pStyle w:val="TEUnsoed-TextBodyspasi2"/>
              <w:ind w:firstLine="0"/>
              <w:jc w:val="center"/>
              <w:rPr>
                <w:lang w:val="en-US"/>
              </w:rPr>
            </w:pPr>
            <w:r w:rsidRPr="00475607">
              <w:rPr>
                <w:lang w:val="en-US"/>
              </w:rPr>
              <w:t>1</w:t>
            </w:r>
          </w:p>
        </w:tc>
        <w:tc>
          <w:tcPr>
            <w:tcW w:w="341" w:type="dxa"/>
          </w:tcPr>
          <w:p w14:paraId="3C9B4C33" w14:textId="77777777" w:rsidR="0067404B" w:rsidRPr="00475607" w:rsidRDefault="0067404B" w:rsidP="00220BE0">
            <w:pPr>
              <w:pStyle w:val="TEUnsoed-TextBodyspasi2"/>
              <w:ind w:firstLine="0"/>
              <w:jc w:val="center"/>
              <w:rPr>
                <w:lang w:val="en-US"/>
              </w:rPr>
            </w:pPr>
            <w:r w:rsidRPr="00475607">
              <w:rPr>
                <w:lang w:val="en-US"/>
              </w:rPr>
              <w:t>2</w:t>
            </w:r>
          </w:p>
        </w:tc>
        <w:tc>
          <w:tcPr>
            <w:tcW w:w="341" w:type="dxa"/>
          </w:tcPr>
          <w:p w14:paraId="2CC70B9B" w14:textId="77777777" w:rsidR="0067404B" w:rsidRPr="00475607" w:rsidRDefault="0067404B" w:rsidP="00220BE0">
            <w:pPr>
              <w:pStyle w:val="TEUnsoed-TextBodyspasi2"/>
              <w:ind w:firstLine="0"/>
              <w:jc w:val="center"/>
              <w:rPr>
                <w:lang w:val="en-US"/>
              </w:rPr>
            </w:pPr>
            <w:r w:rsidRPr="00475607">
              <w:rPr>
                <w:lang w:val="en-US"/>
              </w:rPr>
              <w:t>3</w:t>
            </w:r>
          </w:p>
        </w:tc>
        <w:tc>
          <w:tcPr>
            <w:tcW w:w="343" w:type="dxa"/>
          </w:tcPr>
          <w:p w14:paraId="6B15134C" w14:textId="77777777" w:rsidR="0067404B" w:rsidRPr="00475607" w:rsidRDefault="0067404B" w:rsidP="00220BE0">
            <w:pPr>
              <w:pStyle w:val="TEUnsoed-TextBodyspasi2"/>
              <w:ind w:firstLine="0"/>
              <w:jc w:val="center"/>
              <w:rPr>
                <w:lang w:val="en-US"/>
              </w:rPr>
            </w:pPr>
            <w:r w:rsidRPr="00475607">
              <w:rPr>
                <w:lang w:val="en-US"/>
              </w:rPr>
              <w:t>4</w:t>
            </w:r>
          </w:p>
        </w:tc>
        <w:tc>
          <w:tcPr>
            <w:tcW w:w="343" w:type="dxa"/>
          </w:tcPr>
          <w:p w14:paraId="22922A38" w14:textId="77777777" w:rsidR="0067404B" w:rsidRPr="00475607" w:rsidRDefault="0067404B" w:rsidP="00220BE0">
            <w:pPr>
              <w:pStyle w:val="TEUnsoed-TextBodyspasi2"/>
              <w:ind w:firstLine="0"/>
              <w:jc w:val="center"/>
              <w:rPr>
                <w:lang w:val="en-US"/>
              </w:rPr>
            </w:pPr>
            <w:r w:rsidRPr="00475607">
              <w:rPr>
                <w:lang w:val="en-US"/>
              </w:rPr>
              <w:t>1</w:t>
            </w:r>
          </w:p>
        </w:tc>
        <w:tc>
          <w:tcPr>
            <w:tcW w:w="343" w:type="dxa"/>
          </w:tcPr>
          <w:p w14:paraId="5C6A777D" w14:textId="77777777" w:rsidR="0067404B" w:rsidRPr="00475607" w:rsidRDefault="0067404B" w:rsidP="00220BE0">
            <w:pPr>
              <w:pStyle w:val="TEUnsoed-TextBodyspasi2"/>
              <w:ind w:firstLine="0"/>
              <w:jc w:val="center"/>
              <w:rPr>
                <w:lang w:val="en-US"/>
              </w:rPr>
            </w:pPr>
            <w:r w:rsidRPr="00475607">
              <w:rPr>
                <w:lang w:val="en-US"/>
              </w:rPr>
              <w:t>2</w:t>
            </w:r>
          </w:p>
        </w:tc>
        <w:tc>
          <w:tcPr>
            <w:tcW w:w="343" w:type="dxa"/>
          </w:tcPr>
          <w:p w14:paraId="7B76EBBF" w14:textId="77777777" w:rsidR="0067404B" w:rsidRPr="00475607" w:rsidRDefault="0067404B" w:rsidP="00220BE0">
            <w:pPr>
              <w:pStyle w:val="TEUnsoed-TextBodyspasi2"/>
              <w:ind w:firstLine="0"/>
              <w:jc w:val="center"/>
              <w:rPr>
                <w:lang w:val="en-US"/>
              </w:rPr>
            </w:pPr>
            <w:r w:rsidRPr="00475607">
              <w:rPr>
                <w:lang w:val="en-US"/>
              </w:rPr>
              <w:t>3</w:t>
            </w:r>
          </w:p>
        </w:tc>
        <w:tc>
          <w:tcPr>
            <w:tcW w:w="343" w:type="dxa"/>
          </w:tcPr>
          <w:p w14:paraId="1C3EE976" w14:textId="77777777" w:rsidR="0067404B" w:rsidRPr="00475607" w:rsidRDefault="0067404B" w:rsidP="00220BE0">
            <w:pPr>
              <w:pStyle w:val="TEUnsoed-TextBodyspasi2"/>
              <w:ind w:firstLine="0"/>
              <w:jc w:val="center"/>
              <w:rPr>
                <w:lang w:val="en-US"/>
              </w:rPr>
            </w:pPr>
            <w:r w:rsidRPr="00475607">
              <w:rPr>
                <w:lang w:val="en-US"/>
              </w:rPr>
              <w:t>4</w:t>
            </w:r>
          </w:p>
        </w:tc>
        <w:tc>
          <w:tcPr>
            <w:tcW w:w="343" w:type="dxa"/>
          </w:tcPr>
          <w:p w14:paraId="348F1D13" w14:textId="77777777" w:rsidR="0067404B" w:rsidRPr="00475607" w:rsidRDefault="0067404B" w:rsidP="00220BE0">
            <w:pPr>
              <w:pStyle w:val="TEUnsoed-TextBodyspasi2"/>
              <w:ind w:firstLine="0"/>
              <w:jc w:val="center"/>
              <w:rPr>
                <w:lang w:val="en-US"/>
              </w:rPr>
            </w:pPr>
            <w:r w:rsidRPr="00475607">
              <w:rPr>
                <w:lang w:val="en-US"/>
              </w:rPr>
              <w:t>1</w:t>
            </w:r>
          </w:p>
        </w:tc>
        <w:tc>
          <w:tcPr>
            <w:tcW w:w="343" w:type="dxa"/>
          </w:tcPr>
          <w:p w14:paraId="715B2722" w14:textId="77777777" w:rsidR="0067404B" w:rsidRPr="00475607" w:rsidRDefault="0067404B" w:rsidP="00220BE0">
            <w:pPr>
              <w:pStyle w:val="TEUnsoed-TextBodyspasi2"/>
              <w:ind w:firstLine="0"/>
              <w:jc w:val="center"/>
              <w:rPr>
                <w:lang w:val="en-US"/>
              </w:rPr>
            </w:pPr>
            <w:r w:rsidRPr="00475607">
              <w:rPr>
                <w:lang w:val="en-US"/>
              </w:rPr>
              <w:t>2</w:t>
            </w:r>
          </w:p>
        </w:tc>
        <w:tc>
          <w:tcPr>
            <w:tcW w:w="343" w:type="dxa"/>
          </w:tcPr>
          <w:p w14:paraId="50F93D42" w14:textId="77777777" w:rsidR="0067404B" w:rsidRPr="00475607" w:rsidRDefault="0067404B" w:rsidP="00220BE0">
            <w:pPr>
              <w:pStyle w:val="TEUnsoed-TextBodyspasi2"/>
              <w:ind w:firstLine="0"/>
              <w:jc w:val="center"/>
              <w:rPr>
                <w:lang w:val="en-US"/>
              </w:rPr>
            </w:pPr>
            <w:r w:rsidRPr="00475607">
              <w:rPr>
                <w:lang w:val="en-US"/>
              </w:rPr>
              <w:t>3</w:t>
            </w:r>
          </w:p>
        </w:tc>
        <w:tc>
          <w:tcPr>
            <w:tcW w:w="343" w:type="dxa"/>
          </w:tcPr>
          <w:p w14:paraId="04AFFB33" w14:textId="77777777" w:rsidR="0067404B" w:rsidRPr="00475607" w:rsidRDefault="0067404B" w:rsidP="00220BE0">
            <w:pPr>
              <w:pStyle w:val="TEUnsoed-TextBodyspasi2"/>
              <w:ind w:firstLine="0"/>
              <w:jc w:val="center"/>
              <w:rPr>
                <w:lang w:val="en-US"/>
              </w:rPr>
            </w:pPr>
            <w:r w:rsidRPr="00475607">
              <w:rPr>
                <w:lang w:val="en-US"/>
              </w:rPr>
              <w:t>4</w:t>
            </w:r>
          </w:p>
        </w:tc>
        <w:tc>
          <w:tcPr>
            <w:tcW w:w="358" w:type="dxa"/>
          </w:tcPr>
          <w:p w14:paraId="6E448E6B" w14:textId="77777777" w:rsidR="0067404B" w:rsidRPr="00475607" w:rsidRDefault="0067404B" w:rsidP="00220BE0">
            <w:pPr>
              <w:pStyle w:val="TEUnsoed-TextBodyspasi2"/>
              <w:ind w:firstLine="0"/>
              <w:jc w:val="center"/>
              <w:rPr>
                <w:lang w:val="en-US"/>
              </w:rPr>
            </w:pPr>
            <w:r>
              <w:rPr>
                <w:lang w:val="en-US"/>
              </w:rPr>
              <w:t>1</w:t>
            </w:r>
          </w:p>
        </w:tc>
        <w:tc>
          <w:tcPr>
            <w:tcW w:w="358" w:type="dxa"/>
          </w:tcPr>
          <w:p w14:paraId="5718963B" w14:textId="77777777" w:rsidR="0067404B" w:rsidRPr="00475607" w:rsidRDefault="0067404B" w:rsidP="00220BE0">
            <w:pPr>
              <w:pStyle w:val="TEUnsoed-TextBodyspasi2"/>
              <w:ind w:firstLine="0"/>
              <w:jc w:val="center"/>
              <w:rPr>
                <w:lang w:val="en-US"/>
              </w:rPr>
            </w:pPr>
            <w:r>
              <w:rPr>
                <w:lang w:val="en-US"/>
              </w:rPr>
              <w:t>2</w:t>
            </w:r>
          </w:p>
        </w:tc>
        <w:tc>
          <w:tcPr>
            <w:tcW w:w="358" w:type="dxa"/>
          </w:tcPr>
          <w:p w14:paraId="65483CE8" w14:textId="77777777" w:rsidR="0067404B" w:rsidRPr="00475607" w:rsidRDefault="0067404B" w:rsidP="00220BE0">
            <w:pPr>
              <w:pStyle w:val="TEUnsoed-TextBodyspasi2"/>
              <w:ind w:firstLine="0"/>
              <w:jc w:val="center"/>
              <w:rPr>
                <w:lang w:val="en-US"/>
              </w:rPr>
            </w:pPr>
            <w:r>
              <w:rPr>
                <w:lang w:val="en-US"/>
              </w:rPr>
              <w:t>3</w:t>
            </w:r>
          </w:p>
        </w:tc>
        <w:tc>
          <w:tcPr>
            <w:tcW w:w="358" w:type="dxa"/>
          </w:tcPr>
          <w:p w14:paraId="1F558A91" w14:textId="77777777" w:rsidR="0067404B" w:rsidRPr="00475607" w:rsidRDefault="0067404B" w:rsidP="00220BE0">
            <w:pPr>
              <w:pStyle w:val="TEUnsoed-TextBodyspasi2"/>
              <w:ind w:firstLine="0"/>
              <w:jc w:val="center"/>
              <w:rPr>
                <w:lang w:val="en-US"/>
              </w:rPr>
            </w:pPr>
            <w:r>
              <w:rPr>
                <w:lang w:val="en-US"/>
              </w:rPr>
              <w:t>4</w:t>
            </w:r>
          </w:p>
        </w:tc>
      </w:tr>
      <w:tr w:rsidR="00CF32B8" w:rsidRPr="00475607" w14:paraId="42B8934E" w14:textId="77777777" w:rsidTr="00C43541">
        <w:trPr>
          <w:trHeight w:val="639"/>
        </w:trPr>
        <w:tc>
          <w:tcPr>
            <w:tcW w:w="540" w:type="dxa"/>
          </w:tcPr>
          <w:p w14:paraId="4C77DCDF" w14:textId="77777777" w:rsidR="0067404B" w:rsidRPr="00475607" w:rsidRDefault="0067404B" w:rsidP="00220BE0">
            <w:pPr>
              <w:pStyle w:val="TEUnsoed-TextBodyspasi2"/>
              <w:ind w:firstLine="0"/>
              <w:jc w:val="center"/>
              <w:rPr>
                <w:lang w:val="en-US"/>
              </w:rPr>
            </w:pPr>
            <w:r w:rsidRPr="00475607">
              <w:rPr>
                <w:lang w:val="en-US"/>
              </w:rPr>
              <w:t>1</w:t>
            </w:r>
          </w:p>
        </w:tc>
        <w:tc>
          <w:tcPr>
            <w:tcW w:w="2085" w:type="dxa"/>
          </w:tcPr>
          <w:p w14:paraId="2D612E01" w14:textId="77777777" w:rsidR="0067404B" w:rsidRDefault="0067404B" w:rsidP="00712BE0">
            <w:pPr>
              <w:pStyle w:val="TEUnsoed-TextBodyspasi2"/>
              <w:spacing w:line="240" w:lineRule="auto"/>
              <w:ind w:firstLine="0"/>
              <w:jc w:val="center"/>
              <w:rPr>
                <w:lang w:val="en-US"/>
              </w:rPr>
            </w:pPr>
            <w:r w:rsidRPr="00475607">
              <w:rPr>
                <w:lang w:val="en-US"/>
              </w:rPr>
              <w:t xml:space="preserve">Studi </w:t>
            </w:r>
          </w:p>
          <w:p w14:paraId="042EB1C9" w14:textId="77777777" w:rsidR="0067404B" w:rsidRPr="00475607" w:rsidRDefault="0067404B" w:rsidP="00712BE0">
            <w:pPr>
              <w:pStyle w:val="TEUnsoed-TextBodyspasi2"/>
              <w:spacing w:line="240" w:lineRule="auto"/>
              <w:ind w:firstLine="0"/>
              <w:jc w:val="center"/>
              <w:rPr>
                <w:lang w:val="en-US"/>
              </w:rPr>
            </w:pPr>
            <w:r>
              <w:rPr>
                <w:lang w:val="en-US"/>
              </w:rPr>
              <w:t xml:space="preserve">Literatur </w:t>
            </w:r>
          </w:p>
        </w:tc>
        <w:tc>
          <w:tcPr>
            <w:tcW w:w="341" w:type="dxa"/>
            <w:shd w:val="clear" w:color="auto" w:fill="7B7B7B" w:themeFill="accent3" w:themeFillShade="BF"/>
          </w:tcPr>
          <w:p w14:paraId="0E672232" w14:textId="77777777" w:rsidR="0067404B" w:rsidRPr="00475607" w:rsidRDefault="0067404B" w:rsidP="00220BE0">
            <w:pPr>
              <w:pStyle w:val="TEUnsoed-TextBodyspasi2"/>
              <w:ind w:firstLine="0"/>
              <w:jc w:val="center"/>
              <w:rPr>
                <w:color w:val="FFFF00"/>
                <w:lang w:val="en-US"/>
              </w:rPr>
            </w:pPr>
          </w:p>
        </w:tc>
        <w:tc>
          <w:tcPr>
            <w:tcW w:w="341" w:type="dxa"/>
            <w:shd w:val="clear" w:color="auto" w:fill="7B7B7B" w:themeFill="accent3" w:themeFillShade="BF"/>
          </w:tcPr>
          <w:p w14:paraId="25979828" w14:textId="77777777" w:rsidR="0067404B" w:rsidRPr="00475607" w:rsidRDefault="0067404B" w:rsidP="00220BE0">
            <w:pPr>
              <w:pStyle w:val="TEUnsoed-TextBodyspasi2"/>
              <w:ind w:firstLine="0"/>
              <w:jc w:val="center"/>
              <w:rPr>
                <w:color w:val="FFFF00"/>
                <w:lang w:val="en-US"/>
              </w:rPr>
            </w:pPr>
          </w:p>
        </w:tc>
        <w:tc>
          <w:tcPr>
            <w:tcW w:w="341" w:type="dxa"/>
            <w:shd w:val="clear" w:color="auto" w:fill="7B7B7B" w:themeFill="accent3" w:themeFillShade="BF"/>
          </w:tcPr>
          <w:p w14:paraId="43B4EEA7" w14:textId="77777777" w:rsidR="0067404B" w:rsidRPr="00475607" w:rsidRDefault="0067404B" w:rsidP="00220BE0">
            <w:pPr>
              <w:pStyle w:val="TEUnsoed-TextBodyspasi2"/>
              <w:ind w:firstLine="0"/>
              <w:jc w:val="center"/>
              <w:rPr>
                <w:color w:val="FFFF00"/>
                <w:lang w:val="en-US"/>
              </w:rPr>
            </w:pPr>
          </w:p>
        </w:tc>
        <w:tc>
          <w:tcPr>
            <w:tcW w:w="343" w:type="dxa"/>
            <w:shd w:val="clear" w:color="auto" w:fill="7B7B7B" w:themeFill="accent3" w:themeFillShade="BF"/>
          </w:tcPr>
          <w:p w14:paraId="0F345862" w14:textId="77777777" w:rsidR="0067404B" w:rsidRPr="00475607" w:rsidRDefault="0067404B" w:rsidP="00220BE0">
            <w:pPr>
              <w:pStyle w:val="TEUnsoed-TextBodyspasi2"/>
              <w:ind w:firstLine="0"/>
              <w:jc w:val="center"/>
              <w:rPr>
                <w:color w:val="FFFF00"/>
                <w:lang w:val="en-US"/>
              </w:rPr>
            </w:pPr>
          </w:p>
        </w:tc>
        <w:tc>
          <w:tcPr>
            <w:tcW w:w="343" w:type="dxa"/>
            <w:shd w:val="clear" w:color="auto" w:fill="FFFFFF" w:themeFill="background1"/>
          </w:tcPr>
          <w:p w14:paraId="662F67AA" w14:textId="77777777" w:rsidR="0067404B" w:rsidRPr="00475607" w:rsidRDefault="0067404B" w:rsidP="00220BE0">
            <w:pPr>
              <w:pStyle w:val="TEUnsoed-TextBodyspasi2"/>
              <w:ind w:firstLine="0"/>
              <w:jc w:val="center"/>
              <w:rPr>
                <w:color w:val="FFFF00"/>
                <w:lang w:val="en-US"/>
              </w:rPr>
            </w:pPr>
          </w:p>
        </w:tc>
        <w:tc>
          <w:tcPr>
            <w:tcW w:w="343" w:type="dxa"/>
            <w:shd w:val="clear" w:color="auto" w:fill="FFFFFF" w:themeFill="background1"/>
          </w:tcPr>
          <w:p w14:paraId="43A8CA36" w14:textId="77777777" w:rsidR="0067404B" w:rsidRPr="00475607" w:rsidRDefault="0067404B" w:rsidP="00220BE0">
            <w:pPr>
              <w:pStyle w:val="TEUnsoed-TextBodyspasi2"/>
              <w:ind w:firstLine="0"/>
              <w:jc w:val="center"/>
              <w:rPr>
                <w:color w:val="FFFF00"/>
                <w:lang w:val="en-US"/>
              </w:rPr>
            </w:pPr>
          </w:p>
        </w:tc>
        <w:tc>
          <w:tcPr>
            <w:tcW w:w="343" w:type="dxa"/>
            <w:shd w:val="clear" w:color="auto" w:fill="FFFFFF" w:themeFill="background1"/>
          </w:tcPr>
          <w:p w14:paraId="3D625135" w14:textId="77777777" w:rsidR="0067404B" w:rsidRPr="00475607" w:rsidRDefault="0067404B" w:rsidP="00220BE0">
            <w:pPr>
              <w:pStyle w:val="TEUnsoed-TextBodyspasi2"/>
              <w:ind w:firstLine="0"/>
              <w:jc w:val="center"/>
              <w:rPr>
                <w:color w:val="FFFF00"/>
                <w:lang w:val="en-US"/>
              </w:rPr>
            </w:pPr>
          </w:p>
        </w:tc>
        <w:tc>
          <w:tcPr>
            <w:tcW w:w="343" w:type="dxa"/>
            <w:shd w:val="clear" w:color="auto" w:fill="FFFFFF" w:themeFill="background1"/>
          </w:tcPr>
          <w:p w14:paraId="7FD2450D" w14:textId="77777777" w:rsidR="0067404B" w:rsidRPr="00475607" w:rsidRDefault="0067404B" w:rsidP="00220BE0">
            <w:pPr>
              <w:pStyle w:val="TEUnsoed-TextBodyspasi2"/>
              <w:ind w:firstLine="0"/>
              <w:jc w:val="center"/>
              <w:rPr>
                <w:color w:val="FFFF00"/>
                <w:lang w:val="en-US"/>
              </w:rPr>
            </w:pPr>
          </w:p>
        </w:tc>
        <w:tc>
          <w:tcPr>
            <w:tcW w:w="343" w:type="dxa"/>
            <w:shd w:val="clear" w:color="auto" w:fill="FFFFFF" w:themeFill="background1"/>
          </w:tcPr>
          <w:p w14:paraId="40B00C04" w14:textId="77777777" w:rsidR="0067404B" w:rsidRPr="00475607" w:rsidRDefault="0067404B" w:rsidP="00220BE0">
            <w:pPr>
              <w:pStyle w:val="TEUnsoed-TextBodyspasi2"/>
              <w:ind w:firstLine="0"/>
              <w:jc w:val="center"/>
              <w:rPr>
                <w:color w:val="FFFF00"/>
                <w:lang w:val="en-US"/>
              </w:rPr>
            </w:pPr>
          </w:p>
        </w:tc>
        <w:tc>
          <w:tcPr>
            <w:tcW w:w="343" w:type="dxa"/>
            <w:shd w:val="clear" w:color="auto" w:fill="FFFFFF" w:themeFill="background1"/>
          </w:tcPr>
          <w:p w14:paraId="3CC9DEE1" w14:textId="77777777" w:rsidR="0067404B" w:rsidRPr="00475607" w:rsidRDefault="0067404B" w:rsidP="00220BE0">
            <w:pPr>
              <w:pStyle w:val="TEUnsoed-TextBodyspasi2"/>
              <w:ind w:firstLine="0"/>
              <w:jc w:val="center"/>
              <w:rPr>
                <w:color w:val="FFFF00"/>
                <w:lang w:val="en-US"/>
              </w:rPr>
            </w:pPr>
          </w:p>
        </w:tc>
        <w:tc>
          <w:tcPr>
            <w:tcW w:w="343" w:type="dxa"/>
            <w:shd w:val="clear" w:color="auto" w:fill="FFFFFF" w:themeFill="background1"/>
          </w:tcPr>
          <w:p w14:paraId="27782705" w14:textId="77777777" w:rsidR="0067404B" w:rsidRPr="00475607" w:rsidRDefault="0067404B" w:rsidP="00220BE0">
            <w:pPr>
              <w:pStyle w:val="TEUnsoed-TextBodyspasi2"/>
              <w:ind w:firstLine="0"/>
              <w:jc w:val="center"/>
              <w:rPr>
                <w:color w:val="FFFF00"/>
                <w:lang w:val="en-US"/>
              </w:rPr>
            </w:pPr>
          </w:p>
        </w:tc>
        <w:tc>
          <w:tcPr>
            <w:tcW w:w="343" w:type="dxa"/>
            <w:shd w:val="clear" w:color="auto" w:fill="FFFFFF" w:themeFill="background1"/>
          </w:tcPr>
          <w:p w14:paraId="477DB705" w14:textId="77777777" w:rsidR="0067404B" w:rsidRPr="00475607" w:rsidRDefault="0067404B" w:rsidP="00220BE0">
            <w:pPr>
              <w:pStyle w:val="TEUnsoed-TextBodyspasi2"/>
              <w:ind w:firstLine="0"/>
              <w:jc w:val="center"/>
              <w:rPr>
                <w:color w:val="FFFF00"/>
                <w:lang w:val="en-US"/>
              </w:rPr>
            </w:pPr>
          </w:p>
        </w:tc>
        <w:tc>
          <w:tcPr>
            <w:tcW w:w="358" w:type="dxa"/>
            <w:shd w:val="clear" w:color="auto" w:fill="FFFFFF" w:themeFill="background1"/>
          </w:tcPr>
          <w:p w14:paraId="3CE30A3E" w14:textId="77777777" w:rsidR="0067404B" w:rsidRPr="00475607" w:rsidRDefault="0067404B" w:rsidP="00220BE0">
            <w:pPr>
              <w:pStyle w:val="TEUnsoed-TextBodyspasi2"/>
              <w:ind w:firstLine="0"/>
              <w:jc w:val="center"/>
              <w:rPr>
                <w:color w:val="FFFF00"/>
                <w:lang w:val="en-US"/>
              </w:rPr>
            </w:pPr>
          </w:p>
        </w:tc>
        <w:tc>
          <w:tcPr>
            <w:tcW w:w="358" w:type="dxa"/>
            <w:shd w:val="clear" w:color="auto" w:fill="FFFFFF" w:themeFill="background1"/>
          </w:tcPr>
          <w:p w14:paraId="6D0CB4AD" w14:textId="77777777" w:rsidR="0067404B" w:rsidRPr="00475607" w:rsidRDefault="0067404B" w:rsidP="00220BE0">
            <w:pPr>
              <w:pStyle w:val="TEUnsoed-TextBodyspasi2"/>
              <w:ind w:firstLine="0"/>
              <w:jc w:val="center"/>
              <w:rPr>
                <w:color w:val="FFFF00"/>
                <w:lang w:val="en-US"/>
              </w:rPr>
            </w:pPr>
          </w:p>
        </w:tc>
        <w:tc>
          <w:tcPr>
            <w:tcW w:w="358" w:type="dxa"/>
            <w:shd w:val="clear" w:color="auto" w:fill="FFFFFF" w:themeFill="background1"/>
          </w:tcPr>
          <w:p w14:paraId="1B7C4DFB" w14:textId="77777777" w:rsidR="0067404B" w:rsidRPr="00475607" w:rsidRDefault="0067404B" w:rsidP="00220BE0">
            <w:pPr>
              <w:pStyle w:val="TEUnsoed-TextBodyspasi2"/>
              <w:ind w:firstLine="0"/>
              <w:jc w:val="center"/>
              <w:rPr>
                <w:color w:val="FFFF00"/>
                <w:lang w:val="en-US"/>
              </w:rPr>
            </w:pPr>
          </w:p>
        </w:tc>
        <w:tc>
          <w:tcPr>
            <w:tcW w:w="358" w:type="dxa"/>
            <w:shd w:val="clear" w:color="auto" w:fill="FFFFFF" w:themeFill="background1"/>
          </w:tcPr>
          <w:p w14:paraId="0AC856DA" w14:textId="77777777" w:rsidR="0067404B" w:rsidRPr="00475607" w:rsidRDefault="0067404B" w:rsidP="00220BE0">
            <w:pPr>
              <w:pStyle w:val="TEUnsoed-TextBodyspasi2"/>
              <w:ind w:firstLine="0"/>
              <w:jc w:val="center"/>
              <w:rPr>
                <w:color w:val="FFFF00"/>
                <w:lang w:val="en-US"/>
              </w:rPr>
            </w:pPr>
          </w:p>
        </w:tc>
      </w:tr>
      <w:tr w:rsidR="0067404B" w:rsidRPr="00475607" w14:paraId="55CD46D1" w14:textId="77777777" w:rsidTr="00C43541">
        <w:trPr>
          <w:trHeight w:val="711"/>
        </w:trPr>
        <w:tc>
          <w:tcPr>
            <w:tcW w:w="540" w:type="dxa"/>
          </w:tcPr>
          <w:p w14:paraId="3DF7F453" w14:textId="77777777" w:rsidR="0067404B" w:rsidRPr="00475607" w:rsidRDefault="0067404B" w:rsidP="00220BE0">
            <w:pPr>
              <w:pStyle w:val="TEUnsoed-TextBodyspasi2"/>
              <w:ind w:firstLine="0"/>
              <w:jc w:val="center"/>
              <w:rPr>
                <w:lang w:val="en-US"/>
              </w:rPr>
            </w:pPr>
            <w:r w:rsidRPr="00475607">
              <w:rPr>
                <w:lang w:val="en-US"/>
              </w:rPr>
              <w:t>2</w:t>
            </w:r>
          </w:p>
        </w:tc>
        <w:tc>
          <w:tcPr>
            <w:tcW w:w="2085" w:type="dxa"/>
          </w:tcPr>
          <w:p w14:paraId="6C64D796" w14:textId="77777777" w:rsidR="0067404B" w:rsidRPr="00475607" w:rsidRDefault="0067404B" w:rsidP="00712BE0">
            <w:pPr>
              <w:pStyle w:val="TEUnsoed-TextBodyspasi2"/>
              <w:spacing w:line="240" w:lineRule="auto"/>
              <w:ind w:firstLine="0"/>
              <w:jc w:val="center"/>
              <w:rPr>
                <w:lang w:val="en-US"/>
              </w:rPr>
            </w:pPr>
            <w:r w:rsidRPr="00475607">
              <w:rPr>
                <w:lang w:val="en-US"/>
              </w:rPr>
              <w:t>Tahap Persiapan</w:t>
            </w:r>
          </w:p>
        </w:tc>
        <w:tc>
          <w:tcPr>
            <w:tcW w:w="341" w:type="dxa"/>
            <w:shd w:val="clear" w:color="auto" w:fill="7B7B7B" w:themeFill="accent3" w:themeFillShade="BF"/>
          </w:tcPr>
          <w:p w14:paraId="73AF819C" w14:textId="77777777" w:rsidR="0067404B" w:rsidRPr="00475607" w:rsidRDefault="0067404B" w:rsidP="00220BE0">
            <w:pPr>
              <w:pStyle w:val="TEUnsoed-TextBodyspasi2"/>
              <w:ind w:firstLine="0"/>
              <w:jc w:val="center"/>
              <w:rPr>
                <w:lang w:val="en-US"/>
              </w:rPr>
            </w:pPr>
          </w:p>
        </w:tc>
        <w:tc>
          <w:tcPr>
            <w:tcW w:w="341" w:type="dxa"/>
            <w:shd w:val="clear" w:color="auto" w:fill="7B7B7B" w:themeFill="accent3" w:themeFillShade="BF"/>
          </w:tcPr>
          <w:p w14:paraId="2F0C4212" w14:textId="77777777" w:rsidR="0067404B" w:rsidRPr="00475607" w:rsidRDefault="0067404B" w:rsidP="00220BE0">
            <w:pPr>
              <w:pStyle w:val="TEUnsoed-TextBodyspasi2"/>
              <w:ind w:firstLine="0"/>
              <w:jc w:val="center"/>
              <w:rPr>
                <w:lang w:val="en-US"/>
              </w:rPr>
            </w:pPr>
          </w:p>
        </w:tc>
        <w:tc>
          <w:tcPr>
            <w:tcW w:w="341" w:type="dxa"/>
            <w:shd w:val="clear" w:color="auto" w:fill="7B7B7B" w:themeFill="accent3" w:themeFillShade="BF"/>
          </w:tcPr>
          <w:p w14:paraId="044F84E2" w14:textId="77777777" w:rsidR="0067404B" w:rsidRPr="00475607" w:rsidRDefault="0067404B" w:rsidP="00220BE0">
            <w:pPr>
              <w:pStyle w:val="TEUnsoed-TextBodyspasi2"/>
              <w:ind w:firstLine="0"/>
              <w:jc w:val="center"/>
              <w:rPr>
                <w:lang w:val="en-US"/>
              </w:rPr>
            </w:pPr>
          </w:p>
        </w:tc>
        <w:tc>
          <w:tcPr>
            <w:tcW w:w="343" w:type="dxa"/>
            <w:shd w:val="clear" w:color="auto" w:fill="7B7B7B" w:themeFill="accent3" w:themeFillShade="BF"/>
          </w:tcPr>
          <w:p w14:paraId="79A98B7E" w14:textId="77777777" w:rsidR="0067404B" w:rsidRPr="00475607" w:rsidRDefault="0067404B" w:rsidP="00220BE0">
            <w:pPr>
              <w:pStyle w:val="TEUnsoed-TextBodyspasi2"/>
              <w:ind w:firstLine="0"/>
              <w:jc w:val="center"/>
              <w:rPr>
                <w:lang w:val="en-US"/>
              </w:rPr>
            </w:pPr>
          </w:p>
        </w:tc>
        <w:tc>
          <w:tcPr>
            <w:tcW w:w="343" w:type="dxa"/>
            <w:shd w:val="clear" w:color="auto" w:fill="7F7F7F" w:themeFill="text1" w:themeFillTint="80"/>
          </w:tcPr>
          <w:p w14:paraId="78596638" w14:textId="77777777" w:rsidR="0067404B" w:rsidRPr="00475607" w:rsidRDefault="0067404B" w:rsidP="00220BE0">
            <w:pPr>
              <w:pStyle w:val="TEUnsoed-TextBodyspasi2"/>
              <w:ind w:firstLine="0"/>
              <w:jc w:val="center"/>
              <w:rPr>
                <w:lang w:val="en-US"/>
              </w:rPr>
            </w:pPr>
          </w:p>
        </w:tc>
        <w:tc>
          <w:tcPr>
            <w:tcW w:w="343" w:type="dxa"/>
            <w:shd w:val="clear" w:color="auto" w:fill="7F7F7F" w:themeFill="text1" w:themeFillTint="80"/>
          </w:tcPr>
          <w:p w14:paraId="18B35F84" w14:textId="77777777" w:rsidR="0067404B" w:rsidRPr="00475607" w:rsidRDefault="0067404B" w:rsidP="00220BE0">
            <w:pPr>
              <w:pStyle w:val="TEUnsoed-TextBodyspasi2"/>
              <w:ind w:firstLine="0"/>
              <w:jc w:val="center"/>
              <w:rPr>
                <w:lang w:val="en-US"/>
              </w:rPr>
            </w:pPr>
          </w:p>
        </w:tc>
        <w:tc>
          <w:tcPr>
            <w:tcW w:w="343" w:type="dxa"/>
          </w:tcPr>
          <w:p w14:paraId="34641775" w14:textId="77777777" w:rsidR="0067404B" w:rsidRPr="00475607" w:rsidRDefault="0067404B" w:rsidP="00220BE0">
            <w:pPr>
              <w:pStyle w:val="TEUnsoed-TextBodyspasi2"/>
              <w:ind w:firstLine="0"/>
              <w:jc w:val="center"/>
              <w:rPr>
                <w:lang w:val="en-US"/>
              </w:rPr>
            </w:pPr>
          </w:p>
        </w:tc>
        <w:tc>
          <w:tcPr>
            <w:tcW w:w="343" w:type="dxa"/>
          </w:tcPr>
          <w:p w14:paraId="7EE4A86F" w14:textId="77777777" w:rsidR="0067404B" w:rsidRPr="00475607" w:rsidRDefault="0067404B" w:rsidP="00220BE0">
            <w:pPr>
              <w:pStyle w:val="TEUnsoed-TextBodyspasi2"/>
              <w:ind w:firstLine="0"/>
              <w:jc w:val="center"/>
              <w:rPr>
                <w:lang w:val="en-US"/>
              </w:rPr>
            </w:pPr>
          </w:p>
        </w:tc>
        <w:tc>
          <w:tcPr>
            <w:tcW w:w="343" w:type="dxa"/>
          </w:tcPr>
          <w:p w14:paraId="251EAEB9" w14:textId="77777777" w:rsidR="0067404B" w:rsidRPr="00475607" w:rsidRDefault="0067404B" w:rsidP="00220BE0">
            <w:pPr>
              <w:pStyle w:val="TEUnsoed-TextBodyspasi2"/>
              <w:ind w:firstLine="0"/>
              <w:jc w:val="center"/>
              <w:rPr>
                <w:lang w:val="en-US"/>
              </w:rPr>
            </w:pPr>
          </w:p>
        </w:tc>
        <w:tc>
          <w:tcPr>
            <w:tcW w:w="343" w:type="dxa"/>
          </w:tcPr>
          <w:p w14:paraId="2521C78D" w14:textId="77777777" w:rsidR="0067404B" w:rsidRPr="00475607" w:rsidRDefault="0067404B" w:rsidP="00220BE0">
            <w:pPr>
              <w:pStyle w:val="TEUnsoed-TextBodyspasi2"/>
              <w:ind w:firstLine="0"/>
              <w:jc w:val="center"/>
              <w:rPr>
                <w:lang w:val="en-US"/>
              </w:rPr>
            </w:pPr>
          </w:p>
        </w:tc>
        <w:tc>
          <w:tcPr>
            <w:tcW w:w="343" w:type="dxa"/>
          </w:tcPr>
          <w:p w14:paraId="1BF1259F" w14:textId="77777777" w:rsidR="0067404B" w:rsidRPr="00475607" w:rsidRDefault="0067404B" w:rsidP="00220BE0">
            <w:pPr>
              <w:pStyle w:val="TEUnsoed-TextBodyspasi2"/>
              <w:ind w:firstLine="0"/>
              <w:jc w:val="center"/>
              <w:rPr>
                <w:lang w:val="en-US"/>
              </w:rPr>
            </w:pPr>
          </w:p>
        </w:tc>
        <w:tc>
          <w:tcPr>
            <w:tcW w:w="343" w:type="dxa"/>
          </w:tcPr>
          <w:p w14:paraId="0D3CFD7C" w14:textId="77777777" w:rsidR="0067404B" w:rsidRPr="00475607" w:rsidRDefault="0067404B" w:rsidP="00220BE0">
            <w:pPr>
              <w:pStyle w:val="TEUnsoed-TextBodyspasi2"/>
              <w:ind w:firstLine="0"/>
              <w:jc w:val="center"/>
              <w:rPr>
                <w:lang w:val="en-US"/>
              </w:rPr>
            </w:pPr>
          </w:p>
        </w:tc>
        <w:tc>
          <w:tcPr>
            <w:tcW w:w="358" w:type="dxa"/>
          </w:tcPr>
          <w:p w14:paraId="77D544C7" w14:textId="77777777" w:rsidR="0067404B" w:rsidRPr="00475607" w:rsidRDefault="0067404B" w:rsidP="00220BE0">
            <w:pPr>
              <w:pStyle w:val="TEUnsoed-TextBodyspasi2"/>
              <w:ind w:firstLine="0"/>
              <w:jc w:val="center"/>
              <w:rPr>
                <w:lang w:val="en-US"/>
              </w:rPr>
            </w:pPr>
          </w:p>
        </w:tc>
        <w:tc>
          <w:tcPr>
            <w:tcW w:w="358" w:type="dxa"/>
          </w:tcPr>
          <w:p w14:paraId="4BBC721D" w14:textId="77777777" w:rsidR="0067404B" w:rsidRPr="00475607" w:rsidRDefault="0067404B" w:rsidP="00220BE0">
            <w:pPr>
              <w:pStyle w:val="TEUnsoed-TextBodyspasi2"/>
              <w:ind w:firstLine="0"/>
              <w:jc w:val="center"/>
              <w:rPr>
                <w:lang w:val="en-US"/>
              </w:rPr>
            </w:pPr>
          </w:p>
        </w:tc>
        <w:tc>
          <w:tcPr>
            <w:tcW w:w="358" w:type="dxa"/>
          </w:tcPr>
          <w:p w14:paraId="1772AB10" w14:textId="77777777" w:rsidR="0067404B" w:rsidRPr="00475607" w:rsidRDefault="0067404B" w:rsidP="00220BE0">
            <w:pPr>
              <w:pStyle w:val="TEUnsoed-TextBodyspasi2"/>
              <w:ind w:firstLine="0"/>
              <w:jc w:val="center"/>
              <w:rPr>
                <w:lang w:val="en-US"/>
              </w:rPr>
            </w:pPr>
          </w:p>
        </w:tc>
        <w:tc>
          <w:tcPr>
            <w:tcW w:w="358" w:type="dxa"/>
          </w:tcPr>
          <w:p w14:paraId="25194733" w14:textId="77777777" w:rsidR="0067404B" w:rsidRPr="00475607" w:rsidRDefault="0067404B" w:rsidP="00220BE0">
            <w:pPr>
              <w:pStyle w:val="TEUnsoed-TextBodyspasi2"/>
              <w:ind w:firstLine="0"/>
              <w:jc w:val="center"/>
              <w:rPr>
                <w:lang w:val="en-US"/>
              </w:rPr>
            </w:pPr>
          </w:p>
        </w:tc>
      </w:tr>
      <w:tr w:rsidR="0067404B" w:rsidRPr="00475607" w14:paraId="3BB9825C" w14:textId="77777777" w:rsidTr="00C43541">
        <w:trPr>
          <w:trHeight w:val="801"/>
        </w:trPr>
        <w:tc>
          <w:tcPr>
            <w:tcW w:w="540" w:type="dxa"/>
          </w:tcPr>
          <w:p w14:paraId="3F22B138" w14:textId="77777777" w:rsidR="0067404B" w:rsidRPr="00475607" w:rsidRDefault="0067404B" w:rsidP="00220BE0">
            <w:pPr>
              <w:pStyle w:val="TEUnsoed-TextBodyspasi2"/>
              <w:ind w:firstLine="0"/>
              <w:jc w:val="center"/>
              <w:rPr>
                <w:lang w:val="en-US"/>
              </w:rPr>
            </w:pPr>
            <w:r w:rsidRPr="00475607">
              <w:rPr>
                <w:lang w:val="en-US"/>
              </w:rPr>
              <w:t>3</w:t>
            </w:r>
          </w:p>
        </w:tc>
        <w:tc>
          <w:tcPr>
            <w:tcW w:w="2085" w:type="dxa"/>
          </w:tcPr>
          <w:p w14:paraId="30F57D66" w14:textId="77777777" w:rsidR="0067404B" w:rsidRPr="00475607" w:rsidRDefault="0067404B" w:rsidP="00712BE0">
            <w:pPr>
              <w:pStyle w:val="TEUnsoed-TextBodyspasi2"/>
              <w:spacing w:line="240" w:lineRule="auto"/>
              <w:ind w:firstLine="0"/>
              <w:jc w:val="center"/>
              <w:rPr>
                <w:lang w:val="en-US"/>
              </w:rPr>
            </w:pPr>
            <w:r>
              <w:rPr>
                <w:lang w:val="en-US"/>
              </w:rPr>
              <w:t>Tahap Pengambilan Data</w:t>
            </w:r>
          </w:p>
        </w:tc>
        <w:tc>
          <w:tcPr>
            <w:tcW w:w="341" w:type="dxa"/>
          </w:tcPr>
          <w:p w14:paraId="54D8738B" w14:textId="77777777" w:rsidR="0067404B" w:rsidRPr="00475607" w:rsidRDefault="0067404B" w:rsidP="00220BE0">
            <w:pPr>
              <w:pStyle w:val="TEUnsoed-TextBodyspasi2"/>
              <w:ind w:firstLine="0"/>
              <w:jc w:val="center"/>
              <w:rPr>
                <w:lang w:val="en-US"/>
              </w:rPr>
            </w:pPr>
          </w:p>
        </w:tc>
        <w:tc>
          <w:tcPr>
            <w:tcW w:w="341" w:type="dxa"/>
          </w:tcPr>
          <w:p w14:paraId="0ED56BE6" w14:textId="77777777" w:rsidR="0067404B" w:rsidRPr="00475607" w:rsidRDefault="0067404B" w:rsidP="00220BE0">
            <w:pPr>
              <w:pStyle w:val="TEUnsoed-TextBodyspasi2"/>
              <w:ind w:firstLine="0"/>
              <w:jc w:val="center"/>
              <w:rPr>
                <w:lang w:val="en-US"/>
              </w:rPr>
            </w:pPr>
          </w:p>
        </w:tc>
        <w:tc>
          <w:tcPr>
            <w:tcW w:w="341" w:type="dxa"/>
          </w:tcPr>
          <w:p w14:paraId="2C990636" w14:textId="77777777" w:rsidR="0067404B" w:rsidRPr="00475607" w:rsidRDefault="0067404B" w:rsidP="00220BE0">
            <w:pPr>
              <w:pStyle w:val="TEUnsoed-TextBodyspasi2"/>
              <w:ind w:firstLine="0"/>
              <w:jc w:val="center"/>
              <w:rPr>
                <w:lang w:val="en-US"/>
              </w:rPr>
            </w:pPr>
          </w:p>
        </w:tc>
        <w:tc>
          <w:tcPr>
            <w:tcW w:w="343" w:type="dxa"/>
            <w:shd w:val="clear" w:color="auto" w:fill="FFFFFF" w:themeFill="background1"/>
          </w:tcPr>
          <w:p w14:paraId="05900D2D" w14:textId="77777777" w:rsidR="0067404B" w:rsidRPr="00475607" w:rsidRDefault="0067404B" w:rsidP="00220BE0">
            <w:pPr>
              <w:pStyle w:val="TEUnsoed-TextBodyspasi2"/>
              <w:ind w:firstLine="0"/>
              <w:jc w:val="center"/>
              <w:rPr>
                <w:lang w:val="en-US"/>
              </w:rPr>
            </w:pPr>
          </w:p>
        </w:tc>
        <w:tc>
          <w:tcPr>
            <w:tcW w:w="343" w:type="dxa"/>
            <w:shd w:val="clear" w:color="auto" w:fill="7F7F7F" w:themeFill="text1" w:themeFillTint="80"/>
          </w:tcPr>
          <w:p w14:paraId="02563CBC" w14:textId="77777777" w:rsidR="0067404B" w:rsidRPr="00475607" w:rsidRDefault="0067404B" w:rsidP="00220BE0">
            <w:pPr>
              <w:pStyle w:val="TEUnsoed-TextBodyspasi2"/>
              <w:ind w:firstLine="0"/>
              <w:jc w:val="center"/>
              <w:rPr>
                <w:lang w:val="en-US"/>
              </w:rPr>
            </w:pPr>
          </w:p>
        </w:tc>
        <w:tc>
          <w:tcPr>
            <w:tcW w:w="343" w:type="dxa"/>
            <w:shd w:val="clear" w:color="auto" w:fill="7F7F7F" w:themeFill="text1" w:themeFillTint="80"/>
          </w:tcPr>
          <w:p w14:paraId="4164B36A" w14:textId="77777777" w:rsidR="0067404B" w:rsidRPr="00475607" w:rsidRDefault="0067404B" w:rsidP="00220BE0">
            <w:pPr>
              <w:pStyle w:val="TEUnsoed-TextBodyspasi2"/>
              <w:ind w:firstLine="0"/>
              <w:jc w:val="center"/>
              <w:rPr>
                <w:lang w:val="en-US"/>
              </w:rPr>
            </w:pPr>
          </w:p>
        </w:tc>
        <w:tc>
          <w:tcPr>
            <w:tcW w:w="343" w:type="dxa"/>
            <w:shd w:val="clear" w:color="auto" w:fill="7F7F7F" w:themeFill="text1" w:themeFillTint="80"/>
          </w:tcPr>
          <w:p w14:paraId="4F43CF69" w14:textId="77777777" w:rsidR="0067404B" w:rsidRPr="00475607" w:rsidRDefault="0067404B" w:rsidP="00220BE0">
            <w:pPr>
              <w:pStyle w:val="TEUnsoed-TextBodyspasi2"/>
              <w:ind w:firstLine="0"/>
              <w:jc w:val="center"/>
              <w:rPr>
                <w:lang w:val="en-US"/>
              </w:rPr>
            </w:pPr>
          </w:p>
        </w:tc>
        <w:tc>
          <w:tcPr>
            <w:tcW w:w="343" w:type="dxa"/>
            <w:shd w:val="clear" w:color="auto" w:fill="7F7F7F" w:themeFill="text1" w:themeFillTint="80"/>
          </w:tcPr>
          <w:p w14:paraId="7778E12F" w14:textId="77777777" w:rsidR="0067404B" w:rsidRPr="00475607" w:rsidRDefault="0067404B" w:rsidP="00220BE0">
            <w:pPr>
              <w:pStyle w:val="TEUnsoed-TextBodyspasi2"/>
              <w:ind w:firstLine="0"/>
              <w:jc w:val="center"/>
              <w:rPr>
                <w:lang w:val="en-US"/>
              </w:rPr>
            </w:pPr>
          </w:p>
        </w:tc>
        <w:tc>
          <w:tcPr>
            <w:tcW w:w="343" w:type="dxa"/>
            <w:shd w:val="clear" w:color="auto" w:fill="7F7F7F" w:themeFill="text1" w:themeFillTint="80"/>
          </w:tcPr>
          <w:p w14:paraId="7363B372" w14:textId="77777777" w:rsidR="0067404B" w:rsidRPr="00475607" w:rsidRDefault="0067404B" w:rsidP="00220BE0">
            <w:pPr>
              <w:pStyle w:val="TEUnsoed-TextBodyspasi2"/>
              <w:ind w:firstLine="0"/>
              <w:jc w:val="center"/>
              <w:rPr>
                <w:lang w:val="en-US"/>
              </w:rPr>
            </w:pPr>
          </w:p>
        </w:tc>
        <w:tc>
          <w:tcPr>
            <w:tcW w:w="343" w:type="dxa"/>
            <w:shd w:val="clear" w:color="auto" w:fill="7F7F7F" w:themeFill="text1" w:themeFillTint="80"/>
          </w:tcPr>
          <w:p w14:paraId="52E8017E" w14:textId="77777777" w:rsidR="0067404B" w:rsidRPr="00475607" w:rsidRDefault="0067404B" w:rsidP="00220BE0">
            <w:pPr>
              <w:pStyle w:val="TEUnsoed-TextBodyspasi2"/>
              <w:ind w:firstLine="0"/>
              <w:jc w:val="center"/>
              <w:rPr>
                <w:lang w:val="en-US"/>
              </w:rPr>
            </w:pPr>
          </w:p>
        </w:tc>
        <w:tc>
          <w:tcPr>
            <w:tcW w:w="343" w:type="dxa"/>
          </w:tcPr>
          <w:p w14:paraId="298E19F6" w14:textId="77777777" w:rsidR="0067404B" w:rsidRPr="00475607" w:rsidRDefault="0067404B" w:rsidP="00220BE0">
            <w:pPr>
              <w:pStyle w:val="TEUnsoed-TextBodyspasi2"/>
              <w:ind w:firstLine="0"/>
              <w:jc w:val="center"/>
              <w:rPr>
                <w:lang w:val="en-US"/>
              </w:rPr>
            </w:pPr>
          </w:p>
        </w:tc>
        <w:tc>
          <w:tcPr>
            <w:tcW w:w="343" w:type="dxa"/>
          </w:tcPr>
          <w:p w14:paraId="4B86CE61" w14:textId="77777777" w:rsidR="0067404B" w:rsidRPr="00475607" w:rsidRDefault="0067404B" w:rsidP="00220BE0">
            <w:pPr>
              <w:pStyle w:val="TEUnsoed-TextBodyspasi2"/>
              <w:ind w:firstLine="0"/>
              <w:jc w:val="center"/>
              <w:rPr>
                <w:lang w:val="en-US"/>
              </w:rPr>
            </w:pPr>
          </w:p>
        </w:tc>
        <w:tc>
          <w:tcPr>
            <w:tcW w:w="358" w:type="dxa"/>
          </w:tcPr>
          <w:p w14:paraId="0DA83B2E" w14:textId="77777777" w:rsidR="0067404B" w:rsidRPr="00475607" w:rsidRDefault="0067404B" w:rsidP="00220BE0">
            <w:pPr>
              <w:pStyle w:val="TEUnsoed-TextBodyspasi2"/>
              <w:ind w:firstLine="0"/>
              <w:jc w:val="center"/>
              <w:rPr>
                <w:lang w:val="en-US"/>
              </w:rPr>
            </w:pPr>
          </w:p>
        </w:tc>
        <w:tc>
          <w:tcPr>
            <w:tcW w:w="358" w:type="dxa"/>
          </w:tcPr>
          <w:p w14:paraId="09F30252" w14:textId="77777777" w:rsidR="0067404B" w:rsidRPr="00475607" w:rsidRDefault="0067404B" w:rsidP="00220BE0">
            <w:pPr>
              <w:pStyle w:val="TEUnsoed-TextBodyspasi2"/>
              <w:ind w:firstLine="0"/>
              <w:jc w:val="center"/>
              <w:rPr>
                <w:lang w:val="en-US"/>
              </w:rPr>
            </w:pPr>
          </w:p>
        </w:tc>
        <w:tc>
          <w:tcPr>
            <w:tcW w:w="358" w:type="dxa"/>
          </w:tcPr>
          <w:p w14:paraId="4AACB684" w14:textId="77777777" w:rsidR="0067404B" w:rsidRPr="00475607" w:rsidRDefault="0067404B" w:rsidP="00220BE0">
            <w:pPr>
              <w:pStyle w:val="TEUnsoed-TextBodyspasi2"/>
              <w:ind w:firstLine="0"/>
              <w:jc w:val="center"/>
              <w:rPr>
                <w:lang w:val="en-US"/>
              </w:rPr>
            </w:pPr>
          </w:p>
        </w:tc>
        <w:tc>
          <w:tcPr>
            <w:tcW w:w="358" w:type="dxa"/>
          </w:tcPr>
          <w:p w14:paraId="5EE2BEAB" w14:textId="77777777" w:rsidR="0067404B" w:rsidRPr="00475607" w:rsidRDefault="0067404B" w:rsidP="00220BE0">
            <w:pPr>
              <w:pStyle w:val="TEUnsoed-TextBodyspasi2"/>
              <w:ind w:firstLine="0"/>
              <w:jc w:val="center"/>
              <w:rPr>
                <w:lang w:val="en-US"/>
              </w:rPr>
            </w:pPr>
          </w:p>
        </w:tc>
      </w:tr>
      <w:tr w:rsidR="00CF32B8" w:rsidRPr="00475607" w14:paraId="588A4E4E" w14:textId="77777777" w:rsidTr="00C43541">
        <w:trPr>
          <w:trHeight w:val="747"/>
        </w:trPr>
        <w:tc>
          <w:tcPr>
            <w:tcW w:w="540" w:type="dxa"/>
          </w:tcPr>
          <w:p w14:paraId="56CACDE6" w14:textId="77777777" w:rsidR="0067404B" w:rsidRPr="00475607" w:rsidRDefault="0067404B" w:rsidP="00220BE0">
            <w:pPr>
              <w:pStyle w:val="TEUnsoed-TextBodyspasi2"/>
              <w:ind w:firstLine="0"/>
              <w:jc w:val="center"/>
              <w:rPr>
                <w:lang w:val="en-US"/>
              </w:rPr>
            </w:pPr>
            <w:r w:rsidRPr="00475607">
              <w:rPr>
                <w:lang w:val="en-US"/>
              </w:rPr>
              <w:t>4</w:t>
            </w:r>
          </w:p>
        </w:tc>
        <w:tc>
          <w:tcPr>
            <w:tcW w:w="2085" w:type="dxa"/>
          </w:tcPr>
          <w:p w14:paraId="2B04DD03" w14:textId="77777777" w:rsidR="00C43541" w:rsidRDefault="0067404B" w:rsidP="00712BE0">
            <w:pPr>
              <w:pStyle w:val="TEUnsoed-TextBodyspasi2"/>
              <w:spacing w:line="240" w:lineRule="auto"/>
              <w:ind w:firstLine="0"/>
              <w:jc w:val="center"/>
              <w:rPr>
                <w:lang w:val="en-US"/>
              </w:rPr>
            </w:pPr>
            <w:r>
              <w:rPr>
                <w:lang w:val="en-US"/>
              </w:rPr>
              <w:t xml:space="preserve">Tahap </w:t>
            </w:r>
          </w:p>
          <w:p w14:paraId="3D49DF86" w14:textId="14340733" w:rsidR="0067404B" w:rsidRPr="00475607" w:rsidRDefault="00923E6A" w:rsidP="00712BE0">
            <w:pPr>
              <w:pStyle w:val="TEUnsoed-TextBodyspasi2"/>
              <w:spacing w:line="240" w:lineRule="auto"/>
              <w:ind w:firstLine="0"/>
              <w:jc w:val="center"/>
              <w:rPr>
                <w:lang w:val="en-US"/>
              </w:rPr>
            </w:pPr>
            <w:r>
              <w:rPr>
                <w:lang w:val="en-US"/>
              </w:rPr>
              <w:t xml:space="preserve">Pengolahan </w:t>
            </w:r>
            <w:r w:rsidR="0067404B">
              <w:rPr>
                <w:lang w:val="en-US"/>
              </w:rPr>
              <w:t>Data</w:t>
            </w:r>
          </w:p>
        </w:tc>
        <w:tc>
          <w:tcPr>
            <w:tcW w:w="341" w:type="dxa"/>
          </w:tcPr>
          <w:p w14:paraId="5610F1E4" w14:textId="77777777" w:rsidR="0067404B" w:rsidRPr="00475607" w:rsidRDefault="0067404B" w:rsidP="00220BE0">
            <w:pPr>
              <w:pStyle w:val="TEUnsoed-TextBodyspasi2"/>
              <w:ind w:firstLine="0"/>
              <w:jc w:val="center"/>
              <w:rPr>
                <w:lang w:val="en-US"/>
              </w:rPr>
            </w:pPr>
          </w:p>
        </w:tc>
        <w:tc>
          <w:tcPr>
            <w:tcW w:w="341" w:type="dxa"/>
          </w:tcPr>
          <w:p w14:paraId="631CAC57" w14:textId="77777777" w:rsidR="0067404B" w:rsidRPr="00475607" w:rsidRDefault="0067404B" w:rsidP="00220BE0">
            <w:pPr>
              <w:pStyle w:val="TEUnsoed-TextBodyspasi2"/>
              <w:ind w:firstLine="0"/>
              <w:jc w:val="center"/>
              <w:rPr>
                <w:lang w:val="en-US"/>
              </w:rPr>
            </w:pPr>
          </w:p>
        </w:tc>
        <w:tc>
          <w:tcPr>
            <w:tcW w:w="341" w:type="dxa"/>
          </w:tcPr>
          <w:p w14:paraId="5E0C70C0" w14:textId="77777777" w:rsidR="0067404B" w:rsidRPr="00475607" w:rsidRDefault="0067404B" w:rsidP="00220BE0">
            <w:pPr>
              <w:pStyle w:val="TEUnsoed-TextBodyspasi2"/>
              <w:ind w:firstLine="0"/>
              <w:jc w:val="center"/>
              <w:rPr>
                <w:lang w:val="en-US"/>
              </w:rPr>
            </w:pPr>
          </w:p>
        </w:tc>
        <w:tc>
          <w:tcPr>
            <w:tcW w:w="343" w:type="dxa"/>
          </w:tcPr>
          <w:p w14:paraId="1E4E6C37" w14:textId="77777777" w:rsidR="0067404B" w:rsidRPr="00475607" w:rsidRDefault="0067404B" w:rsidP="00220BE0">
            <w:pPr>
              <w:pStyle w:val="TEUnsoed-TextBodyspasi2"/>
              <w:ind w:firstLine="0"/>
              <w:jc w:val="center"/>
              <w:rPr>
                <w:lang w:val="en-US"/>
              </w:rPr>
            </w:pPr>
          </w:p>
        </w:tc>
        <w:tc>
          <w:tcPr>
            <w:tcW w:w="343" w:type="dxa"/>
          </w:tcPr>
          <w:p w14:paraId="419A3420" w14:textId="77777777" w:rsidR="0067404B" w:rsidRPr="00475607" w:rsidRDefault="0067404B" w:rsidP="00220BE0">
            <w:pPr>
              <w:pStyle w:val="TEUnsoed-TextBodyspasi2"/>
              <w:ind w:firstLine="0"/>
              <w:jc w:val="center"/>
              <w:rPr>
                <w:lang w:val="en-US"/>
              </w:rPr>
            </w:pPr>
          </w:p>
        </w:tc>
        <w:tc>
          <w:tcPr>
            <w:tcW w:w="343" w:type="dxa"/>
            <w:shd w:val="clear" w:color="auto" w:fill="FFFFFF" w:themeFill="background1"/>
          </w:tcPr>
          <w:p w14:paraId="53CE87AA" w14:textId="77777777" w:rsidR="0067404B" w:rsidRPr="00475607" w:rsidRDefault="0067404B" w:rsidP="00220BE0">
            <w:pPr>
              <w:pStyle w:val="TEUnsoed-TextBodyspasi2"/>
              <w:ind w:firstLine="0"/>
              <w:jc w:val="center"/>
              <w:rPr>
                <w:lang w:val="en-US"/>
              </w:rPr>
            </w:pPr>
          </w:p>
        </w:tc>
        <w:tc>
          <w:tcPr>
            <w:tcW w:w="343" w:type="dxa"/>
            <w:shd w:val="clear" w:color="auto" w:fill="FFFFFF" w:themeFill="background1"/>
          </w:tcPr>
          <w:p w14:paraId="35376F02" w14:textId="77777777" w:rsidR="0067404B" w:rsidRPr="00475607" w:rsidRDefault="0067404B" w:rsidP="00220BE0">
            <w:pPr>
              <w:pStyle w:val="TEUnsoed-TextBodyspasi2"/>
              <w:ind w:firstLine="0"/>
              <w:jc w:val="center"/>
              <w:rPr>
                <w:lang w:val="en-US"/>
              </w:rPr>
            </w:pPr>
          </w:p>
        </w:tc>
        <w:tc>
          <w:tcPr>
            <w:tcW w:w="343" w:type="dxa"/>
            <w:tcBorders>
              <w:bottom w:val="single" w:sz="4" w:space="0" w:color="767171" w:themeColor="background2" w:themeShade="80"/>
            </w:tcBorders>
            <w:shd w:val="clear" w:color="auto" w:fill="7F7F7F" w:themeFill="text1" w:themeFillTint="80"/>
          </w:tcPr>
          <w:p w14:paraId="2AAA68EF" w14:textId="77777777" w:rsidR="0067404B" w:rsidRPr="00475607" w:rsidRDefault="0067404B" w:rsidP="00220BE0">
            <w:pPr>
              <w:pStyle w:val="TEUnsoed-TextBodyspasi2"/>
              <w:ind w:firstLine="0"/>
              <w:jc w:val="center"/>
              <w:rPr>
                <w:lang w:val="en-US"/>
              </w:rPr>
            </w:pPr>
          </w:p>
        </w:tc>
        <w:tc>
          <w:tcPr>
            <w:tcW w:w="343" w:type="dxa"/>
            <w:shd w:val="clear" w:color="auto" w:fill="7F7F7F" w:themeFill="text1" w:themeFillTint="80"/>
          </w:tcPr>
          <w:p w14:paraId="66885E0E" w14:textId="77777777" w:rsidR="0067404B" w:rsidRPr="00475607" w:rsidRDefault="0067404B" w:rsidP="00220BE0">
            <w:pPr>
              <w:pStyle w:val="TEUnsoed-TextBodyspasi2"/>
              <w:ind w:firstLine="0"/>
              <w:jc w:val="center"/>
              <w:rPr>
                <w:lang w:val="en-US"/>
              </w:rPr>
            </w:pPr>
          </w:p>
        </w:tc>
        <w:tc>
          <w:tcPr>
            <w:tcW w:w="343" w:type="dxa"/>
            <w:shd w:val="clear" w:color="auto" w:fill="7F7F7F" w:themeFill="text1" w:themeFillTint="80"/>
          </w:tcPr>
          <w:p w14:paraId="188D38FF" w14:textId="77777777" w:rsidR="0067404B" w:rsidRPr="00475607" w:rsidRDefault="0067404B" w:rsidP="00220BE0">
            <w:pPr>
              <w:pStyle w:val="TEUnsoed-TextBodyspasi2"/>
              <w:ind w:firstLine="0"/>
              <w:jc w:val="center"/>
              <w:rPr>
                <w:lang w:val="en-US"/>
              </w:rPr>
            </w:pPr>
          </w:p>
        </w:tc>
        <w:tc>
          <w:tcPr>
            <w:tcW w:w="343" w:type="dxa"/>
            <w:shd w:val="clear" w:color="auto" w:fill="7F7F7F" w:themeFill="text1" w:themeFillTint="80"/>
          </w:tcPr>
          <w:p w14:paraId="7CD0566A" w14:textId="77777777" w:rsidR="0067404B" w:rsidRPr="00475607" w:rsidRDefault="0067404B" w:rsidP="00220BE0">
            <w:pPr>
              <w:pStyle w:val="TEUnsoed-TextBodyspasi2"/>
              <w:ind w:firstLine="0"/>
              <w:jc w:val="center"/>
              <w:rPr>
                <w:lang w:val="en-US"/>
              </w:rPr>
            </w:pPr>
          </w:p>
        </w:tc>
        <w:tc>
          <w:tcPr>
            <w:tcW w:w="343" w:type="dxa"/>
            <w:shd w:val="clear" w:color="auto" w:fill="7F7F7F" w:themeFill="text1" w:themeFillTint="80"/>
          </w:tcPr>
          <w:p w14:paraId="5F902128" w14:textId="77777777" w:rsidR="0067404B" w:rsidRPr="00475607" w:rsidRDefault="0067404B" w:rsidP="00220BE0">
            <w:pPr>
              <w:pStyle w:val="TEUnsoed-TextBodyspasi2"/>
              <w:ind w:firstLine="0"/>
              <w:jc w:val="center"/>
              <w:rPr>
                <w:lang w:val="en-US"/>
              </w:rPr>
            </w:pPr>
          </w:p>
        </w:tc>
        <w:tc>
          <w:tcPr>
            <w:tcW w:w="358" w:type="dxa"/>
            <w:shd w:val="clear" w:color="auto" w:fill="7F7F7F" w:themeFill="text1" w:themeFillTint="80"/>
          </w:tcPr>
          <w:p w14:paraId="3754F717" w14:textId="77777777" w:rsidR="0067404B" w:rsidRPr="00475607" w:rsidRDefault="0067404B" w:rsidP="00220BE0">
            <w:pPr>
              <w:pStyle w:val="TEUnsoed-TextBodyspasi2"/>
              <w:ind w:firstLine="0"/>
              <w:jc w:val="center"/>
              <w:rPr>
                <w:lang w:val="en-US"/>
              </w:rPr>
            </w:pPr>
          </w:p>
        </w:tc>
        <w:tc>
          <w:tcPr>
            <w:tcW w:w="358" w:type="dxa"/>
            <w:shd w:val="clear" w:color="auto" w:fill="FFFFFF" w:themeFill="background1"/>
          </w:tcPr>
          <w:p w14:paraId="5197F4FC" w14:textId="77777777" w:rsidR="0067404B" w:rsidRPr="00475607" w:rsidRDefault="0067404B" w:rsidP="00220BE0">
            <w:pPr>
              <w:pStyle w:val="TEUnsoed-TextBodyspasi2"/>
              <w:ind w:firstLine="0"/>
              <w:jc w:val="center"/>
              <w:rPr>
                <w:lang w:val="en-US"/>
              </w:rPr>
            </w:pPr>
          </w:p>
        </w:tc>
        <w:tc>
          <w:tcPr>
            <w:tcW w:w="358" w:type="dxa"/>
          </w:tcPr>
          <w:p w14:paraId="4D9E5A43" w14:textId="77777777" w:rsidR="0067404B" w:rsidRPr="00475607" w:rsidRDefault="0067404B" w:rsidP="00220BE0">
            <w:pPr>
              <w:pStyle w:val="TEUnsoed-TextBodyspasi2"/>
              <w:ind w:firstLine="0"/>
              <w:jc w:val="center"/>
              <w:rPr>
                <w:lang w:val="en-US"/>
              </w:rPr>
            </w:pPr>
          </w:p>
        </w:tc>
        <w:tc>
          <w:tcPr>
            <w:tcW w:w="358" w:type="dxa"/>
          </w:tcPr>
          <w:p w14:paraId="4EF999B3" w14:textId="77777777" w:rsidR="0067404B" w:rsidRPr="00475607" w:rsidRDefault="0067404B" w:rsidP="00220BE0">
            <w:pPr>
              <w:pStyle w:val="TEUnsoed-TextBodyspasi2"/>
              <w:ind w:firstLine="0"/>
              <w:jc w:val="center"/>
              <w:rPr>
                <w:lang w:val="en-US"/>
              </w:rPr>
            </w:pPr>
          </w:p>
        </w:tc>
      </w:tr>
      <w:tr w:rsidR="005846B3" w:rsidRPr="00475607" w14:paraId="28625E73" w14:textId="77777777" w:rsidTr="00C43541">
        <w:trPr>
          <w:trHeight w:val="747"/>
        </w:trPr>
        <w:tc>
          <w:tcPr>
            <w:tcW w:w="540" w:type="dxa"/>
          </w:tcPr>
          <w:p w14:paraId="236991E0" w14:textId="60CE3D57" w:rsidR="005846B3" w:rsidRPr="00475607" w:rsidRDefault="005846B3" w:rsidP="00220BE0">
            <w:pPr>
              <w:pStyle w:val="TEUnsoed-TextBodyspasi2"/>
              <w:ind w:firstLine="0"/>
              <w:jc w:val="center"/>
              <w:rPr>
                <w:lang w:val="en-US"/>
              </w:rPr>
            </w:pPr>
            <w:r>
              <w:rPr>
                <w:lang w:val="en-US"/>
              </w:rPr>
              <w:t>5</w:t>
            </w:r>
          </w:p>
        </w:tc>
        <w:tc>
          <w:tcPr>
            <w:tcW w:w="2085" w:type="dxa"/>
          </w:tcPr>
          <w:p w14:paraId="240DF2AD" w14:textId="0B34F385" w:rsidR="005846B3" w:rsidRDefault="000478CA" w:rsidP="00712BE0">
            <w:pPr>
              <w:pStyle w:val="TEUnsoed-TextBodyspasi2"/>
              <w:spacing w:line="240" w:lineRule="auto"/>
              <w:ind w:firstLine="0"/>
              <w:jc w:val="center"/>
              <w:rPr>
                <w:lang w:val="en-US"/>
              </w:rPr>
            </w:pPr>
            <w:r>
              <w:rPr>
                <w:lang w:val="en-US"/>
              </w:rPr>
              <w:t xml:space="preserve">Tahap </w:t>
            </w:r>
            <w:r w:rsidR="00B94977">
              <w:rPr>
                <w:lang w:val="en-US"/>
              </w:rPr>
              <w:t>Pe</w:t>
            </w:r>
            <w:r w:rsidR="002B4A07">
              <w:rPr>
                <w:lang w:val="en-US"/>
              </w:rPr>
              <w:t>rancangan ANFIS</w:t>
            </w:r>
          </w:p>
        </w:tc>
        <w:tc>
          <w:tcPr>
            <w:tcW w:w="341" w:type="dxa"/>
          </w:tcPr>
          <w:p w14:paraId="4623A872" w14:textId="77777777" w:rsidR="005846B3" w:rsidRPr="00475607" w:rsidRDefault="005846B3" w:rsidP="00220BE0">
            <w:pPr>
              <w:pStyle w:val="TEUnsoed-TextBodyspasi2"/>
              <w:ind w:firstLine="0"/>
              <w:jc w:val="center"/>
              <w:rPr>
                <w:lang w:val="en-US"/>
              </w:rPr>
            </w:pPr>
          </w:p>
        </w:tc>
        <w:tc>
          <w:tcPr>
            <w:tcW w:w="341" w:type="dxa"/>
          </w:tcPr>
          <w:p w14:paraId="6101EFD5" w14:textId="77777777" w:rsidR="005846B3" w:rsidRPr="00475607" w:rsidRDefault="005846B3" w:rsidP="00220BE0">
            <w:pPr>
              <w:pStyle w:val="TEUnsoed-TextBodyspasi2"/>
              <w:ind w:firstLine="0"/>
              <w:jc w:val="center"/>
              <w:rPr>
                <w:lang w:val="en-US"/>
              </w:rPr>
            </w:pPr>
          </w:p>
        </w:tc>
        <w:tc>
          <w:tcPr>
            <w:tcW w:w="341" w:type="dxa"/>
          </w:tcPr>
          <w:p w14:paraId="225AB717" w14:textId="77777777" w:rsidR="005846B3" w:rsidRPr="00475607" w:rsidRDefault="005846B3" w:rsidP="00220BE0">
            <w:pPr>
              <w:pStyle w:val="TEUnsoed-TextBodyspasi2"/>
              <w:ind w:firstLine="0"/>
              <w:jc w:val="center"/>
              <w:rPr>
                <w:lang w:val="en-US"/>
              </w:rPr>
            </w:pPr>
          </w:p>
        </w:tc>
        <w:tc>
          <w:tcPr>
            <w:tcW w:w="343" w:type="dxa"/>
          </w:tcPr>
          <w:p w14:paraId="0D2EB8BD" w14:textId="77777777" w:rsidR="005846B3" w:rsidRPr="00475607" w:rsidRDefault="005846B3" w:rsidP="00220BE0">
            <w:pPr>
              <w:pStyle w:val="TEUnsoed-TextBodyspasi2"/>
              <w:ind w:firstLine="0"/>
              <w:jc w:val="center"/>
              <w:rPr>
                <w:lang w:val="en-US"/>
              </w:rPr>
            </w:pPr>
          </w:p>
        </w:tc>
        <w:tc>
          <w:tcPr>
            <w:tcW w:w="343" w:type="dxa"/>
          </w:tcPr>
          <w:p w14:paraId="5471D3CB" w14:textId="77777777" w:rsidR="005846B3" w:rsidRPr="00475607" w:rsidRDefault="005846B3" w:rsidP="00220BE0">
            <w:pPr>
              <w:pStyle w:val="TEUnsoed-TextBodyspasi2"/>
              <w:ind w:firstLine="0"/>
              <w:jc w:val="center"/>
              <w:rPr>
                <w:lang w:val="en-US"/>
              </w:rPr>
            </w:pPr>
          </w:p>
        </w:tc>
        <w:tc>
          <w:tcPr>
            <w:tcW w:w="343" w:type="dxa"/>
            <w:shd w:val="clear" w:color="auto" w:fill="FFFFFF" w:themeFill="background1"/>
          </w:tcPr>
          <w:p w14:paraId="2DD7083C" w14:textId="77777777" w:rsidR="005846B3" w:rsidRPr="00475607" w:rsidRDefault="005846B3" w:rsidP="00220BE0">
            <w:pPr>
              <w:pStyle w:val="TEUnsoed-TextBodyspasi2"/>
              <w:ind w:firstLine="0"/>
              <w:jc w:val="center"/>
              <w:rPr>
                <w:lang w:val="en-US"/>
              </w:rPr>
            </w:pPr>
          </w:p>
        </w:tc>
        <w:tc>
          <w:tcPr>
            <w:tcW w:w="343" w:type="dxa"/>
            <w:shd w:val="clear" w:color="auto" w:fill="FFFFFF" w:themeFill="background1"/>
          </w:tcPr>
          <w:p w14:paraId="2D63B872" w14:textId="77777777" w:rsidR="005846B3" w:rsidRPr="00475607" w:rsidRDefault="005846B3" w:rsidP="00220BE0">
            <w:pPr>
              <w:pStyle w:val="TEUnsoed-TextBodyspasi2"/>
              <w:ind w:firstLine="0"/>
              <w:jc w:val="center"/>
              <w:rPr>
                <w:lang w:val="en-US"/>
              </w:rPr>
            </w:pPr>
          </w:p>
        </w:tc>
        <w:tc>
          <w:tcPr>
            <w:tcW w:w="343" w:type="dxa"/>
            <w:tcBorders>
              <w:top w:val="single" w:sz="4" w:space="0" w:color="767171" w:themeColor="background2" w:themeShade="80"/>
            </w:tcBorders>
            <w:shd w:val="clear" w:color="auto" w:fill="FFFFFF" w:themeFill="background1"/>
          </w:tcPr>
          <w:p w14:paraId="65A7AE4D" w14:textId="77777777" w:rsidR="005846B3" w:rsidRPr="00475607" w:rsidRDefault="005846B3" w:rsidP="00220BE0">
            <w:pPr>
              <w:pStyle w:val="TEUnsoed-TextBodyspasi2"/>
              <w:ind w:firstLine="0"/>
              <w:jc w:val="center"/>
              <w:rPr>
                <w:lang w:val="en-US"/>
              </w:rPr>
            </w:pPr>
          </w:p>
        </w:tc>
        <w:tc>
          <w:tcPr>
            <w:tcW w:w="343" w:type="dxa"/>
            <w:shd w:val="clear" w:color="auto" w:fill="7F7F7F" w:themeFill="text1" w:themeFillTint="80"/>
          </w:tcPr>
          <w:p w14:paraId="6CD6A559" w14:textId="77777777" w:rsidR="005846B3" w:rsidRPr="00475607" w:rsidRDefault="005846B3" w:rsidP="00220BE0">
            <w:pPr>
              <w:pStyle w:val="TEUnsoed-TextBodyspasi2"/>
              <w:ind w:firstLine="0"/>
              <w:jc w:val="center"/>
              <w:rPr>
                <w:lang w:val="en-US"/>
              </w:rPr>
            </w:pPr>
          </w:p>
        </w:tc>
        <w:tc>
          <w:tcPr>
            <w:tcW w:w="343" w:type="dxa"/>
            <w:shd w:val="clear" w:color="auto" w:fill="7F7F7F" w:themeFill="text1" w:themeFillTint="80"/>
          </w:tcPr>
          <w:p w14:paraId="01923E53" w14:textId="77777777" w:rsidR="005846B3" w:rsidRPr="00475607" w:rsidRDefault="005846B3" w:rsidP="00220BE0">
            <w:pPr>
              <w:pStyle w:val="TEUnsoed-TextBodyspasi2"/>
              <w:ind w:firstLine="0"/>
              <w:jc w:val="center"/>
              <w:rPr>
                <w:lang w:val="en-US"/>
              </w:rPr>
            </w:pPr>
          </w:p>
        </w:tc>
        <w:tc>
          <w:tcPr>
            <w:tcW w:w="343" w:type="dxa"/>
            <w:shd w:val="clear" w:color="auto" w:fill="7F7F7F" w:themeFill="text1" w:themeFillTint="80"/>
          </w:tcPr>
          <w:p w14:paraId="626D9459" w14:textId="77777777" w:rsidR="005846B3" w:rsidRPr="00475607" w:rsidRDefault="005846B3" w:rsidP="00220BE0">
            <w:pPr>
              <w:pStyle w:val="TEUnsoed-TextBodyspasi2"/>
              <w:ind w:firstLine="0"/>
              <w:jc w:val="center"/>
              <w:rPr>
                <w:lang w:val="en-US"/>
              </w:rPr>
            </w:pPr>
          </w:p>
        </w:tc>
        <w:tc>
          <w:tcPr>
            <w:tcW w:w="343" w:type="dxa"/>
            <w:shd w:val="clear" w:color="auto" w:fill="7F7F7F" w:themeFill="text1" w:themeFillTint="80"/>
          </w:tcPr>
          <w:p w14:paraId="20E0FBE4" w14:textId="77777777" w:rsidR="005846B3" w:rsidRPr="00475607" w:rsidRDefault="005846B3" w:rsidP="00220BE0">
            <w:pPr>
              <w:pStyle w:val="TEUnsoed-TextBodyspasi2"/>
              <w:ind w:firstLine="0"/>
              <w:jc w:val="center"/>
              <w:rPr>
                <w:lang w:val="en-US"/>
              </w:rPr>
            </w:pPr>
          </w:p>
        </w:tc>
        <w:tc>
          <w:tcPr>
            <w:tcW w:w="358" w:type="dxa"/>
            <w:shd w:val="clear" w:color="auto" w:fill="7F7F7F" w:themeFill="text1" w:themeFillTint="80"/>
          </w:tcPr>
          <w:p w14:paraId="722C2BCC" w14:textId="77777777" w:rsidR="005846B3" w:rsidRPr="00475607" w:rsidRDefault="005846B3" w:rsidP="00220BE0">
            <w:pPr>
              <w:pStyle w:val="TEUnsoed-TextBodyspasi2"/>
              <w:ind w:firstLine="0"/>
              <w:jc w:val="center"/>
              <w:rPr>
                <w:lang w:val="en-US"/>
              </w:rPr>
            </w:pPr>
          </w:p>
        </w:tc>
        <w:tc>
          <w:tcPr>
            <w:tcW w:w="358" w:type="dxa"/>
            <w:shd w:val="clear" w:color="auto" w:fill="7F7F7F" w:themeFill="text1" w:themeFillTint="80"/>
          </w:tcPr>
          <w:p w14:paraId="23992660" w14:textId="77777777" w:rsidR="005846B3" w:rsidRPr="00475607" w:rsidRDefault="005846B3" w:rsidP="00220BE0">
            <w:pPr>
              <w:pStyle w:val="TEUnsoed-TextBodyspasi2"/>
              <w:ind w:firstLine="0"/>
              <w:jc w:val="center"/>
              <w:rPr>
                <w:lang w:val="en-US"/>
              </w:rPr>
            </w:pPr>
          </w:p>
        </w:tc>
        <w:tc>
          <w:tcPr>
            <w:tcW w:w="358" w:type="dxa"/>
            <w:shd w:val="clear" w:color="auto" w:fill="7F7F7F" w:themeFill="text1" w:themeFillTint="80"/>
          </w:tcPr>
          <w:p w14:paraId="4561EEB1" w14:textId="77777777" w:rsidR="005846B3" w:rsidRPr="00475607" w:rsidRDefault="005846B3" w:rsidP="00220BE0">
            <w:pPr>
              <w:pStyle w:val="TEUnsoed-TextBodyspasi2"/>
              <w:ind w:firstLine="0"/>
              <w:jc w:val="center"/>
              <w:rPr>
                <w:lang w:val="en-US"/>
              </w:rPr>
            </w:pPr>
          </w:p>
        </w:tc>
        <w:tc>
          <w:tcPr>
            <w:tcW w:w="358" w:type="dxa"/>
          </w:tcPr>
          <w:p w14:paraId="590ED085" w14:textId="77777777" w:rsidR="005846B3" w:rsidRPr="00475607" w:rsidRDefault="005846B3" w:rsidP="00220BE0">
            <w:pPr>
              <w:pStyle w:val="TEUnsoed-TextBodyspasi2"/>
              <w:ind w:firstLine="0"/>
              <w:jc w:val="center"/>
              <w:rPr>
                <w:lang w:val="en-US"/>
              </w:rPr>
            </w:pPr>
          </w:p>
        </w:tc>
      </w:tr>
      <w:tr w:rsidR="0067404B" w14:paraId="0C021727" w14:textId="77777777" w:rsidTr="00C43541">
        <w:trPr>
          <w:trHeight w:val="729"/>
        </w:trPr>
        <w:tc>
          <w:tcPr>
            <w:tcW w:w="540" w:type="dxa"/>
          </w:tcPr>
          <w:p w14:paraId="4CEADDDA" w14:textId="12FA856B" w:rsidR="0067404B" w:rsidRPr="00475607" w:rsidRDefault="005846B3" w:rsidP="00220BE0">
            <w:pPr>
              <w:pStyle w:val="TEUnsoed-TextBodyspasi2"/>
              <w:ind w:firstLine="0"/>
              <w:jc w:val="center"/>
              <w:rPr>
                <w:lang w:val="en-US"/>
              </w:rPr>
            </w:pPr>
            <w:r>
              <w:rPr>
                <w:lang w:val="en-US"/>
              </w:rPr>
              <w:t>6</w:t>
            </w:r>
          </w:p>
        </w:tc>
        <w:tc>
          <w:tcPr>
            <w:tcW w:w="2085" w:type="dxa"/>
          </w:tcPr>
          <w:p w14:paraId="694DD407" w14:textId="77777777" w:rsidR="0067404B" w:rsidRDefault="0067404B" w:rsidP="00220BE0">
            <w:pPr>
              <w:pStyle w:val="TEUnsoed-TextBodyspasi2"/>
              <w:ind w:firstLine="0"/>
              <w:jc w:val="center"/>
              <w:rPr>
                <w:lang w:val="en-US"/>
              </w:rPr>
            </w:pPr>
            <w:r w:rsidRPr="00475607">
              <w:rPr>
                <w:lang w:val="en-US"/>
              </w:rPr>
              <w:t>Tahap Akhir</w:t>
            </w:r>
          </w:p>
        </w:tc>
        <w:tc>
          <w:tcPr>
            <w:tcW w:w="341" w:type="dxa"/>
          </w:tcPr>
          <w:p w14:paraId="69CBF698" w14:textId="77777777" w:rsidR="0067404B" w:rsidRDefault="0067404B" w:rsidP="00220BE0">
            <w:pPr>
              <w:pStyle w:val="TEUnsoed-TextBodyspasi2"/>
              <w:ind w:firstLine="0"/>
              <w:jc w:val="center"/>
              <w:rPr>
                <w:lang w:val="en-US"/>
              </w:rPr>
            </w:pPr>
          </w:p>
        </w:tc>
        <w:tc>
          <w:tcPr>
            <w:tcW w:w="341" w:type="dxa"/>
          </w:tcPr>
          <w:p w14:paraId="50C00E31" w14:textId="77777777" w:rsidR="0067404B" w:rsidRDefault="0067404B" w:rsidP="00220BE0">
            <w:pPr>
              <w:pStyle w:val="TEUnsoed-TextBodyspasi2"/>
              <w:ind w:firstLine="0"/>
              <w:jc w:val="center"/>
              <w:rPr>
                <w:lang w:val="en-US"/>
              </w:rPr>
            </w:pPr>
          </w:p>
        </w:tc>
        <w:tc>
          <w:tcPr>
            <w:tcW w:w="341" w:type="dxa"/>
          </w:tcPr>
          <w:p w14:paraId="72ED59FF" w14:textId="77777777" w:rsidR="0067404B" w:rsidRDefault="0067404B" w:rsidP="00220BE0">
            <w:pPr>
              <w:pStyle w:val="TEUnsoed-TextBodyspasi2"/>
              <w:ind w:firstLine="0"/>
              <w:jc w:val="center"/>
              <w:rPr>
                <w:lang w:val="en-US"/>
              </w:rPr>
            </w:pPr>
          </w:p>
        </w:tc>
        <w:tc>
          <w:tcPr>
            <w:tcW w:w="343" w:type="dxa"/>
          </w:tcPr>
          <w:p w14:paraId="16A27091" w14:textId="77777777" w:rsidR="0067404B" w:rsidRDefault="0067404B" w:rsidP="00220BE0">
            <w:pPr>
              <w:pStyle w:val="TEUnsoed-TextBodyspasi2"/>
              <w:ind w:firstLine="0"/>
              <w:jc w:val="center"/>
              <w:rPr>
                <w:lang w:val="en-US"/>
              </w:rPr>
            </w:pPr>
          </w:p>
        </w:tc>
        <w:tc>
          <w:tcPr>
            <w:tcW w:w="343" w:type="dxa"/>
          </w:tcPr>
          <w:p w14:paraId="70C537ED" w14:textId="77777777" w:rsidR="0067404B" w:rsidRDefault="0067404B" w:rsidP="00220BE0">
            <w:pPr>
              <w:pStyle w:val="TEUnsoed-TextBodyspasi2"/>
              <w:ind w:firstLine="0"/>
              <w:jc w:val="center"/>
              <w:rPr>
                <w:lang w:val="en-US"/>
              </w:rPr>
            </w:pPr>
          </w:p>
        </w:tc>
        <w:tc>
          <w:tcPr>
            <w:tcW w:w="343" w:type="dxa"/>
          </w:tcPr>
          <w:p w14:paraId="58FF635A" w14:textId="77777777" w:rsidR="0067404B" w:rsidRDefault="0067404B" w:rsidP="00220BE0">
            <w:pPr>
              <w:pStyle w:val="TEUnsoed-TextBodyspasi2"/>
              <w:ind w:firstLine="0"/>
              <w:jc w:val="center"/>
              <w:rPr>
                <w:lang w:val="en-US"/>
              </w:rPr>
            </w:pPr>
          </w:p>
        </w:tc>
        <w:tc>
          <w:tcPr>
            <w:tcW w:w="343" w:type="dxa"/>
          </w:tcPr>
          <w:p w14:paraId="58934F08" w14:textId="77777777" w:rsidR="0067404B" w:rsidRDefault="0067404B" w:rsidP="00220BE0">
            <w:pPr>
              <w:pStyle w:val="TEUnsoed-TextBodyspasi2"/>
              <w:ind w:firstLine="0"/>
              <w:jc w:val="center"/>
              <w:rPr>
                <w:lang w:val="en-US"/>
              </w:rPr>
            </w:pPr>
          </w:p>
        </w:tc>
        <w:tc>
          <w:tcPr>
            <w:tcW w:w="343" w:type="dxa"/>
          </w:tcPr>
          <w:p w14:paraId="264BCFDB" w14:textId="77777777" w:rsidR="0067404B" w:rsidRDefault="0067404B" w:rsidP="00220BE0">
            <w:pPr>
              <w:pStyle w:val="TEUnsoed-TextBodyspasi2"/>
              <w:ind w:firstLine="0"/>
              <w:jc w:val="center"/>
              <w:rPr>
                <w:lang w:val="en-US"/>
              </w:rPr>
            </w:pPr>
          </w:p>
        </w:tc>
        <w:tc>
          <w:tcPr>
            <w:tcW w:w="343" w:type="dxa"/>
            <w:shd w:val="clear" w:color="auto" w:fill="FFFFFF" w:themeFill="background1"/>
          </w:tcPr>
          <w:p w14:paraId="4571D841" w14:textId="77777777" w:rsidR="0067404B" w:rsidRDefault="0067404B" w:rsidP="00220BE0">
            <w:pPr>
              <w:pStyle w:val="TEUnsoed-TextBodyspasi2"/>
              <w:ind w:firstLine="0"/>
              <w:jc w:val="center"/>
              <w:rPr>
                <w:lang w:val="en-US"/>
              </w:rPr>
            </w:pPr>
          </w:p>
        </w:tc>
        <w:tc>
          <w:tcPr>
            <w:tcW w:w="343" w:type="dxa"/>
            <w:shd w:val="clear" w:color="auto" w:fill="FFFFFF" w:themeFill="background1"/>
          </w:tcPr>
          <w:p w14:paraId="3B820B55" w14:textId="77777777" w:rsidR="0067404B" w:rsidRDefault="0067404B" w:rsidP="00220BE0">
            <w:pPr>
              <w:pStyle w:val="TEUnsoed-TextBodyspasi2"/>
              <w:ind w:firstLine="0"/>
              <w:jc w:val="center"/>
              <w:rPr>
                <w:lang w:val="en-US"/>
              </w:rPr>
            </w:pPr>
          </w:p>
        </w:tc>
        <w:tc>
          <w:tcPr>
            <w:tcW w:w="343" w:type="dxa"/>
            <w:shd w:val="clear" w:color="auto" w:fill="7F7F7F" w:themeFill="text1" w:themeFillTint="80"/>
          </w:tcPr>
          <w:p w14:paraId="06F98DEE" w14:textId="77777777" w:rsidR="0067404B" w:rsidRDefault="0067404B" w:rsidP="00220BE0">
            <w:pPr>
              <w:pStyle w:val="TEUnsoed-TextBodyspasi2"/>
              <w:ind w:firstLine="0"/>
              <w:jc w:val="center"/>
              <w:rPr>
                <w:lang w:val="en-US"/>
              </w:rPr>
            </w:pPr>
          </w:p>
        </w:tc>
        <w:tc>
          <w:tcPr>
            <w:tcW w:w="343" w:type="dxa"/>
            <w:shd w:val="clear" w:color="auto" w:fill="7F7F7F" w:themeFill="text1" w:themeFillTint="80"/>
          </w:tcPr>
          <w:p w14:paraId="2EC692F8" w14:textId="77777777" w:rsidR="0067404B" w:rsidRDefault="0067404B" w:rsidP="00220BE0">
            <w:pPr>
              <w:pStyle w:val="TEUnsoed-TextBodyspasi2"/>
              <w:ind w:firstLine="0"/>
              <w:jc w:val="center"/>
              <w:rPr>
                <w:lang w:val="en-US"/>
              </w:rPr>
            </w:pPr>
          </w:p>
        </w:tc>
        <w:tc>
          <w:tcPr>
            <w:tcW w:w="358" w:type="dxa"/>
            <w:shd w:val="clear" w:color="auto" w:fill="7F7F7F" w:themeFill="text1" w:themeFillTint="80"/>
          </w:tcPr>
          <w:p w14:paraId="1300EDB7" w14:textId="77777777" w:rsidR="0067404B" w:rsidRDefault="0067404B" w:rsidP="00220BE0">
            <w:pPr>
              <w:pStyle w:val="TEUnsoed-TextBodyspasi2"/>
              <w:ind w:firstLine="0"/>
              <w:jc w:val="center"/>
              <w:rPr>
                <w:lang w:val="en-US"/>
              </w:rPr>
            </w:pPr>
          </w:p>
        </w:tc>
        <w:tc>
          <w:tcPr>
            <w:tcW w:w="358" w:type="dxa"/>
            <w:shd w:val="clear" w:color="auto" w:fill="7F7F7F" w:themeFill="text1" w:themeFillTint="80"/>
          </w:tcPr>
          <w:p w14:paraId="25AC531C" w14:textId="77777777" w:rsidR="0067404B" w:rsidRDefault="0067404B" w:rsidP="00220BE0">
            <w:pPr>
              <w:pStyle w:val="TEUnsoed-TextBodyspasi2"/>
              <w:ind w:firstLine="0"/>
              <w:jc w:val="center"/>
              <w:rPr>
                <w:lang w:val="en-US"/>
              </w:rPr>
            </w:pPr>
          </w:p>
        </w:tc>
        <w:tc>
          <w:tcPr>
            <w:tcW w:w="358" w:type="dxa"/>
            <w:shd w:val="clear" w:color="auto" w:fill="7F7F7F" w:themeFill="text1" w:themeFillTint="80"/>
          </w:tcPr>
          <w:p w14:paraId="5EFD138A" w14:textId="77777777" w:rsidR="0067404B" w:rsidRDefault="0067404B" w:rsidP="00220BE0">
            <w:pPr>
              <w:pStyle w:val="TEUnsoed-TextBodyspasi2"/>
              <w:ind w:firstLine="0"/>
              <w:jc w:val="center"/>
              <w:rPr>
                <w:lang w:val="en-US"/>
              </w:rPr>
            </w:pPr>
          </w:p>
        </w:tc>
        <w:tc>
          <w:tcPr>
            <w:tcW w:w="358" w:type="dxa"/>
            <w:shd w:val="clear" w:color="auto" w:fill="7F7F7F" w:themeFill="text1" w:themeFillTint="80"/>
          </w:tcPr>
          <w:p w14:paraId="2DE38214" w14:textId="77777777" w:rsidR="0067404B" w:rsidRDefault="0067404B" w:rsidP="00220BE0">
            <w:pPr>
              <w:pStyle w:val="TEUnsoed-TextBodyspasi2"/>
              <w:ind w:firstLine="0"/>
              <w:jc w:val="center"/>
              <w:rPr>
                <w:lang w:val="en-US"/>
              </w:rPr>
            </w:pPr>
          </w:p>
        </w:tc>
      </w:tr>
    </w:tbl>
    <w:p w14:paraId="3138734D" w14:textId="1A6D4CE8" w:rsidR="0088756E" w:rsidRDefault="0088756E" w:rsidP="002B327F">
      <w:pPr>
        <w:pStyle w:val="TEUnsoed-TextBodyspasi2"/>
        <w:ind w:firstLine="0"/>
        <w:rPr>
          <w:lang w:val="en-US"/>
        </w:rPr>
      </w:pPr>
    </w:p>
    <w:p w14:paraId="0569CB9E" w14:textId="77777777" w:rsidR="0088756E" w:rsidRDefault="0088756E">
      <w:pPr>
        <w:suppressAutoHyphens w:val="0"/>
        <w:rPr>
          <w:lang w:val="en-US"/>
        </w:rPr>
      </w:pPr>
      <w:r>
        <w:rPr>
          <w:lang w:val="en-US"/>
        </w:rPr>
        <w:br w:type="page"/>
      </w:r>
    </w:p>
    <w:p w14:paraId="46B52857" w14:textId="2D40E386" w:rsidR="0088756E" w:rsidRDefault="0088756E" w:rsidP="0088756E">
      <w:pPr>
        <w:pStyle w:val="Heading1"/>
        <w:numPr>
          <w:ilvl w:val="0"/>
          <w:numId w:val="0"/>
        </w:numPr>
        <w:rPr>
          <w:lang w:val="en-US"/>
        </w:rPr>
      </w:pPr>
      <w:bookmarkStart w:id="132" w:name="_Toc61370657"/>
      <w:bookmarkStart w:id="133" w:name="_Toc98063600"/>
      <w:bookmarkStart w:id="134" w:name="_Toc98069887"/>
      <w:bookmarkStart w:id="135" w:name="_Toc101313246"/>
      <w:bookmarkStart w:id="136" w:name="_Toc101315446"/>
      <w:bookmarkStart w:id="137" w:name="_Toc118320498"/>
      <w:r w:rsidRPr="00856E96">
        <w:lastRenderedPageBreak/>
        <w:t>DAFTAR PUSTAK</w:t>
      </w:r>
      <w:bookmarkEnd w:id="132"/>
      <w:bookmarkEnd w:id="133"/>
      <w:bookmarkEnd w:id="134"/>
      <w:r>
        <w:rPr>
          <w:lang w:val="en-US"/>
        </w:rPr>
        <w:t>A</w:t>
      </w:r>
      <w:bookmarkEnd w:id="135"/>
      <w:bookmarkEnd w:id="136"/>
      <w:bookmarkEnd w:id="137"/>
    </w:p>
    <w:p w14:paraId="31F87DB0" w14:textId="77777777" w:rsidR="00CF15E3" w:rsidRPr="00B701CE" w:rsidRDefault="00CF15E3" w:rsidP="00B701CE">
      <w:pPr>
        <w:pStyle w:val="TEUnsoed-TextBodyspasi2"/>
        <w:ind w:firstLine="0"/>
        <w:rPr>
          <w:lang w:val="en-US"/>
        </w:rPr>
      </w:pPr>
    </w:p>
    <w:sectPr w:rsidR="00CF15E3" w:rsidRPr="00B701CE">
      <w:headerReference w:type="even" r:id="rId43"/>
      <w:headerReference w:type="default" r:id="rId44"/>
      <w:footerReference w:type="even" r:id="rId45"/>
      <w:footerReference w:type="default" r:id="rId46"/>
      <w:headerReference w:type="first" r:id="rId47"/>
      <w:footerReference w:type="first" r:id="rId48"/>
      <w:pgSz w:w="11906" w:h="16838"/>
      <w:pgMar w:top="2267" w:right="1701" w:bottom="1701" w:left="2268" w:header="1417" w:footer="720" w:gutter="0"/>
      <w:cols w:space="720"/>
      <w:titlePg/>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5B976" w14:textId="77777777" w:rsidR="00360FA5" w:rsidRDefault="00360FA5">
      <w:r>
        <w:separator/>
      </w:r>
    </w:p>
  </w:endnote>
  <w:endnote w:type="continuationSeparator" w:id="0">
    <w:p w14:paraId="25E0FE2F" w14:textId="77777777" w:rsidR="00360FA5" w:rsidRDefault="0036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sig w:usb0="00000000" w:usb1="D200FDFF" w:usb2="0A246029" w:usb3="00000000" w:csb0="000001FF" w:csb1="00000000"/>
  </w:font>
  <w:font w:name="FreeSans">
    <w:altName w:val="Calibri"/>
    <w:charset w:val="00"/>
    <w:family w:val="auto"/>
    <w:pitch w:val="variable"/>
  </w:font>
  <w:font w:name="Liberation Serif">
    <w:altName w:val="Times New Roman"/>
    <w:charset w:val="00"/>
    <w:family w:val="roman"/>
    <w:pitch w:val="variable"/>
    <w:sig w:usb0="E0000AFF" w:usb1="500078FF" w:usb2="00000021" w:usb3="00000000" w:csb0="000001BF" w:csb1="00000000"/>
  </w:font>
  <w:font w:name="Droid Sans Fallback">
    <w:charset w:val="00"/>
    <w:family w:val="auto"/>
    <w:pitch w:val="variable"/>
  </w:font>
  <w:font w:name="Liberation Mono">
    <w:charset w:val="00"/>
    <w:family w:val="modern"/>
    <w:pitch w:val="fixed"/>
    <w:sig w:usb0="E0000AFF" w:usb1="400078FF" w:usb2="00000001" w:usb3="00000000" w:csb0="000001B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BF0C3" w14:textId="77777777" w:rsidR="00F5344C" w:rsidRDefault="00F5344C"/>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EFF04" w14:textId="77777777" w:rsidR="00F5344C" w:rsidRDefault="00F5344C"/>
  <w:p w14:paraId="5367F65A" w14:textId="77777777" w:rsidR="00F5344C" w:rsidRDefault="00F5344C"/>
  <w:p w14:paraId="3AE8EB1D" w14:textId="77777777" w:rsidR="00F5344C" w:rsidRDefault="00F5344C"/>
  <w:p w14:paraId="4FDA62D6" w14:textId="77777777" w:rsidR="00F5344C" w:rsidRDefault="00F5344C"/>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E5FFD" w14:textId="77777777" w:rsidR="00F5344C" w:rsidRDefault="00F5344C"/>
  <w:p w14:paraId="3161F5E0" w14:textId="77777777" w:rsidR="00F5344C" w:rsidRDefault="00F5344C"/>
  <w:p w14:paraId="72B589EE" w14:textId="77777777" w:rsidR="00F5344C" w:rsidRDefault="00F5344C"/>
  <w:p w14:paraId="7C7BA5F0" w14:textId="77777777" w:rsidR="00F5344C" w:rsidRDefault="00F5344C"/>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25732" w14:textId="77777777" w:rsidR="00F5344C" w:rsidRDefault="00F5344C">
    <w:pPr>
      <w:pStyle w:val="Footer"/>
      <w:jc w:val="center"/>
    </w:pPr>
    <w:r>
      <w:fldChar w:fldCharType="begin"/>
    </w:r>
    <w:r>
      <w:instrText xml:space="preserve"> PAGE </w:instrText>
    </w:r>
    <w:r>
      <w:fldChar w:fldCharType="separate"/>
    </w:r>
    <w:r w:rsidR="00C5478F">
      <w:rPr>
        <w:noProof/>
      </w:rPr>
      <w:t>5</w:t>
    </w:r>
    <w:r>
      <w:fldChar w:fldCharType="end"/>
    </w:r>
  </w:p>
  <w:p w14:paraId="24A05AF4" w14:textId="77777777" w:rsidR="00F5344C" w:rsidRDefault="00F5344C"/>
  <w:p w14:paraId="67ACEC6E" w14:textId="77777777" w:rsidR="00F5344C" w:rsidRDefault="00F5344C"/>
  <w:p w14:paraId="45B93C0B" w14:textId="77777777" w:rsidR="00F5344C" w:rsidRDefault="00F5344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AA2D1" w14:textId="77777777" w:rsidR="00F5344C" w:rsidRDefault="00F5344C">
    <w:pPr>
      <w:pStyle w:val="Footer"/>
      <w:jc w:val="center"/>
    </w:pPr>
    <w:r>
      <w:fldChar w:fldCharType="begin"/>
    </w:r>
    <w:r>
      <w:instrText xml:space="preserve"> PAGE \* roman </w:instrText>
    </w:r>
    <w:r>
      <w:fldChar w:fldCharType="separate"/>
    </w:r>
    <w:r w:rsidR="00C5478F">
      <w:rPr>
        <w:noProof/>
      </w:rPr>
      <w:t>iii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42ECA" w14:textId="77777777" w:rsidR="00F5344C" w:rsidRDefault="00F5344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8AE59" w14:textId="77777777" w:rsidR="00F5344C" w:rsidRDefault="00F5344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4CDA4" w14:textId="77777777" w:rsidR="00F5344C" w:rsidRDefault="00F5344C">
    <w:pPr>
      <w:pStyle w:val="Footer"/>
      <w:jc w:val="center"/>
    </w:pPr>
    <w:r>
      <w:fldChar w:fldCharType="begin"/>
    </w:r>
    <w:r>
      <w:instrText xml:space="preserve"> PAGE \* roman </w:instrText>
    </w:r>
    <w:r>
      <w:fldChar w:fldCharType="separate"/>
    </w:r>
    <w:r w:rsidR="00C5478F">
      <w:rPr>
        <w:noProof/>
      </w:rPr>
      <w:t>iv</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36DA4" w14:textId="77777777" w:rsidR="00F5344C" w:rsidRDefault="00F5344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B7325" w14:textId="77777777" w:rsidR="00F5344C" w:rsidRDefault="00F5344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7CA96" w14:textId="77777777" w:rsidR="00F5344C" w:rsidRDefault="00F5344C"/>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BA71" w14:textId="77777777" w:rsidR="00F5344C" w:rsidRDefault="00F5344C">
    <w:pPr>
      <w:pStyle w:val="Footer"/>
      <w:jc w:val="center"/>
    </w:pPr>
    <w:r>
      <w:fldChar w:fldCharType="begin"/>
    </w:r>
    <w:r>
      <w:instrText xml:space="preserve"> PAGE </w:instrText>
    </w:r>
    <w:r>
      <w:fldChar w:fldCharType="separate"/>
    </w:r>
    <w:r w:rsidR="00C5478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05BB7" w14:textId="77777777" w:rsidR="00360FA5" w:rsidRDefault="00360FA5">
      <w:r>
        <w:separator/>
      </w:r>
    </w:p>
  </w:footnote>
  <w:footnote w:type="continuationSeparator" w:id="0">
    <w:p w14:paraId="4D96102D" w14:textId="77777777" w:rsidR="00360FA5" w:rsidRDefault="00360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8AFCF" w14:textId="77777777" w:rsidR="00F5344C" w:rsidRDefault="00F5344C"/>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65486" w14:textId="77777777" w:rsidR="00F5344C" w:rsidRDefault="00F5344C"/>
  <w:p w14:paraId="1645EE47" w14:textId="77777777" w:rsidR="00F5344C" w:rsidRDefault="00F5344C"/>
  <w:p w14:paraId="54B31CBE" w14:textId="77777777" w:rsidR="00F5344C" w:rsidRDefault="00F5344C"/>
  <w:p w14:paraId="4FC50D03" w14:textId="77777777" w:rsidR="00F5344C" w:rsidRDefault="00F5344C"/>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C1656" w14:textId="77777777" w:rsidR="00F5344C" w:rsidRDefault="00F5344C">
    <w:pPr>
      <w:pStyle w:val="Header"/>
      <w:jc w:val="right"/>
    </w:pPr>
    <w:r>
      <w:fldChar w:fldCharType="begin"/>
    </w:r>
    <w:r>
      <w:instrText xml:space="preserve"> PAGE </w:instrText>
    </w:r>
    <w:r>
      <w:fldChar w:fldCharType="separate"/>
    </w:r>
    <w:r w:rsidR="00C5478F">
      <w:rPr>
        <w:noProof/>
      </w:rPr>
      <w:t>19</w:t>
    </w:r>
    <w:r>
      <w:fldChar w:fldCharType="end"/>
    </w:r>
  </w:p>
  <w:p w14:paraId="1D2050E1" w14:textId="77777777" w:rsidR="00F5344C" w:rsidRDefault="00F5344C"/>
  <w:p w14:paraId="17290BFD" w14:textId="77777777" w:rsidR="00F5344C" w:rsidRDefault="00F5344C"/>
  <w:p w14:paraId="5AE33EAE" w14:textId="77777777" w:rsidR="00F5344C" w:rsidRDefault="00F5344C"/>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EB384" w14:textId="77777777" w:rsidR="00F5344C" w:rsidRDefault="00F5344C"/>
  <w:p w14:paraId="066BFD26" w14:textId="77777777" w:rsidR="00F5344C" w:rsidRDefault="00F5344C"/>
  <w:p w14:paraId="20FE4108" w14:textId="77777777" w:rsidR="00F5344C" w:rsidRDefault="00F5344C"/>
  <w:p w14:paraId="044A96D2" w14:textId="77777777" w:rsidR="00F5344C" w:rsidRDefault="00F5344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B0A1A" w14:textId="77777777" w:rsidR="00F5344C" w:rsidRDefault="00F5344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07500" w14:textId="77777777" w:rsidR="00F5344C" w:rsidRDefault="00F5344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2EBFE" w14:textId="77777777" w:rsidR="00F5344C" w:rsidRDefault="00F5344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086CC" w14:textId="77777777" w:rsidR="00F5344C" w:rsidRDefault="00F5344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157FD" w14:textId="77777777" w:rsidR="00F5344C" w:rsidRDefault="00F5344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04E29" w14:textId="77777777" w:rsidR="00F5344C" w:rsidRDefault="00F5344C"/>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FF93B" w14:textId="77777777" w:rsidR="00F5344C" w:rsidRDefault="00F5344C">
    <w:pPr>
      <w:pStyle w:val="Header"/>
      <w:jc w:val="right"/>
    </w:pPr>
    <w:r>
      <w:fldChar w:fldCharType="begin"/>
    </w:r>
    <w:r>
      <w:instrText xml:space="preserve"> PAGE </w:instrText>
    </w:r>
    <w:r>
      <w:fldChar w:fldCharType="separate"/>
    </w:r>
    <w:r w:rsidR="00C5478F">
      <w:rPr>
        <w:noProof/>
      </w:rPr>
      <w:t>4</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5EB9B" w14:textId="77777777" w:rsidR="00F5344C" w:rsidRDefault="00F534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suff w:val="space"/>
      <w:lvlText w:val="BAB %1"/>
      <w:lvlJc w:val="left"/>
      <w:pPr>
        <w:tabs>
          <w:tab w:val="num" w:pos="0"/>
        </w:tabs>
        <w:ind w:left="0" w:firstLine="0"/>
      </w:pPr>
    </w:lvl>
    <w:lvl w:ilvl="1">
      <w:start w:val="1"/>
      <w:numFmt w:val="decimal"/>
      <w:pStyle w:val="Heading2"/>
      <w:suff w:val="space"/>
      <w:lvlText w:val="%1.%2"/>
      <w:lvlJc w:val="left"/>
      <w:pPr>
        <w:tabs>
          <w:tab w:val="num" w:pos="710"/>
        </w:tabs>
        <w:ind w:left="1286" w:hanging="576"/>
      </w:pPr>
    </w:lvl>
    <w:lvl w:ilvl="2">
      <w:start w:val="1"/>
      <w:numFmt w:val="decimal"/>
      <w:pStyle w:val="Heading3"/>
      <w:suff w:val="space"/>
      <w:lvlText w:val="%1.%2.%3"/>
      <w:lvlJc w:val="left"/>
      <w:pPr>
        <w:tabs>
          <w:tab w:val="num" w:pos="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DB2E4D0"/>
    <w:lvl w:ilvl="0">
      <w:start w:val="1"/>
      <w:numFmt w:val="decimal"/>
      <w:pStyle w:val="HeadingLampiran"/>
      <w:lvlText w:val="Lampiran %1. "/>
      <w:lvlJc w:val="left"/>
      <w:pPr>
        <w:tabs>
          <w:tab w:val="num" w:pos="283"/>
        </w:tabs>
        <w:ind w:left="283" w:hanging="283"/>
      </w:pPr>
      <w:rPr>
        <w:i w:val="0"/>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1C76DF4"/>
    <w:multiLevelType w:val="hybridMultilevel"/>
    <w:tmpl w:val="83164C68"/>
    <w:lvl w:ilvl="0" w:tplc="85CEBE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76B57"/>
    <w:multiLevelType w:val="hybridMultilevel"/>
    <w:tmpl w:val="87E2736E"/>
    <w:lvl w:ilvl="0" w:tplc="FBAA5646">
      <w:start w:val="1"/>
      <w:numFmt w:val="decimal"/>
      <w:lvlText w:val="2.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4667542"/>
    <w:multiLevelType w:val="hybridMultilevel"/>
    <w:tmpl w:val="538CAE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7ED4853"/>
    <w:multiLevelType w:val="hybridMultilevel"/>
    <w:tmpl w:val="D0B06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3089F"/>
    <w:multiLevelType w:val="hybridMultilevel"/>
    <w:tmpl w:val="E318A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79490B"/>
    <w:multiLevelType w:val="hybridMultilevel"/>
    <w:tmpl w:val="006207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0F444B78"/>
    <w:multiLevelType w:val="hybridMultilevel"/>
    <w:tmpl w:val="69FC4C66"/>
    <w:lvl w:ilvl="0" w:tplc="AE06CE7E">
      <w:start w:val="5"/>
      <w:numFmt w:val="bullet"/>
      <w:lvlText w:val=""/>
      <w:lvlJc w:val="left"/>
      <w:pPr>
        <w:ind w:left="720" w:hanging="360"/>
      </w:pPr>
      <w:rPr>
        <w:rFonts w:ascii="Wingdings" w:eastAsia="DejaVu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DC7E5E"/>
    <w:multiLevelType w:val="hybridMultilevel"/>
    <w:tmpl w:val="461E6E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1AA54FD"/>
    <w:multiLevelType w:val="hybridMultilevel"/>
    <w:tmpl w:val="640E08A8"/>
    <w:lvl w:ilvl="0" w:tplc="2760FE74">
      <w:start w:val="2"/>
      <w:numFmt w:val="bullet"/>
      <w:lvlText w:val=""/>
      <w:lvlJc w:val="left"/>
      <w:pPr>
        <w:ind w:left="720" w:hanging="360"/>
      </w:pPr>
      <w:rPr>
        <w:rFonts w:ascii="Wingdings" w:eastAsia="DejaVu Sans" w:hAnsi="Wingdings" w:cs="FreeSan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3776C2D"/>
    <w:multiLevelType w:val="hybridMultilevel"/>
    <w:tmpl w:val="6C4AF4F4"/>
    <w:lvl w:ilvl="0" w:tplc="DE2A8056">
      <w:start w:val="1"/>
      <w:numFmt w:val="decimal"/>
      <w:lvlText w:val="2.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62D6072"/>
    <w:multiLevelType w:val="hybridMultilevel"/>
    <w:tmpl w:val="5F629C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A6D07A1"/>
    <w:multiLevelType w:val="hybridMultilevel"/>
    <w:tmpl w:val="ED5EB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1A5351"/>
    <w:multiLevelType w:val="hybridMultilevel"/>
    <w:tmpl w:val="10701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D811CFA"/>
    <w:multiLevelType w:val="multilevel"/>
    <w:tmpl w:val="D0EA583A"/>
    <w:lvl w:ilvl="0">
      <w:start w:val="3"/>
      <w:numFmt w:val="decimal"/>
      <w:lvlText w:val="%1"/>
      <w:lvlJc w:val="left"/>
      <w:pPr>
        <w:ind w:left="1308" w:hanging="720"/>
      </w:pPr>
      <w:rPr>
        <w:rFonts w:hint="default"/>
        <w:lang w:val="id" w:eastAsia="en-US" w:bidi="ar-SA"/>
      </w:rPr>
    </w:lvl>
    <w:lvl w:ilvl="1">
      <w:start w:val="4"/>
      <w:numFmt w:val="decimal"/>
      <w:lvlText w:val="%1.%2"/>
      <w:lvlJc w:val="left"/>
      <w:pPr>
        <w:ind w:left="1308" w:hanging="720"/>
      </w:pPr>
      <w:rPr>
        <w:rFonts w:hint="default"/>
        <w:lang w:val="id" w:eastAsia="en-US" w:bidi="ar-SA"/>
      </w:rPr>
    </w:lvl>
    <w:lvl w:ilvl="2">
      <w:start w:val="4"/>
      <w:numFmt w:val="decimal"/>
      <w:lvlText w:val="%1.%2.%3"/>
      <w:lvlJc w:val="left"/>
      <w:pPr>
        <w:ind w:left="1308" w:hanging="720"/>
      </w:pPr>
      <w:rPr>
        <w:rFonts w:hint="default"/>
        <w:lang w:val="id" w:eastAsia="en-US" w:bidi="ar-SA"/>
      </w:rPr>
    </w:lvl>
    <w:lvl w:ilvl="3">
      <w:start w:val="1"/>
      <w:numFmt w:val="decimal"/>
      <w:lvlText w:val="%1.%2.%3.%4"/>
      <w:lvlJc w:val="left"/>
      <w:pPr>
        <w:ind w:left="4950" w:hanging="720"/>
      </w:pPr>
      <w:rPr>
        <w:rFonts w:ascii="Times New Roman" w:eastAsia="Times New Roman" w:hAnsi="Times New Roman" w:cs="Times New Roman" w:hint="default"/>
        <w:b/>
        <w:bCs/>
        <w:w w:val="100"/>
        <w:sz w:val="24"/>
        <w:szCs w:val="24"/>
        <w:lang w:val="id" w:eastAsia="en-US" w:bidi="ar-SA"/>
      </w:rPr>
    </w:lvl>
    <w:lvl w:ilvl="4">
      <w:numFmt w:val="bullet"/>
      <w:lvlText w:val="•"/>
      <w:lvlJc w:val="left"/>
      <w:pPr>
        <w:ind w:left="4406" w:hanging="720"/>
      </w:pPr>
      <w:rPr>
        <w:rFonts w:hint="default"/>
        <w:lang w:val="id" w:eastAsia="en-US" w:bidi="ar-SA"/>
      </w:rPr>
    </w:lvl>
    <w:lvl w:ilvl="5">
      <w:numFmt w:val="bullet"/>
      <w:lvlText w:val="•"/>
      <w:lvlJc w:val="left"/>
      <w:pPr>
        <w:ind w:left="5183" w:hanging="720"/>
      </w:pPr>
      <w:rPr>
        <w:rFonts w:hint="default"/>
        <w:lang w:val="id" w:eastAsia="en-US" w:bidi="ar-SA"/>
      </w:rPr>
    </w:lvl>
    <w:lvl w:ilvl="6">
      <w:numFmt w:val="bullet"/>
      <w:lvlText w:val="•"/>
      <w:lvlJc w:val="left"/>
      <w:pPr>
        <w:ind w:left="5959" w:hanging="720"/>
      </w:pPr>
      <w:rPr>
        <w:rFonts w:hint="default"/>
        <w:lang w:val="id" w:eastAsia="en-US" w:bidi="ar-SA"/>
      </w:rPr>
    </w:lvl>
    <w:lvl w:ilvl="7">
      <w:numFmt w:val="bullet"/>
      <w:lvlText w:val="•"/>
      <w:lvlJc w:val="left"/>
      <w:pPr>
        <w:ind w:left="6736" w:hanging="720"/>
      </w:pPr>
      <w:rPr>
        <w:rFonts w:hint="default"/>
        <w:lang w:val="id" w:eastAsia="en-US" w:bidi="ar-SA"/>
      </w:rPr>
    </w:lvl>
    <w:lvl w:ilvl="8">
      <w:numFmt w:val="bullet"/>
      <w:lvlText w:val="•"/>
      <w:lvlJc w:val="left"/>
      <w:pPr>
        <w:ind w:left="7513" w:hanging="720"/>
      </w:pPr>
      <w:rPr>
        <w:rFonts w:hint="default"/>
        <w:lang w:val="id" w:eastAsia="en-US" w:bidi="ar-SA"/>
      </w:rPr>
    </w:lvl>
  </w:abstractNum>
  <w:abstractNum w:abstractNumId="16" w15:restartNumberingAfterBreak="0">
    <w:nsid w:val="24934713"/>
    <w:multiLevelType w:val="hybridMultilevel"/>
    <w:tmpl w:val="E892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00BD3"/>
    <w:multiLevelType w:val="hybridMultilevel"/>
    <w:tmpl w:val="A1DA9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F760A"/>
    <w:multiLevelType w:val="hybridMultilevel"/>
    <w:tmpl w:val="8C3443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3B142B80"/>
    <w:multiLevelType w:val="hybridMultilevel"/>
    <w:tmpl w:val="2CA87B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6A5EC0"/>
    <w:multiLevelType w:val="hybridMultilevel"/>
    <w:tmpl w:val="1A129CD6"/>
    <w:lvl w:ilvl="0" w:tplc="51DCFC0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C91C63"/>
    <w:multiLevelType w:val="hybridMultilevel"/>
    <w:tmpl w:val="FE687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CE7264"/>
    <w:multiLevelType w:val="hybridMultilevel"/>
    <w:tmpl w:val="7326DA9E"/>
    <w:lvl w:ilvl="0" w:tplc="C26E6734">
      <w:start w:val="1"/>
      <w:numFmt w:val="decimal"/>
      <w:lvlText w:val="2.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4081D9C"/>
    <w:multiLevelType w:val="hybridMultilevel"/>
    <w:tmpl w:val="5F4AFED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4BB7D9F"/>
    <w:multiLevelType w:val="hybridMultilevel"/>
    <w:tmpl w:val="161EF8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47D2059C"/>
    <w:multiLevelType w:val="hybridMultilevel"/>
    <w:tmpl w:val="C11AA5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9E40302"/>
    <w:multiLevelType w:val="hybridMultilevel"/>
    <w:tmpl w:val="0B422A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9E9469E"/>
    <w:multiLevelType w:val="hybridMultilevel"/>
    <w:tmpl w:val="BABC3E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4C4B1D98"/>
    <w:multiLevelType w:val="hybridMultilevel"/>
    <w:tmpl w:val="00E248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75E704E"/>
    <w:multiLevelType w:val="hybridMultilevel"/>
    <w:tmpl w:val="43C41CB8"/>
    <w:lvl w:ilvl="0" w:tplc="345C2486">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D2F13EE"/>
    <w:multiLevelType w:val="hybridMultilevel"/>
    <w:tmpl w:val="7FF09FA6"/>
    <w:lvl w:ilvl="0" w:tplc="C3180A5A">
      <w:start w:val="1"/>
      <w:numFmt w:val="decimal"/>
      <w:lvlText w:val="2.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F32465C"/>
    <w:multiLevelType w:val="hybridMultilevel"/>
    <w:tmpl w:val="D3EECD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DF5C7D"/>
    <w:multiLevelType w:val="hybridMultilevel"/>
    <w:tmpl w:val="E5EC389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3A040F9"/>
    <w:multiLevelType w:val="hybridMultilevel"/>
    <w:tmpl w:val="8C0874B8"/>
    <w:lvl w:ilvl="0" w:tplc="4F7800F0">
      <w:start w:val="1"/>
      <w:numFmt w:val="decimal"/>
      <w:lvlText w:val="2.5.%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7114396"/>
    <w:multiLevelType w:val="hybridMultilevel"/>
    <w:tmpl w:val="41524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416EF3"/>
    <w:multiLevelType w:val="hybridMultilevel"/>
    <w:tmpl w:val="6DCA6A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EC1F62"/>
    <w:multiLevelType w:val="hybridMultilevel"/>
    <w:tmpl w:val="607E34E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8AA0BD4"/>
    <w:multiLevelType w:val="hybridMultilevel"/>
    <w:tmpl w:val="011AA2C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D1E6306"/>
    <w:multiLevelType w:val="hybridMultilevel"/>
    <w:tmpl w:val="59F0D22A"/>
    <w:lvl w:ilvl="0" w:tplc="345C2486">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DCE41C5"/>
    <w:multiLevelType w:val="hybridMultilevel"/>
    <w:tmpl w:val="BB38FFDA"/>
    <w:lvl w:ilvl="0" w:tplc="F66E8202">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EC5AED"/>
    <w:multiLevelType w:val="hybridMultilevel"/>
    <w:tmpl w:val="59B26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0B6B85"/>
    <w:multiLevelType w:val="hybridMultilevel"/>
    <w:tmpl w:val="358A5088"/>
    <w:lvl w:ilvl="0" w:tplc="026C43E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6CE7C58"/>
    <w:multiLevelType w:val="hybridMultilevel"/>
    <w:tmpl w:val="16A291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2E3E1B"/>
    <w:multiLevelType w:val="hybridMultilevel"/>
    <w:tmpl w:val="975E78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15:restartNumberingAfterBreak="0">
    <w:nsid w:val="7C192E02"/>
    <w:multiLevelType w:val="hybridMultilevel"/>
    <w:tmpl w:val="148ED4D6"/>
    <w:lvl w:ilvl="0" w:tplc="04210017">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 w15:restartNumberingAfterBreak="0">
    <w:nsid w:val="7F082766"/>
    <w:multiLevelType w:val="multilevel"/>
    <w:tmpl w:val="4642B148"/>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9"/>
  </w:num>
  <w:num w:numId="4">
    <w:abstractNumId w:val="20"/>
  </w:num>
  <w:num w:numId="5">
    <w:abstractNumId w:val="6"/>
  </w:num>
  <w:num w:numId="6">
    <w:abstractNumId w:val="19"/>
  </w:num>
  <w:num w:numId="7">
    <w:abstractNumId w:val="41"/>
  </w:num>
  <w:num w:numId="8">
    <w:abstractNumId w:val="17"/>
  </w:num>
  <w:num w:numId="9">
    <w:abstractNumId w:val="31"/>
  </w:num>
  <w:num w:numId="10">
    <w:abstractNumId w:val="35"/>
  </w:num>
  <w:num w:numId="11">
    <w:abstractNumId w:val="40"/>
  </w:num>
  <w:num w:numId="12">
    <w:abstractNumId w:val="44"/>
  </w:num>
  <w:num w:numId="13">
    <w:abstractNumId w:val="14"/>
  </w:num>
  <w:num w:numId="14">
    <w:abstractNumId w:val="15"/>
  </w:num>
  <w:num w:numId="15">
    <w:abstractNumId w:val="11"/>
  </w:num>
  <w:num w:numId="16">
    <w:abstractNumId w:val="3"/>
  </w:num>
  <w:num w:numId="17">
    <w:abstractNumId w:val="30"/>
  </w:num>
  <w:num w:numId="18">
    <w:abstractNumId w:val="22"/>
  </w:num>
  <w:num w:numId="19">
    <w:abstractNumId w:val="29"/>
  </w:num>
  <w:num w:numId="20">
    <w:abstractNumId w:val="38"/>
  </w:num>
  <w:num w:numId="21">
    <w:abstractNumId w:val="10"/>
  </w:num>
  <w:num w:numId="22">
    <w:abstractNumId w:val="33"/>
  </w:num>
  <w:num w:numId="23">
    <w:abstractNumId w:val="12"/>
  </w:num>
  <w:num w:numId="24">
    <w:abstractNumId w:val="36"/>
  </w:num>
  <w:num w:numId="25">
    <w:abstractNumId w:val="26"/>
  </w:num>
  <w:num w:numId="26">
    <w:abstractNumId w:val="9"/>
  </w:num>
  <w:num w:numId="27">
    <w:abstractNumId w:val="37"/>
  </w:num>
  <w:num w:numId="28">
    <w:abstractNumId w:val="28"/>
  </w:num>
  <w:num w:numId="29">
    <w:abstractNumId w:val="43"/>
  </w:num>
  <w:num w:numId="30">
    <w:abstractNumId w:val="25"/>
  </w:num>
  <w:num w:numId="31">
    <w:abstractNumId w:val="18"/>
  </w:num>
  <w:num w:numId="32">
    <w:abstractNumId w:val="24"/>
  </w:num>
  <w:num w:numId="33">
    <w:abstractNumId w:val="27"/>
  </w:num>
  <w:num w:numId="34">
    <w:abstractNumId w:val="16"/>
  </w:num>
  <w:num w:numId="35">
    <w:abstractNumId w:val="34"/>
  </w:num>
  <w:num w:numId="36">
    <w:abstractNumId w:val="42"/>
  </w:num>
  <w:num w:numId="37">
    <w:abstractNumId w:val="4"/>
  </w:num>
  <w:num w:numId="38">
    <w:abstractNumId w:val="23"/>
  </w:num>
  <w:num w:numId="39">
    <w:abstractNumId w:val="32"/>
  </w:num>
  <w:num w:numId="40">
    <w:abstractNumId w:val="7"/>
  </w:num>
  <w:num w:numId="41">
    <w:abstractNumId w:val="45"/>
  </w:num>
  <w:num w:numId="42">
    <w:abstractNumId w:val="8"/>
  </w:num>
  <w:num w:numId="43">
    <w:abstractNumId w:val="5"/>
  </w:num>
  <w:num w:numId="44">
    <w:abstractNumId w:val="21"/>
  </w:num>
  <w:num w:numId="45">
    <w:abstractNumId w:val="13"/>
  </w:num>
  <w:num w:numId="46">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hideSpellingError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15D"/>
    <w:rsid w:val="0000018E"/>
    <w:rsid w:val="00000675"/>
    <w:rsid w:val="000025DF"/>
    <w:rsid w:val="000035B3"/>
    <w:rsid w:val="0000500F"/>
    <w:rsid w:val="00005251"/>
    <w:rsid w:val="00005FFC"/>
    <w:rsid w:val="0000659A"/>
    <w:rsid w:val="00007D96"/>
    <w:rsid w:val="00010154"/>
    <w:rsid w:val="00011525"/>
    <w:rsid w:val="00012492"/>
    <w:rsid w:val="00012D05"/>
    <w:rsid w:val="00012E44"/>
    <w:rsid w:val="000143DC"/>
    <w:rsid w:val="000147E2"/>
    <w:rsid w:val="000149BA"/>
    <w:rsid w:val="00014C72"/>
    <w:rsid w:val="000158BE"/>
    <w:rsid w:val="00016719"/>
    <w:rsid w:val="00020EEA"/>
    <w:rsid w:val="00021F81"/>
    <w:rsid w:val="000226A2"/>
    <w:rsid w:val="0002287A"/>
    <w:rsid w:val="00022EE8"/>
    <w:rsid w:val="00023248"/>
    <w:rsid w:val="0002353F"/>
    <w:rsid w:val="000255F5"/>
    <w:rsid w:val="00026912"/>
    <w:rsid w:val="00027C62"/>
    <w:rsid w:val="00027FEF"/>
    <w:rsid w:val="000322BC"/>
    <w:rsid w:val="00033654"/>
    <w:rsid w:val="00033789"/>
    <w:rsid w:val="00033D80"/>
    <w:rsid w:val="00033F6A"/>
    <w:rsid w:val="0003471A"/>
    <w:rsid w:val="00034885"/>
    <w:rsid w:val="000358A8"/>
    <w:rsid w:val="00035F0A"/>
    <w:rsid w:val="000366F1"/>
    <w:rsid w:val="000378EF"/>
    <w:rsid w:val="0004001E"/>
    <w:rsid w:val="000412D5"/>
    <w:rsid w:val="000418A4"/>
    <w:rsid w:val="000418F2"/>
    <w:rsid w:val="00041D8B"/>
    <w:rsid w:val="000424CF"/>
    <w:rsid w:val="00042AFD"/>
    <w:rsid w:val="000436CC"/>
    <w:rsid w:val="00044D01"/>
    <w:rsid w:val="00045179"/>
    <w:rsid w:val="00045CD6"/>
    <w:rsid w:val="00046949"/>
    <w:rsid w:val="00046F1A"/>
    <w:rsid w:val="000478CA"/>
    <w:rsid w:val="00050696"/>
    <w:rsid w:val="00052DDD"/>
    <w:rsid w:val="0005335B"/>
    <w:rsid w:val="0005373B"/>
    <w:rsid w:val="00053A1C"/>
    <w:rsid w:val="00054339"/>
    <w:rsid w:val="00054CC1"/>
    <w:rsid w:val="000559B4"/>
    <w:rsid w:val="000605E3"/>
    <w:rsid w:val="00061E73"/>
    <w:rsid w:val="00061F7E"/>
    <w:rsid w:val="00061F9C"/>
    <w:rsid w:val="0006456D"/>
    <w:rsid w:val="00065985"/>
    <w:rsid w:val="00071F58"/>
    <w:rsid w:val="00072BE3"/>
    <w:rsid w:val="00073285"/>
    <w:rsid w:val="00074267"/>
    <w:rsid w:val="00074E24"/>
    <w:rsid w:val="000755CF"/>
    <w:rsid w:val="0007567B"/>
    <w:rsid w:val="00075972"/>
    <w:rsid w:val="0007647B"/>
    <w:rsid w:val="0007718C"/>
    <w:rsid w:val="00077A57"/>
    <w:rsid w:val="00080441"/>
    <w:rsid w:val="0008396A"/>
    <w:rsid w:val="0008484B"/>
    <w:rsid w:val="0008499A"/>
    <w:rsid w:val="00085D37"/>
    <w:rsid w:val="00086F90"/>
    <w:rsid w:val="000871E3"/>
    <w:rsid w:val="00087591"/>
    <w:rsid w:val="000909F2"/>
    <w:rsid w:val="00090E32"/>
    <w:rsid w:val="00093096"/>
    <w:rsid w:val="0009497A"/>
    <w:rsid w:val="00094C7B"/>
    <w:rsid w:val="00096DB3"/>
    <w:rsid w:val="0009732C"/>
    <w:rsid w:val="000977DA"/>
    <w:rsid w:val="000A0254"/>
    <w:rsid w:val="000A1130"/>
    <w:rsid w:val="000A13AF"/>
    <w:rsid w:val="000A1D31"/>
    <w:rsid w:val="000A43EB"/>
    <w:rsid w:val="000A4E41"/>
    <w:rsid w:val="000A5400"/>
    <w:rsid w:val="000A6C37"/>
    <w:rsid w:val="000A7BFF"/>
    <w:rsid w:val="000B0894"/>
    <w:rsid w:val="000B188D"/>
    <w:rsid w:val="000B1A25"/>
    <w:rsid w:val="000B4218"/>
    <w:rsid w:val="000B475B"/>
    <w:rsid w:val="000B5664"/>
    <w:rsid w:val="000B5ABC"/>
    <w:rsid w:val="000B5C40"/>
    <w:rsid w:val="000B5E97"/>
    <w:rsid w:val="000B6657"/>
    <w:rsid w:val="000B6CA4"/>
    <w:rsid w:val="000B7178"/>
    <w:rsid w:val="000B7249"/>
    <w:rsid w:val="000B7887"/>
    <w:rsid w:val="000C18CC"/>
    <w:rsid w:val="000C1E0D"/>
    <w:rsid w:val="000C2C0C"/>
    <w:rsid w:val="000C3074"/>
    <w:rsid w:val="000C4E5C"/>
    <w:rsid w:val="000C51C9"/>
    <w:rsid w:val="000C6089"/>
    <w:rsid w:val="000C6AB5"/>
    <w:rsid w:val="000C6C4F"/>
    <w:rsid w:val="000D265A"/>
    <w:rsid w:val="000D403E"/>
    <w:rsid w:val="000D41FF"/>
    <w:rsid w:val="000D49F6"/>
    <w:rsid w:val="000D5A71"/>
    <w:rsid w:val="000D629D"/>
    <w:rsid w:val="000D64ED"/>
    <w:rsid w:val="000D69FA"/>
    <w:rsid w:val="000D6DE5"/>
    <w:rsid w:val="000D73B4"/>
    <w:rsid w:val="000E0840"/>
    <w:rsid w:val="000E15DF"/>
    <w:rsid w:val="000E1C99"/>
    <w:rsid w:val="000E2431"/>
    <w:rsid w:val="000E2BB2"/>
    <w:rsid w:val="000E3250"/>
    <w:rsid w:val="000E331E"/>
    <w:rsid w:val="000E4020"/>
    <w:rsid w:val="000E43FE"/>
    <w:rsid w:val="000E4471"/>
    <w:rsid w:val="000E538E"/>
    <w:rsid w:val="000E5CD3"/>
    <w:rsid w:val="000E5CFF"/>
    <w:rsid w:val="000E5D61"/>
    <w:rsid w:val="000E67B5"/>
    <w:rsid w:val="000E6FAC"/>
    <w:rsid w:val="000E7CC2"/>
    <w:rsid w:val="000F181E"/>
    <w:rsid w:val="000F309D"/>
    <w:rsid w:val="000F4073"/>
    <w:rsid w:val="000F5920"/>
    <w:rsid w:val="000F645E"/>
    <w:rsid w:val="000F70CB"/>
    <w:rsid w:val="000F76AF"/>
    <w:rsid w:val="000F7BEE"/>
    <w:rsid w:val="00100766"/>
    <w:rsid w:val="00100839"/>
    <w:rsid w:val="0010090D"/>
    <w:rsid w:val="00102BB4"/>
    <w:rsid w:val="001037DD"/>
    <w:rsid w:val="00103F1F"/>
    <w:rsid w:val="00104126"/>
    <w:rsid w:val="00105411"/>
    <w:rsid w:val="00105D90"/>
    <w:rsid w:val="00107BD0"/>
    <w:rsid w:val="00110585"/>
    <w:rsid w:val="00111DDF"/>
    <w:rsid w:val="001135B8"/>
    <w:rsid w:val="00113D8A"/>
    <w:rsid w:val="00114C2C"/>
    <w:rsid w:val="00115BC1"/>
    <w:rsid w:val="001165A2"/>
    <w:rsid w:val="00116D11"/>
    <w:rsid w:val="00117C80"/>
    <w:rsid w:val="00121EC3"/>
    <w:rsid w:val="00121F51"/>
    <w:rsid w:val="0012286E"/>
    <w:rsid w:val="00122C4A"/>
    <w:rsid w:val="00124357"/>
    <w:rsid w:val="00125862"/>
    <w:rsid w:val="00127BB0"/>
    <w:rsid w:val="00130780"/>
    <w:rsid w:val="00130D40"/>
    <w:rsid w:val="001313A2"/>
    <w:rsid w:val="00131B47"/>
    <w:rsid w:val="00133472"/>
    <w:rsid w:val="0013515D"/>
    <w:rsid w:val="0013633C"/>
    <w:rsid w:val="00137ECE"/>
    <w:rsid w:val="00140123"/>
    <w:rsid w:val="00140424"/>
    <w:rsid w:val="0014177B"/>
    <w:rsid w:val="001423CB"/>
    <w:rsid w:val="00143F7B"/>
    <w:rsid w:val="0014409D"/>
    <w:rsid w:val="00144272"/>
    <w:rsid w:val="001447D0"/>
    <w:rsid w:val="00144BD2"/>
    <w:rsid w:val="00145666"/>
    <w:rsid w:val="001462EB"/>
    <w:rsid w:val="0014662C"/>
    <w:rsid w:val="00147557"/>
    <w:rsid w:val="00152B02"/>
    <w:rsid w:val="0015420F"/>
    <w:rsid w:val="00154BDC"/>
    <w:rsid w:val="00154EB7"/>
    <w:rsid w:val="00155198"/>
    <w:rsid w:val="00156AE5"/>
    <w:rsid w:val="001600D1"/>
    <w:rsid w:val="0016261C"/>
    <w:rsid w:val="00162856"/>
    <w:rsid w:val="00164376"/>
    <w:rsid w:val="0016475A"/>
    <w:rsid w:val="00165C2D"/>
    <w:rsid w:val="00165EF0"/>
    <w:rsid w:val="001664C5"/>
    <w:rsid w:val="001672C5"/>
    <w:rsid w:val="00167A9A"/>
    <w:rsid w:val="00170F6E"/>
    <w:rsid w:val="00180D9C"/>
    <w:rsid w:val="00181602"/>
    <w:rsid w:val="00181A85"/>
    <w:rsid w:val="0018394F"/>
    <w:rsid w:val="00183D62"/>
    <w:rsid w:val="00184738"/>
    <w:rsid w:val="00184D42"/>
    <w:rsid w:val="001855B4"/>
    <w:rsid w:val="001856D2"/>
    <w:rsid w:val="00185EC9"/>
    <w:rsid w:val="00187AF0"/>
    <w:rsid w:val="001905DB"/>
    <w:rsid w:val="00191288"/>
    <w:rsid w:val="00191882"/>
    <w:rsid w:val="001935C6"/>
    <w:rsid w:val="00193687"/>
    <w:rsid w:val="001946B3"/>
    <w:rsid w:val="001947E6"/>
    <w:rsid w:val="00194968"/>
    <w:rsid w:val="0019546B"/>
    <w:rsid w:val="001955BC"/>
    <w:rsid w:val="00195A66"/>
    <w:rsid w:val="001A0805"/>
    <w:rsid w:val="001A1340"/>
    <w:rsid w:val="001A138A"/>
    <w:rsid w:val="001A1656"/>
    <w:rsid w:val="001A2174"/>
    <w:rsid w:val="001A21DE"/>
    <w:rsid w:val="001A22B6"/>
    <w:rsid w:val="001A25E8"/>
    <w:rsid w:val="001A30F9"/>
    <w:rsid w:val="001A3C59"/>
    <w:rsid w:val="001B0420"/>
    <w:rsid w:val="001B0559"/>
    <w:rsid w:val="001B06A2"/>
    <w:rsid w:val="001B08F1"/>
    <w:rsid w:val="001B0E73"/>
    <w:rsid w:val="001B3686"/>
    <w:rsid w:val="001B3759"/>
    <w:rsid w:val="001B618B"/>
    <w:rsid w:val="001B638F"/>
    <w:rsid w:val="001B6800"/>
    <w:rsid w:val="001B7F5C"/>
    <w:rsid w:val="001C0FA1"/>
    <w:rsid w:val="001C24D2"/>
    <w:rsid w:val="001C2D83"/>
    <w:rsid w:val="001C3111"/>
    <w:rsid w:val="001C3CA8"/>
    <w:rsid w:val="001C43B5"/>
    <w:rsid w:val="001C43D4"/>
    <w:rsid w:val="001C441F"/>
    <w:rsid w:val="001C5BE2"/>
    <w:rsid w:val="001C608F"/>
    <w:rsid w:val="001C70E0"/>
    <w:rsid w:val="001C7141"/>
    <w:rsid w:val="001C737D"/>
    <w:rsid w:val="001D09F4"/>
    <w:rsid w:val="001D1CA9"/>
    <w:rsid w:val="001D3C7E"/>
    <w:rsid w:val="001D4A5E"/>
    <w:rsid w:val="001D4BA1"/>
    <w:rsid w:val="001D4D8B"/>
    <w:rsid w:val="001D7198"/>
    <w:rsid w:val="001D7F65"/>
    <w:rsid w:val="001E04EC"/>
    <w:rsid w:val="001E2832"/>
    <w:rsid w:val="001E28EF"/>
    <w:rsid w:val="001E2A1E"/>
    <w:rsid w:val="001E4A94"/>
    <w:rsid w:val="001E5E00"/>
    <w:rsid w:val="001E6F8D"/>
    <w:rsid w:val="001E72B6"/>
    <w:rsid w:val="001E7956"/>
    <w:rsid w:val="001F21B6"/>
    <w:rsid w:val="001F27DB"/>
    <w:rsid w:val="001F3EF2"/>
    <w:rsid w:val="001F45E5"/>
    <w:rsid w:val="001F4898"/>
    <w:rsid w:val="001F4FB2"/>
    <w:rsid w:val="001F554E"/>
    <w:rsid w:val="001F5D31"/>
    <w:rsid w:val="001F61D2"/>
    <w:rsid w:val="001F6422"/>
    <w:rsid w:val="001F6820"/>
    <w:rsid w:val="001F6AC6"/>
    <w:rsid w:val="001F6D18"/>
    <w:rsid w:val="001F7224"/>
    <w:rsid w:val="0020068A"/>
    <w:rsid w:val="0020088E"/>
    <w:rsid w:val="00200B9B"/>
    <w:rsid w:val="00201566"/>
    <w:rsid w:val="00201940"/>
    <w:rsid w:val="00201A8A"/>
    <w:rsid w:val="0020261C"/>
    <w:rsid w:val="00204183"/>
    <w:rsid w:val="00204190"/>
    <w:rsid w:val="002046AF"/>
    <w:rsid w:val="0020536D"/>
    <w:rsid w:val="0020537E"/>
    <w:rsid w:val="002058CE"/>
    <w:rsid w:val="002061D8"/>
    <w:rsid w:val="00206E07"/>
    <w:rsid w:val="00207020"/>
    <w:rsid w:val="0020777C"/>
    <w:rsid w:val="00207E2B"/>
    <w:rsid w:val="0021098E"/>
    <w:rsid w:val="00210F9D"/>
    <w:rsid w:val="00211F29"/>
    <w:rsid w:val="00211FCC"/>
    <w:rsid w:val="00212F35"/>
    <w:rsid w:val="002142C8"/>
    <w:rsid w:val="00217DB6"/>
    <w:rsid w:val="00220163"/>
    <w:rsid w:val="00220BE0"/>
    <w:rsid w:val="00220FD1"/>
    <w:rsid w:val="002216B4"/>
    <w:rsid w:val="002218F0"/>
    <w:rsid w:val="00221B09"/>
    <w:rsid w:val="00221BE4"/>
    <w:rsid w:val="00222D75"/>
    <w:rsid w:val="00223E80"/>
    <w:rsid w:val="0022641B"/>
    <w:rsid w:val="002269A2"/>
    <w:rsid w:val="00227841"/>
    <w:rsid w:val="00227B62"/>
    <w:rsid w:val="00227C61"/>
    <w:rsid w:val="002323D4"/>
    <w:rsid w:val="002329F2"/>
    <w:rsid w:val="00232BF9"/>
    <w:rsid w:val="00232E78"/>
    <w:rsid w:val="0023366C"/>
    <w:rsid w:val="00236B0B"/>
    <w:rsid w:val="00236B21"/>
    <w:rsid w:val="002371D4"/>
    <w:rsid w:val="002377CE"/>
    <w:rsid w:val="00237BA8"/>
    <w:rsid w:val="00242118"/>
    <w:rsid w:val="00243A0C"/>
    <w:rsid w:val="00243E39"/>
    <w:rsid w:val="00244A32"/>
    <w:rsid w:val="00245D68"/>
    <w:rsid w:val="002464C8"/>
    <w:rsid w:val="00246B35"/>
    <w:rsid w:val="002476C2"/>
    <w:rsid w:val="00250E1A"/>
    <w:rsid w:val="00252BE2"/>
    <w:rsid w:val="002547DE"/>
    <w:rsid w:val="00255893"/>
    <w:rsid w:val="002559A3"/>
    <w:rsid w:val="00255B09"/>
    <w:rsid w:val="00256204"/>
    <w:rsid w:val="00256CA0"/>
    <w:rsid w:val="0025710E"/>
    <w:rsid w:val="00257D1E"/>
    <w:rsid w:val="00257D55"/>
    <w:rsid w:val="002600DC"/>
    <w:rsid w:val="00261A63"/>
    <w:rsid w:val="00262B2F"/>
    <w:rsid w:val="0026455B"/>
    <w:rsid w:val="00265E36"/>
    <w:rsid w:val="002667D4"/>
    <w:rsid w:val="00266F7A"/>
    <w:rsid w:val="002700B3"/>
    <w:rsid w:val="002701FA"/>
    <w:rsid w:val="00271801"/>
    <w:rsid w:val="002726A7"/>
    <w:rsid w:val="00272995"/>
    <w:rsid w:val="00273438"/>
    <w:rsid w:val="002743C4"/>
    <w:rsid w:val="00274913"/>
    <w:rsid w:val="00274B82"/>
    <w:rsid w:val="00274FC7"/>
    <w:rsid w:val="0027551A"/>
    <w:rsid w:val="0028244E"/>
    <w:rsid w:val="00287430"/>
    <w:rsid w:val="00290417"/>
    <w:rsid w:val="00290CCD"/>
    <w:rsid w:val="00291769"/>
    <w:rsid w:val="00291F37"/>
    <w:rsid w:val="002927C9"/>
    <w:rsid w:val="002935D9"/>
    <w:rsid w:val="00294494"/>
    <w:rsid w:val="0029565E"/>
    <w:rsid w:val="00297136"/>
    <w:rsid w:val="0029728D"/>
    <w:rsid w:val="00297A13"/>
    <w:rsid w:val="002A058C"/>
    <w:rsid w:val="002A1318"/>
    <w:rsid w:val="002A2C27"/>
    <w:rsid w:val="002A5B7B"/>
    <w:rsid w:val="002A6BE0"/>
    <w:rsid w:val="002A7717"/>
    <w:rsid w:val="002A7DB4"/>
    <w:rsid w:val="002B01F7"/>
    <w:rsid w:val="002B02A0"/>
    <w:rsid w:val="002B069C"/>
    <w:rsid w:val="002B07E7"/>
    <w:rsid w:val="002B173D"/>
    <w:rsid w:val="002B31ED"/>
    <w:rsid w:val="002B327F"/>
    <w:rsid w:val="002B3282"/>
    <w:rsid w:val="002B4A07"/>
    <w:rsid w:val="002B51C9"/>
    <w:rsid w:val="002B54B1"/>
    <w:rsid w:val="002B576E"/>
    <w:rsid w:val="002B5A77"/>
    <w:rsid w:val="002B77A1"/>
    <w:rsid w:val="002B7868"/>
    <w:rsid w:val="002C29E0"/>
    <w:rsid w:val="002C3022"/>
    <w:rsid w:val="002C3BFB"/>
    <w:rsid w:val="002C3DA6"/>
    <w:rsid w:val="002C540C"/>
    <w:rsid w:val="002C6010"/>
    <w:rsid w:val="002C7CC5"/>
    <w:rsid w:val="002D013B"/>
    <w:rsid w:val="002D1705"/>
    <w:rsid w:val="002D1DCF"/>
    <w:rsid w:val="002D2610"/>
    <w:rsid w:val="002D27E1"/>
    <w:rsid w:val="002D33CA"/>
    <w:rsid w:val="002D3823"/>
    <w:rsid w:val="002D3B76"/>
    <w:rsid w:val="002D4102"/>
    <w:rsid w:val="002D4AFC"/>
    <w:rsid w:val="002D50F3"/>
    <w:rsid w:val="002D6E3D"/>
    <w:rsid w:val="002D7E9B"/>
    <w:rsid w:val="002E1790"/>
    <w:rsid w:val="002E235D"/>
    <w:rsid w:val="002E284F"/>
    <w:rsid w:val="002E2B48"/>
    <w:rsid w:val="002E3A6A"/>
    <w:rsid w:val="002E4E02"/>
    <w:rsid w:val="002E5056"/>
    <w:rsid w:val="002E61A4"/>
    <w:rsid w:val="002E6AA9"/>
    <w:rsid w:val="002E7231"/>
    <w:rsid w:val="002F1AB5"/>
    <w:rsid w:val="002F1CAA"/>
    <w:rsid w:val="002F20FD"/>
    <w:rsid w:val="002F3D27"/>
    <w:rsid w:val="002F3EDC"/>
    <w:rsid w:val="002F5315"/>
    <w:rsid w:val="002F56C7"/>
    <w:rsid w:val="002F6369"/>
    <w:rsid w:val="0030156E"/>
    <w:rsid w:val="00305696"/>
    <w:rsid w:val="00307EF5"/>
    <w:rsid w:val="003115AE"/>
    <w:rsid w:val="003124F7"/>
    <w:rsid w:val="0031285F"/>
    <w:rsid w:val="0031299F"/>
    <w:rsid w:val="00312B34"/>
    <w:rsid w:val="00313E05"/>
    <w:rsid w:val="003145BD"/>
    <w:rsid w:val="00314857"/>
    <w:rsid w:val="00314FDF"/>
    <w:rsid w:val="00315241"/>
    <w:rsid w:val="00315AED"/>
    <w:rsid w:val="003167DA"/>
    <w:rsid w:val="003168FA"/>
    <w:rsid w:val="003171A6"/>
    <w:rsid w:val="003218B4"/>
    <w:rsid w:val="00321A1F"/>
    <w:rsid w:val="00321DA1"/>
    <w:rsid w:val="0032318D"/>
    <w:rsid w:val="00324498"/>
    <w:rsid w:val="003255C9"/>
    <w:rsid w:val="00331D11"/>
    <w:rsid w:val="00332C4E"/>
    <w:rsid w:val="00332DE1"/>
    <w:rsid w:val="003351AF"/>
    <w:rsid w:val="0033762B"/>
    <w:rsid w:val="00337F35"/>
    <w:rsid w:val="00337F73"/>
    <w:rsid w:val="003409A2"/>
    <w:rsid w:val="00340F05"/>
    <w:rsid w:val="003416E7"/>
    <w:rsid w:val="003420FC"/>
    <w:rsid w:val="00343EF3"/>
    <w:rsid w:val="00344554"/>
    <w:rsid w:val="003448E7"/>
    <w:rsid w:val="00344A0F"/>
    <w:rsid w:val="0034558B"/>
    <w:rsid w:val="00346224"/>
    <w:rsid w:val="00346DA2"/>
    <w:rsid w:val="00346E73"/>
    <w:rsid w:val="00350516"/>
    <w:rsid w:val="003507FB"/>
    <w:rsid w:val="0035095F"/>
    <w:rsid w:val="00350CEF"/>
    <w:rsid w:val="0035247D"/>
    <w:rsid w:val="003526E9"/>
    <w:rsid w:val="0035371B"/>
    <w:rsid w:val="00354668"/>
    <w:rsid w:val="00354A9B"/>
    <w:rsid w:val="00360FA5"/>
    <w:rsid w:val="00361AE0"/>
    <w:rsid w:val="00363B74"/>
    <w:rsid w:val="00364CC1"/>
    <w:rsid w:val="00365218"/>
    <w:rsid w:val="00367332"/>
    <w:rsid w:val="0037091C"/>
    <w:rsid w:val="0037107A"/>
    <w:rsid w:val="003712E8"/>
    <w:rsid w:val="00371857"/>
    <w:rsid w:val="00371C5E"/>
    <w:rsid w:val="00373375"/>
    <w:rsid w:val="003740DD"/>
    <w:rsid w:val="003740FA"/>
    <w:rsid w:val="003750C3"/>
    <w:rsid w:val="00376651"/>
    <w:rsid w:val="0037679F"/>
    <w:rsid w:val="00376899"/>
    <w:rsid w:val="003768EC"/>
    <w:rsid w:val="00377E9C"/>
    <w:rsid w:val="0038050A"/>
    <w:rsid w:val="00380680"/>
    <w:rsid w:val="003825E5"/>
    <w:rsid w:val="00382F58"/>
    <w:rsid w:val="003830B7"/>
    <w:rsid w:val="00383778"/>
    <w:rsid w:val="0038398F"/>
    <w:rsid w:val="003844C9"/>
    <w:rsid w:val="00384C1D"/>
    <w:rsid w:val="00390294"/>
    <w:rsid w:val="003914DA"/>
    <w:rsid w:val="003916CB"/>
    <w:rsid w:val="00392657"/>
    <w:rsid w:val="003933F7"/>
    <w:rsid w:val="003937A2"/>
    <w:rsid w:val="00393C26"/>
    <w:rsid w:val="00393D93"/>
    <w:rsid w:val="003942FD"/>
    <w:rsid w:val="00394395"/>
    <w:rsid w:val="003947AC"/>
    <w:rsid w:val="00394C97"/>
    <w:rsid w:val="00396BBE"/>
    <w:rsid w:val="00396EAA"/>
    <w:rsid w:val="003A0FD8"/>
    <w:rsid w:val="003A366E"/>
    <w:rsid w:val="003A42B9"/>
    <w:rsid w:val="003A46C7"/>
    <w:rsid w:val="003A516A"/>
    <w:rsid w:val="003A646F"/>
    <w:rsid w:val="003A6483"/>
    <w:rsid w:val="003A7010"/>
    <w:rsid w:val="003A72EF"/>
    <w:rsid w:val="003A79BE"/>
    <w:rsid w:val="003A79FE"/>
    <w:rsid w:val="003B067C"/>
    <w:rsid w:val="003B0694"/>
    <w:rsid w:val="003B345B"/>
    <w:rsid w:val="003B3A78"/>
    <w:rsid w:val="003B4A45"/>
    <w:rsid w:val="003B4DC1"/>
    <w:rsid w:val="003B57E8"/>
    <w:rsid w:val="003B5AAA"/>
    <w:rsid w:val="003B72D4"/>
    <w:rsid w:val="003B7631"/>
    <w:rsid w:val="003C0216"/>
    <w:rsid w:val="003C07E5"/>
    <w:rsid w:val="003C2198"/>
    <w:rsid w:val="003C4BCE"/>
    <w:rsid w:val="003C522B"/>
    <w:rsid w:val="003C71C4"/>
    <w:rsid w:val="003D1428"/>
    <w:rsid w:val="003D1FF3"/>
    <w:rsid w:val="003D219C"/>
    <w:rsid w:val="003D2878"/>
    <w:rsid w:val="003D2A76"/>
    <w:rsid w:val="003D2F39"/>
    <w:rsid w:val="003D3B72"/>
    <w:rsid w:val="003D4094"/>
    <w:rsid w:val="003D4945"/>
    <w:rsid w:val="003D4C80"/>
    <w:rsid w:val="003D5040"/>
    <w:rsid w:val="003D53C0"/>
    <w:rsid w:val="003D6AE6"/>
    <w:rsid w:val="003D6C11"/>
    <w:rsid w:val="003D705D"/>
    <w:rsid w:val="003D7634"/>
    <w:rsid w:val="003D7B9C"/>
    <w:rsid w:val="003D7D81"/>
    <w:rsid w:val="003E01D6"/>
    <w:rsid w:val="003E0BF0"/>
    <w:rsid w:val="003E155D"/>
    <w:rsid w:val="003E2AC2"/>
    <w:rsid w:val="003E343F"/>
    <w:rsid w:val="003E40D4"/>
    <w:rsid w:val="003E4315"/>
    <w:rsid w:val="003E50EE"/>
    <w:rsid w:val="003E5E89"/>
    <w:rsid w:val="003E7743"/>
    <w:rsid w:val="003E7E85"/>
    <w:rsid w:val="003F019F"/>
    <w:rsid w:val="003F1D79"/>
    <w:rsid w:val="003F45DE"/>
    <w:rsid w:val="003F5DF8"/>
    <w:rsid w:val="003F6E66"/>
    <w:rsid w:val="003F7B36"/>
    <w:rsid w:val="00400018"/>
    <w:rsid w:val="00400F5F"/>
    <w:rsid w:val="004010E5"/>
    <w:rsid w:val="00401383"/>
    <w:rsid w:val="004024D9"/>
    <w:rsid w:val="0040338B"/>
    <w:rsid w:val="00404738"/>
    <w:rsid w:val="0040476C"/>
    <w:rsid w:val="00404B77"/>
    <w:rsid w:val="00406535"/>
    <w:rsid w:val="00407CAE"/>
    <w:rsid w:val="0041079F"/>
    <w:rsid w:val="004154B7"/>
    <w:rsid w:val="00415CCB"/>
    <w:rsid w:val="0041612A"/>
    <w:rsid w:val="00417876"/>
    <w:rsid w:val="00417C11"/>
    <w:rsid w:val="00421A06"/>
    <w:rsid w:val="0042302D"/>
    <w:rsid w:val="00423943"/>
    <w:rsid w:val="004242AA"/>
    <w:rsid w:val="0042445C"/>
    <w:rsid w:val="00424D38"/>
    <w:rsid w:val="004250C7"/>
    <w:rsid w:val="004255BF"/>
    <w:rsid w:val="004258EE"/>
    <w:rsid w:val="00425936"/>
    <w:rsid w:val="00427D33"/>
    <w:rsid w:val="00431579"/>
    <w:rsid w:val="0043184A"/>
    <w:rsid w:val="004333F7"/>
    <w:rsid w:val="00435C3C"/>
    <w:rsid w:val="0043650F"/>
    <w:rsid w:val="00437162"/>
    <w:rsid w:val="00437E6E"/>
    <w:rsid w:val="00441404"/>
    <w:rsid w:val="004433B7"/>
    <w:rsid w:val="00443BF3"/>
    <w:rsid w:val="00443E5D"/>
    <w:rsid w:val="00443F6D"/>
    <w:rsid w:val="0044469A"/>
    <w:rsid w:val="00445205"/>
    <w:rsid w:val="004454AB"/>
    <w:rsid w:val="00446797"/>
    <w:rsid w:val="0045011E"/>
    <w:rsid w:val="00452866"/>
    <w:rsid w:val="004528FE"/>
    <w:rsid w:val="0045300C"/>
    <w:rsid w:val="004537BC"/>
    <w:rsid w:val="00453B1C"/>
    <w:rsid w:val="00454049"/>
    <w:rsid w:val="00454B74"/>
    <w:rsid w:val="004577D3"/>
    <w:rsid w:val="00463B40"/>
    <w:rsid w:val="004669A8"/>
    <w:rsid w:val="004672F3"/>
    <w:rsid w:val="00467DFE"/>
    <w:rsid w:val="0047205B"/>
    <w:rsid w:val="004734DC"/>
    <w:rsid w:val="004738DD"/>
    <w:rsid w:val="0047485B"/>
    <w:rsid w:val="00476409"/>
    <w:rsid w:val="00476F7A"/>
    <w:rsid w:val="00476FDE"/>
    <w:rsid w:val="00477131"/>
    <w:rsid w:val="0047788A"/>
    <w:rsid w:val="00477D4E"/>
    <w:rsid w:val="004817A1"/>
    <w:rsid w:val="00481CEF"/>
    <w:rsid w:val="004828C5"/>
    <w:rsid w:val="004834C7"/>
    <w:rsid w:val="0048412A"/>
    <w:rsid w:val="00484277"/>
    <w:rsid w:val="00485E56"/>
    <w:rsid w:val="00485F7C"/>
    <w:rsid w:val="004869EF"/>
    <w:rsid w:val="00487B03"/>
    <w:rsid w:val="0049095E"/>
    <w:rsid w:val="00490CE6"/>
    <w:rsid w:val="004920D8"/>
    <w:rsid w:val="0049364D"/>
    <w:rsid w:val="004937AD"/>
    <w:rsid w:val="00493AED"/>
    <w:rsid w:val="00494C12"/>
    <w:rsid w:val="00494E60"/>
    <w:rsid w:val="00496EA4"/>
    <w:rsid w:val="00496F69"/>
    <w:rsid w:val="004A006B"/>
    <w:rsid w:val="004A010D"/>
    <w:rsid w:val="004A0993"/>
    <w:rsid w:val="004A1418"/>
    <w:rsid w:val="004A1CFE"/>
    <w:rsid w:val="004A24CE"/>
    <w:rsid w:val="004A3391"/>
    <w:rsid w:val="004A3BC6"/>
    <w:rsid w:val="004A3E20"/>
    <w:rsid w:val="004A3F54"/>
    <w:rsid w:val="004A413C"/>
    <w:rsid w:val="004A4F26"/>
    <w:rsid w:val="004A53C4"/>
    <w:rsid w:val="004A5FE8"/>
    <w:rsid w:val="004B08DD"/>
    <w:rsid w:val="004B0BCB"/>
    <w:rsid w:val="004B0F5A"/>
    <w:rsid w:val="004B2295"/>
    <w:rsid w:val="004B22A6"/>
    <w:rsid w:val="004B287C"/>
    <w:rsid w:val="004B4217"/>
    <w:rsid w:val="004B5C70"/>
    <w:rsid w:val="004B5D4B"/>
    <w:rsid w:val="004B6407"/>
    <w:rsid w:val="004B7280"/>
    <w:rsid w:val="004C0DE8"/>
    <w:rsid w:val="004C1074"/>
    <w:rsid w:val="004C17B9"/>
    <w:rsid w:val="004C1818"/>
    <w:rsid w:val="004C25ED"/>
    <w:rsid w:val="004C34AA"/>
    <w:rsid w:val="004C412D"/>
    <w:rsid w:val="004C4610"/>
    <w:rsid w:val="004C573C"/>
    <w:rsid w:val="004C6158"/>
    <w:rsid w:val="004C6975"/>
    <w:rsid w:val="004D01E9"/>
    <w:rsid w:val="004D0785"/>
    <w:rsid w:val="004D12DB"/>
    <w:rsid w:val="004D1E6D"/>
    <w:rsid w:val="004D321A"/>
    <w:rsid w:val="004D34BB"/>
    <w:rsid w:val="004D3723"/>
    <w:rsid w:val="004D620D"/>
    <w:rsid w:val="004D62C9"/>
    <w:rsid w:val="004D6601"/>
    <w:rsid w:val="004D70F1"/>
    <w:rsid w:val="004D7B0F"/>
    <w:rsid w:val="004D7D2F"/>
    <w:rsid w:val="004E0E7A"/>
    <w:rsid w:val="004E16B4"/>
    <w:rsid w:val="004E27EC"/>
    <w:rsid w:val="004E4218"/>
    <w:rsid w:val="004E44C6"/>
    <w:rsid w:val="004E54F1"/>
    <w:rsid w:val="004E5A40"/>
    <w:rsid w:val="004E6E38"/>
    <w:rsid w:val="004E78C5"/>
    <w:rsid w:val="004E7989"/>
    <w:rsid w:val="004E7AA0"/>
    <w:rsid w:val="004F035C"/>
    <w:rsid w:val="004F0A53"/>
    <w:rsid w:val="004F107A"/>
    <w:rsid w:val="004F15AC"/>
    <w:rsid w:val="004F189D"/>
    <w:rsid w:val="004F2D57"/>
    <w:rsid w:val="004F4449"/>
    <w:rsid w:val="004F5730"/>
    <w:rsid w:val="004F6390"/>
    <w:rsid w:val="004F70DF"/>
    <w:rsid w:val="004F73AF"/>
    <w:rsid w:val="00500131"/>
    <w:rsid w:val="005011C1"/>
    <w:rsid w:val="0050139C"/>
    <w:rsid w:val="00501C65"/>
    <w:rsid w:val="00501FA2"/>
    <w:rsid w:val="005026E3"/>
    <w:rsid w:val="005042E0"/>
    <w:rsid w:val="00505F9C"/>
    <w:rsid w:val="0050670D"/>
    <w:rsid w:val="0050740A"/>
    <w:rsid w:val="00507E4C"/>
    <w:rsid w:val="00510521"/>
    <w:rsid w:val="0051087F"/>
    <w:rsid w:val="00510B72"/>
    <w:rsid w:val="00510B96"/>
    <w:rsid w:val="00511AA0"/>
    <w:rsid w:val="00512654"/>
    <w:rsid w:val="0051352D"/>
    <w:rsid w:val="0051393B"/>
    <w:rsid w:val="005145A1"/>
    <w:rsid w:val="00515AE6"/>
    <w:rsid w:val="00515FDA"/>
    <w:rsid w:val="00517891"/>
    <w:rsid w:val="00517F2C"/>
    <w:rsid w:val="00520B14"/>
    <w:rsid w:val="005213AD"/>
    <w:rsid w:val="00523D4E"/>
    <w:rsid w:val="0052487A"/>
    <w:rsid w:val="00525357"/>
    <w:rsid w:val="005253CF"/>
    <w:rsid w:val="00526214"/>
    <w:rsid w:val="005272DD"/>
    <w:rsid w:val="00527A11"/>
    <w:rsid w:val="00527D76"/>
    <w:rsid w:val="00527F84"/>
    <w:rsid w:val="00530231"/>
    <w:rsid w:val="00530516"/>
    <w:rsid w:val="005305C9"/>
    <w:rsid w:val="0053069B"/>
    <w:rsid w:val="005308C9"/>
    <w:rsid w:val="00530FCD"/>
    <w:rsid w:val="0053114C"/>
    <w:rsid w:val="00532266"/>
    <w:rsid w:val="005326AC"/>
    <w:rsid w:val="00533CC9"/>
    <w:rsid w:val="005358DE"/>
    <w:rsid w:val="00536574"/>
    <w:rsid w:val="00536B1C"/>
    <w:rsid w:val="00536F88"/>
    <w:rsid w:val="0053782C"/>
    <w:rsid w:val="00540412"/>
    <w:rsid w:val="00541C0B"/>
    <w:rsid w:val="0054322E"/>
    <w:rsid w:val="00543C1C"/>
    <w:rsid w:val="005445B9"/>
    <w:rsid w:val="00544EAF"/>
    <w:rsid w:val="00545D4C"/>
    <w:rsid w:val="00546CB9"/>
    <w:rsid w:val="00546D00"/>
    <w:rsid w:val="00546F26"/>
    <w:rsid w:val="005474A4"/>
    <w:rsid w:val="005476A1"/>
    <w:rsid w:val="005479C5"/>
    <w:rsid w:val="00551DC4"/>
    <w:rsid w:val="0055347F"/>
    <w:rsid w:val="00554ACA"/>
    <w:rsid w:val="00554EFD"/>
    <w:rsid w:val="005552BB"/>
    <w:rsid w:val="00556033"/>
    <w:rsid w:val="00556319"/>
    <w:rsid w:val="00556522"/>
    <w:rsid w:val="0055657A"/>
    <w:rsid w:val="00556BD3"/>
    <w:rsid w:val="00557383"/>
    <w:rsid w:val="005578E2"/>
    <w:rsid w:val="00557D2E"/>
    <w:rsid w:val="0056187E"/>
    <w:rsid w:val="0056229A"/>
    <w:rsid w:val="005625CF"/>
    <w:rsid w:val="00565500"/>
    <w:rsid w:val="00566684"/>
    <w:rsid w:val="00570181"/>
    <w:rsid w:val="0057101A"/>
    <w:rsid w:val="005713CB"/>
    <w:rsid w:val="005733E7"/>
    <w:rsid w:val="00573D24"/>
    <w:rsid w:val="005745B6"/>
    <w:rsid w:val="0057520E"/>
    <w:rsid w:val="00576A28"/>
    <w:rsid w:val="00576BA3"/>
    <w:rsid w:val="00577665"/>
    <w:rsid w:val="00581297"/>
    <w:rsid w:val="0058270C"/>
    <w:rsid w:val="00582DD7"/>
    <w:rsid w:val="00582E4C"/>
    <w:rsid w:val="005841C0"/>
    <w:rsid w:val="00584272"/>
    <w:rsid w:val="005846B3"/>
    <w:rsid w:val="005867EF"/>
    <w:rsid w:val="005901A5"/>
    <w:rsid w:val="00590B9B"/>
    <w:rsid w:val="005917E0"/>
    <w:rsid w:val="0059226F"/>
    <w:rsid w:val="005924E2"/>
    <w:rsid w:val="0059371C"/>
    <w:rsid w:val="005948E4"/>
    <w:rsid w:val="00595017"/>
    <w:rsid w:val="00595651"/>
    <w:rsid w:val="00596D39"/>
    <w:rsid w:val="00596DC0"/>
    <w:rsid w:val="00597ACA"/>
    <w:rsid w:val="00597DE0"/>
    <w:rsid w:val="005A14A8"/>
    <w:rsid w:val="005A3975"/>
    <w:rsid w:val="005A4258"/>
    <w:rsid w:val="005A43B0"/>
    <w:rsid w:val="005A4915"/>
    <w:rsid w:val="005A5060"/>
    <w:rsid w:val="005A51EA"/>
    <w:rsid w:val="005A5BE2"/>
    <w:rsid w:val="005A7930"/>
    <w:rsid w:val="005B0BE4"/>
    <w:rsid w:val="005B0D82"/>
    <w:rsid w:val="005B2695"/>
    <w:rsid w:val="005B2B4B"/>
    <w:rsid w:val="005B3325"/>
    <w:rsid w:val="005B4399"/>
    <w:rsid w:val="005B4A89"/>
    <w:rsid w:val="005B4EE2"/>
    <w:rsid w:val="005B5330"/>
    <w:rsid w:val="005B5DDD"/>
    <w:rsid w:val="005B6B07"/>
    <w:rsid w:val="005B6CB0"/>
    <w:rsid w:val="005B6EC9"/>
    <w:rsid w:val="005B791E"/>
    <w:rsid w:val="005B7FFA"/>
    <w:rsid w:val="005C0352"/>
    <w:rsid w:val="005C0424"/>
    <w:rsid w:val="005C057B"/>
    <w:rsid w:val="005C0E92"/>
    <w:rsid w:val="005C38D9"/>
    <w:rsid w:val="005C3A61"/>
    <w:rsid w:val="005C5173"/>
    <w:rsid w:val="005C59E7"/>
    <w:rsid w:val="005C7A66"/>
    <w:rsid w:val="005D1465"/>
    <w:rsid w:val="005D1F1B"/>
    <w:rsid w:val="005D4CF0"/>
    <w:rsid w:val="005D5700"/>
    <w:rsid w:val="005D6475"/>
    <w:rsid w:val="005D6695"/>
    <w:rsid w:val="005D6B75"/>
    <w:rsid w:val="005D774A"/>
    <w:rsid w:val="005E0D48"/>
    <w:rsid w:val="005E0F12"/>
    <w:rsid w:val="005E1378"/>
    <w:rsid w:val="005E2447"/>
    <w:rsid w:val="005E249D"/>
    <w:rsid w:val="005E3B57"/>
    <w:rsid w:val="005E3FF2"/>
    <w:rsid w:val="005E425F"/>
    <w:rsid w:val="005E58CE"/>
    <w:rsid w:val="005E6D43"/>
    <w:rsid w:val="005E7099"/>
    <w:rsid w:val="005E74FB"/>
    <w:rsid w:val="005F07BE"/>
    <w:rsid w:val="005F0B4C"/>
    <w:rsid w:val="005F1D51"/>
    <w:rsid w:val="005F1E60"/>
    <w:rsid w:val="005F1E69"/>
    <w:rsid w:val="005F2298"/>
    <w:rsid w:val="005F297C"/>
    <w:rsid w:val="005F444B"/>
    <w:rsid w:val="005F588B"/>
    <w:rsid w:val="005F730D"/>
    <w:rsid w:val="0060003A"/>
    <w:rsid w:val="00602EFB"/>
    <w:rsid w:val="0060403B"/>
    <w:rsid w:val="0061100B"/>
    <w:rsid w:val="006112DD"/>
    <w:rsid w:val="00612A1E"/>
    <w:rsid w:val="0061396A"/>
    <w:rsid w:val="00613C0D"/>
    <w:rsid w:val="0061482F"/>
    <w:rsid w:val="00615D99"/>
    <w:rsid w:val="00617109"/>
    <w:rsid w:val="00617D28"/>
    <w:rsid w:val="00621019"/>
    <w:rsid w:val="00621701"/>
    <w:rsid w:val="00621795"/>
    <w:rsid w:val="00622E10"/>
    <w:rsid w:val="0062311E"/>
    <w:rsid w:val="00623425"/>
    <w:rsid w:val="00624375"/>
    <w:rsid w:val="0062521E"/>
    <w:rsid w:val="00626A34"/>
    <w:rsid w:val="00626F60"/>
    <w:rsid w:val="00627C2A"/>
    <w:rsid w:val="00627ED2"/>
    <w:rsid w:val="0063004A"/>
    <w:rsid w:val="00632138"/>
    <w:rsid w:val="006353A7"/>
    <w:rsid w:val="00635BBD"/>
    <w:rsid w:val="0063670F"/>
    <w:rsid w:val="00636823"/>
    <w:rsid w:val="00640953"/>
    <w:rsid w:val="0064145D"/>
    <w:rsid w:val="0064196D"/>
    <w:rsid w:val="00641B4A"/>
    <w:rsid w:val="00641B77"/>
    <w:rsid w:val="00641F61"/>
    <w:rsid w:val="00642835"/>
    <w:rsid w:val="0064317C"/>
    <w:rsid w:val="00643380"/>
    <w:rsid w:val="00643B4C"/>
    <w:rsid w:val="00645821"/>
    <w:rsid w:val="00645938"/>
    <w:rsid w:val="00646AD7"/>
    <w:rsid w:val="0065038A"/>
    <w:rsid w:val="006505E9"/>
    <w:rsid w:val="0065136A"/>
    <w:rsid w:val="00651601"/>
    <w:rsid w:val="00651A99"/>
    <w:rsid w:val="00652633"/>
    <w:rsid w:val="006528C8"/>
    <w:rsid w:val="006528F4"/>
    <w:rsid w:val="00652A71"/>
    <w:rsid w:val="00652EC0"/>
    <w:rsid w:val="00654234"/>
    <w:rsid w:val="00654D64"/>
    <w:rsid w:val="0065653C"/>
    <w:rsid w:val="00656FA7"/>
    <w:rsid w:val="00660DDC"/>
    <w:rsid w:val="00661F29"/>
    <w:rsid w:val="00662374"/>
    <w:rsid w:val="00662382"/>
    <w:rsid w:val="006625F3"/>
    <w:rsid w:val="00662895"/>
    <w:rsid w:val="00662D03"/>
    <w:rsid w:val="006630A5"/>
    <w:rsid w:val="0066321E"/>
    <w:rsid w:val="00663B7E"/>
    <w:rsid w:val="006641E3"/>
    <w:rsid w:val="006642B0"/>
    <w:rsid w:val="00664611"/>
    <w:rsid w:val="00664A28"/>
    <w:rsid w:val="00664BCD"/>
    <w:rsid w:val="00665A22"/>
    <w:rsid w:val="006673A6"/>
    <w:rsid w:val="006675ED"/>
    <w:rsid w:val="00667730"/>
    <w:rsid w:val="00667EAB"/>
    <w:rsid w:val="00670964"/>
    <w:rsid w:val="006709F8"/>
    <w:rsid w:val="00670B8A"/>
    <w:rsid w:val="00671BEA"/>
    <w:rsid w:val="00672016"/>
    <w:rsid w:val="00672265"/>
    <w:rsid w:val="0067404B"/>
    <w:rsid w:val="006749E2"/>
    <w:rsid w:val="0067695F"/>
    <w:rsid w:val="00676D14"/>
    <w:rsid w:val="00676FFE"/>
    <w:rsid w:val="00681819"/>
    <w:rsid w:val="00681A47"/>
    <w:rsid w:val="00685580"/>
    <w:rsid w:val="00686BBB"/>
    <w:rsid w:val="00686FCA"/>
    <w:rsid w:val="006871A5"/>
    <w:rsid w:val="00687C7F"/>
    <w:rsid w:val="00690F9A"/>
    <w:rsid w:val="00691EB5"/>
    <w:rsid w:val="00692225"/>
    <w:rsid w:val="00694783"/>
    <w:rsid w:val="00694F7E"/>
    <w:rsid w:val="0069557B"/>
    <w:rsid w:val="00695CC2"/>
    <w:rsid w:val="00695E30"/>
    <w:rsid w:val="0069637B"/>
    <w:rsid w:val="006979D3"/>
    <w:rsid w:val="006A00D7"/>
    <w:rsid w:val="006A1AA1"/>
    <w:rsid w:val="006A206D"/>
    <w:rsid w:val="006A4C0C"/>
    <w:rsid w:val="006A4C3D"/>
    <w:rsid w:val="006A5445"/>
    <w:rsid w:val="006A570E"/>
    <w:rsid w:val="006A575B"/>
    <w:rsid w:val="006A6CAC"/>
    <w:rsid w:val="006A76A7"/>
    <w:rsid w:val="006A7A0B"/>
    <w:rsid w:val="006B1141"/>
    <w:rsid w:val="006B148C"/>
    <w:rsid w:val="006B1E13"/>
    <w:rsid w:val="006B3C9D"/>
    <w:rsid w:val="006B4052"/>
    <w:rsid w:val="006B4925"/>
    <w:rsid w:val="006B4F56"/>
    <w:rsid w:val="006B4F77"/>
    <w:rsid w:val="006B60E9"/>
    <w:rsid w:val="006B67F9"/>
    <w:rsid w:val="006B6BB7"/>
    <w:rsid w:val="006B7370"/>
    <w:rsid w:val="006B7F03"/>
    <w:rsid w:val="006C1218"/>
    <w:rsid w:val="006C237A"/>
    <w:rsid w:val="006C2FDF"/>
    <w:rsid w:val="006C32C0"/>
    <w:rsid w:val="006C32D6"/>
    <w:rsid w:val="006C344A"/>
    <w:rsid w:val="006C49C2"/>
    <w:rsid w:val="006C529C"/>
    <w:rsid w:val="006C68CF"/>
    <w:rsid w:val="006C7CE8"/>
    <w:rsid w:val="006D0D8C"/>
    <w:rsid w:val="006D1642"/>
    <w:rsid w:val="006D1BA8"/>
    <w:rsid w:val="006D227B"/>
    <w:rsid w:val="006D34B7"/>
    <w:rsid w:val="006D420E"/>
    <w:rsid w:val="006D5355"/>
    <w:rsid w:val="006D5814"/>
    <w:rsid w:val="006D5FD7"/>
    <w:rsid w:val="006D70C5"/>
    <w:rsid w:val="006D7F47"/>
    <w:rsid w:val="006E032F"/>
    <w:rsid w:val="006E05D4"/>
    <w:rsid w:val="006E1D74"/>
    <w:rsid w:val="006E33B2"/>
    <w:rsid w:val="006E4974"/>
    <w:rsid w:val="006E4A83"/>
    <w:rsid w:val="006E5928"/>
    <w:rsid w:val="006E597F"/>
    <w:rsid w:val="006E60B4"/>
    <w:rsid w:val="006E6334"/>
    <w:rsid w:val="006E65D0"/>
    <w:rsid w:val="006E69DD"/>
    <w:rsid w:val="006E6B3D"/>
    <w:rsid w:val="006E73AE"/>
    <w:rsid w:val="006E7E2B"/>
    <w:rsid w:val="006F0436"/>
    <w:rsid w:val="006F0A68"/>
    <w:rsid w:val="006F2739"/>
    <w:rsid w:val="006F2D75"/>
    <w:rsid w:val="006F3661"/>
    <w:rsid w:val="006F5102"/>
    <w:rsid w:val="006F52E5"/>
    <w:rsid w:val="006F5988"/>
    <w:rsid w:val="006F69C5"/>
    <w:rsid w:val="007024AD"/>
    <w:rsid w:val="007032FE"/>
    <w:rsid w:val="00703B38"/>
    <w:rsid w:val="00703E8D"/>
    <w:rsid w:val="007053EA"/>
    <w:rsid w:val="00705DE7"/>
    <w:rsid w:val="00707467"/>
    <w:rsid w:val="00710168"/>
    <w:rsid w:val="007105CD"/>
    <w:rsid w:val="00710D0C"/>
    <w:rsid w:val="00710FD7"/>
    <w:rsid w:val="00711280"/>
    <w:rsid w:val="007129FB"/>
    <w:rsid w:val="00712BE0"/>
    <w:rsid w:val="0071336E"/>
    <w:rsid w:val="007136CC"/>
    <w:rsid w:val="00713DEC"/>
    <w:rsid w:val="007162B9"/>
    <w:rsid w:val="00716303"/>
    <w:rsid w:val="007178C4"/>
    <w:rsid w:val="0072002D"/>
    <w:rsid w:val="007209DD"/>
    <w:rsid w:val="00722C5E"/>
    <w:rsid w:val="00722EC7"/>
    <w:rsid w:val="00723793"/>
    <w:rsid w:val="00724B95"/>
    <w:rsid w:val="00725114"/>
    <w:rsid w:val="00725829"/>
    <w:rsid w:val="00725909"/>
    <w:rsid w:val="00730077"/>
    <w:rsid w:val="00730F1B"/>
    <w:rsid w:val="00731538"/>
    <w:rsid w:val="007317CC"/>
    <w:rsid w:val="00731FE4"/>
    <w:rsid w:val="00732B44"/>
    <w:rsid w:val="007333FE"/>
    <w:rsid w:val="0073502A"/>
    <w:rsid w:val="007357CE"/>
    <w:rsid w:val="00736901"/>
    <w:rsid w:val="00737316"/>
    <w:rsid w:val="00737363"/>
    <w:rsid w:val="0073741F"/>
    <w:rsid w:val="00740F0F"/>
    <w:rsid w:val="007417D2"/>
    <w:rsid w:val="00741A20"/>
    <w:rsid w:val="00742D4F"/>
    <w:rsid w:val="007444EC"/>
    <w:rsid w:val="007445EF"/>
    <w:rsid w:val="007456F2"/>
    <w:rsid w:val="007474FD"/>
    <w:rsid w:val="007477E0"/>
    <w:rsid w:val="00747D27"/>
    <w:rsid w:val="007502E1"/>
    <w:rsid w:val="007510BA"/>
    <w:rsid w:val="007532BE"/>
    <w:rsid w:val="007560B3"/>
    <w:rsid w:val="00756309"/>
    <w:rsid w:val="007563D5"/>
    <w:rsid w:val="00756AF4"/>
    <w:rsid w:val="0075753D"/>
    <w:rsid w:val="00761068"/>
    <w:rsid w:val="007624A8"/>
    <w:rsid w:val="00762988"/>
    <w:rsid w:val="007632A1"/>
    <w:rsid w:val="007636C3"/>
    <w:rsid w:val="00764E72"/>
    <w:rsid w:val="0076597B"/>
    <w:rsid w:val="00767569"/>
    <w:rsid w:val="007677E8"/>
    <w:rsid w:val="00770006"/>
    <w:rsid w:val="007700A4"/>
    <w:rsid w:val="00770C6E"/>
    <w:rsid w:val="00770DEF"/>
    <w:rsid w:val="0077215F"/>
    <w:rsid w:val="007741AE"/>
    <w:rsid w:val="007746FA"/>
    <w:rsid w:val="00775E68"/>
    <w:rsid w:val="00781AF9"/>
    <w:rsid w:val="00781B7D"/>
    <w:rsid w:val="0078200D"/>
    <w:rsid w:val="0078201F"/>
    <w:rsid w:val="00782A44"/>
    <w:rsid w:val="007840ED"/>
    <w:rsid w:val="00784E7E"/>
    <w:rsid w:val="0078628A"/>
    <w:rsid w:val="007862E5"/>
    <w:rsid w:val="00786D06"/>
    <w:rsid w:val="00787D49"/>
    <w:rsid w:val="007905CF"/>
    <w:rsid w:val="00790881"/>
    <w:rsid w:val="007927CC"/>
    <w:rsid w:val="007940A4"/>
    <w:rsid w:val="00794746"/>
    <w:rsid w:val="0079703A"/>
    <w:rsid w:val="007A2179"/>
    <w:rsid w:val="007A3105"/>
    <w:rsid w:val="007A6179"/>
    <w:rsid w:val="007A61F1"/>
    <w:rsid w:val="007A7212"/>
    <w:rsid w:val="007A7AF4"/>
    <w:rsid w:val="007B07F9"/>
    <w:rsid w:val="007B1CC3"/>
    <w:rsid w:val="007B1E68"/>
    <w:rsid w:val="007B260D"/>
    <w:rsid w:val="007B398C"/>
    <w:rsid w:val="007B51A3"/>
    <w:rsid w:val="007B5640"/>
    <w:rsid w:val="007B6B0E"/>
    <w:rsid w:val="007C08CD"/>
    <w:rsid w:val="007C0DE3"/>
    <w:rsid w:val="007C19F2"/>
    <w:rsid w:val="007C21B7"/>
    <w:rsid w:val="007C2BFF"/>
    <w:rsid w:val="007C42D8"/>
    <w:rsid w:val="007C4CDA"/>
    <w:rsid w:val="007C5437"/>
    <w:rsid w:val="007C54E0"/>
    <w:rsid w:val="007C7466"/>
    <w:rsid w:val="007C78D3"/>
    <w:rsid w:val="007D0311"/>
    <w:rsid w:val="007D228E"/>
    <w:rsid w:val="007D3B6C"/>
    <w:rsid w:val="007D4786"/>
    <w:rsid w:val="007D7B5C"/>
    <w:rsid w:val="007E0ABB"/>
    <w:rsid w:val="007E285C"/>
    <w:rsid w:val="007E3AB1"/>
    <w:rsid w:val="007E3BB8"/>
    <w:rsid w:val="007E48A8"/>
    <w:rsid w:val="007E4DB2"/>
    <w:rsid w:val="007E4F25"/>
    <w:rsid w:val="007E61F1"/>
    <w:rsid w:val="007E65F5"/>
    <w:rsid w:val="007E71FB"/>
    <w:rsid w:val="007F02F3"/>
    <w:rsid w:val="007F3431"/>
    <w:rsid w:val="007F3CC2"/>
    <w:rsid w:val="007F3DEB"/>
    <w:rsid w:val="007F49F3"/>
    <w:rsid w:val="007F5689"/>
    <w:rsid w:val="007F6D96"/>
    <w:rsid w:val="007F71C2"/>
    <w:rsid w:val="007F7686"/>
    <w:rsid w:val="0080054B"/>
    <w:rsid w:val="00801D41"/>
    <w:rsid w:val="00802449"/>
    <w:rsid w:val="00802E7E"/>
    <w:rsid w:val="00804FD7"/>
    <w:rsid w:val="00805153"/>
    <w:rsid w:val="00806118"/>
    <w:rsid w:val="00806AD9"/>
    <w:rsid w:val="00806F2D"/>
    <w:rsid w:val="00811CA8"/>
    <w:rsid w:val="00812051"/>
    <w:rsid w:val="008124EA"/>
    <w:rsid w:val="008136F3"/>
    <w:rsid w:val="00813851"/>
    <w:rsid w:val="00813939"/>
    <w:rsid w:val="0081677E"/>
    <w:rsid w:val="008167F3"/>
    <w:rsid w:val="00816975"/>
    <w:rsid w:val="00820FD0"/>
    <w:rsid w:val="008210C8"/>
    <w:rsid w:val="008218A1"/>
    <w:rsid w:val="008234EE"/>
    <w:rsid w:val="00823A08"/>
    <w:rsid w:val="00824EF5"/>
    <w:rsid w:val="00826726"/>
    <w:rsid w:val="00827D38"/>
    <w:rsid w:val="00827FEE"/>
    <w:rsid w:val="00831891"/>
    <w:rsid w:val="008318BD"/>
    <w:rsid w:val="00831FEA"/>
    <w:rsid w:val="0083272A"/>
    <w:rsid w:val="0083447E"/>
    <w:rsid w:val="00834990"/>
    <w:rsid w:val="00834C2C"/>
    <w:rsid w:val="00834E59"/>
    <w:rsid w:val="00836E70"/>
    <w:rsid w:val="008374BC"/>
    <w:rsid w:val="0083759E"/>
    <w:rsid w:val="008418B5"/>
    <w:rsid w:val="00842151"/>
    <w:rsid w:val="00842A33"/>
    <w:rsid w:val="008441A7"/>
    <w:rsid w:val="00844386"/>
    <w:rsid w:val="00844F2A"/>
    <w:rsid w:val="008453F1"/>
    <w:rsid w:val="00845A71"/>
    <w:rsid w:val="008477D4"/>
    <w:rsid w:val="00847D19"/>
    <w:rsid w:val="00850F1F"/>
    <w:rsid w:val="00853DDE"/>
    <w:rsid w:val="008563C9"/>
    <w:rsid w:val="00856E96"/>
    <w:rsid w:val="008576D4"/>
    <w:rsid w:val="00857DDF"/>
    <w:rsid w:val="008613DB"/>
    <w:rsid w:val="00861D62"/>
    <w:rsid w:val="0086235C"/>
    <w:rsid w:val="008631A6"/>
    <w:rsid w:val="00863C77"/>
    <w:rsid w:val="00864B26"/>
    <w:rsid w:val="00864C1D"/>
    <w:rsid w:val="00865094"/>
    <w:rsid w:val="00865230"/>
    <w:rsid w:val="00866212"/>
    <w:rsid w:val="00866970"/>
    <w:rsid w:val="00870AFB"/>
    <w:rsid w:val="00871163"/>
    <w:rsid w:val="00871C4D"/>
    <w:rsid w:val="0087298A"/>
    <w:rsid w:val="00872EF7"/>
    <w:rsid w:val="00873146"/>
    <w:rsid w:val="00873B4D"/>
    <w:rsid w:val="008742A3"/>
    <w:rsid w:val="00875468"/>
    <w:rsid w:val="00877714"/>
    <w:rsid w:val="00877751"/>
    <w:rsid w:val="00877B10"/>
    <w:rsid w:val="0088228D"/>
    <w:rsid w:val="00882FE9"/>
    <w:rsid w:val="00883551"/>
    <w:rsid w:val="0088431D"/>
    <w:rsid w:val="0088452B"/>
    <w:rsid w:val="008852EC"/>
    <w:rsid w:val="00885843"/>
    <w:rsid w:val="008859B8"/>
    <w:rsid w:val="00886A32"/>
    <w:rsid w:val="0088756E"/>
    <w:rsid w:val="008875AF"/>
    <w:rsid w:val="00887997"/>
    <w:rsid w:val="00892319"/>
    <w:rsid w:val="0089296A"/>
    <w:rsid w:val="00892A0A"/>
    <w:rsid w:val="00893257"/>
    <w:rsid w:val="00894078"/>
    <w:rsid w:val="00895082"/>
    <w:rsid w:val="008961CD"/>
    <w:rsid w:val="00896215"/>
    <w:rsid w:val="008970EA"/>
    <w:rsid w:val="008A09E2"/>
    <w:rsid w:val="008A0ECA"/>
    <w:rsid w:val="008A0FD0"/>
    <w:rsid w:val="008A1332"/>
    <w:rsid w:val="008A36DD"/>
    <w:rsid w:val="008A4463"/>
    <w:rsid w:val="008A4AB9"/>
    <w:rsid w:val="008A5738"/>
    <w:rsid w:val="008A602B"/>
    <w:rsid w:val="008A6EFE"/>
    <w:rsid w:val="008B0277"/>
    <w:rsid w:val="008B07BB"/>
    <w:rsid w:val="008B1BBD"/>
    <w:rsid w:val="008B33A2"/>
    <w:rsid w:val="008B3CDD"/>
    <w:rsid w:val="008C056A"/>
    <w:rsid w:val="008C0960"/>
    <w:rsid w:val="008C1487"/>
    <w:rsid w:val="008C1491"/>
    <w:rsid w:val="008C18EF"/>
    <w:rsid w:val="008C1BC4"/>
    <w:rsid w:val="008C1C9B"/>
    <w:rsid w:val="008C20E8"/>
    <w:rsid w:val="008C3EB2"/>
    <w:rsid w:val="008C465A"/>
    <w:rsid w:val="008C4A14"/>
    <w:rsid w:val="008C507E"/>
    <w:rsid w:val="008C530D"/>
    <w:rsid w:val="008C5F84"/>
    <w:rsid w:val="008C6814"/>
    <w:rsid w:val="008C6908"/>
    <w:rsid w:val="008C69FC"/>
    <w:rsid w:val="008C6A9B"/>
    <w:rsid w:val="008C6E47"/>
    <w:rsid w:val="008C76DF"/>
    <w:rsid w:val="008C7EC6"/>
    <w:rsid w:val="008D0FD5"/>
    <w:rsid w:val="008D1EF6"/>
    <w:rsid w:val="008D2A94"/>
    <w:rsid w:val="008D3582"/>
    <w:rsid w:val="008D3B00"/>
    <w:rsid w:val="008D46FA"/>
    <w:rsid w:val="008D48D5"/>
    <w:rsid w:val="008E08ED"/>
    <w:rsid w:val="008E0F83"/>
    <w:rsid w:val="008E1F51"/>
    <w:rsid w:val="008E2A36"/>
    <w:rsid w:val="008E3C3B"/>
    <w:rsid w:val="008E3C9C"/>
    <w:rsid w:val="008E4E3E"/>
    <w:rsid w:val="008E4E80"/>
    <w:rsid w:val="008E4F8B"/>
    <w:rsid w:val="008E57B1"/>
    <w:rsid w:val="008E5ACA"/>
    <w:rsid w:val="008E7809"/>
    <w:rsid w:val="008F103D"/>
    <w:rsid w:val="008F1CF0"/>
    <w:rsid w:val="008F2459"/>
    <w:rsid w:val="008F2973"/>
    <w:rsid w:val="008F29A1"/>
    <w:rsid w:val="008F3475"/>
    <w:rsid w:val="008F36E4"/>
    <w:rsid w:val="008F3B90"/>
    <w:rsid w:val="008F41FB"/>
    <w:rsid w:val="008F49A6"/>
    <w:rsid w:val="008F4D5F"/>
    <w:rsid w:val="008F4E7D"/>
    <w:rsid w:val="008F6093"/>
    <w:rsid w:val="008F7735"/>
    <w:rsid w:val="00901D93"/>
    <w:rsid w:val="00902DF5"/>
    <w:rsid w:val="009044B8"/>
    <w:rsid w:val="00904A66"/>
    <w:rsid w:val="0090553E"/>
    <w:rsid w:val="0090588A"/>
    <w:rsid w:val="0090731D"/>
    <w:rsid w:val="00910A2E"/>
    <w:rsid w:val="00911076"/>
    <w:rsid w:val="00912DE2"/>
    <w:rsid w:val="00913678"/>
    <w:rsid w:val="00913A14"/>
    <w:rsid w:val="00914377"/>
    <w:rsid w:val="00915521"/>
    <w:rsid w:val="00915846"/>
    <w:rsid w:val="00916F90"/>
    <w:rsid w:val="00920A6A"/>
    <w:rsid w:val="00920EB3"/>
    <w:rsid w:val="00920FB7"/>
    <w:rsid w:val="00922D24"/>
    <w:rsid w:val="00923E6A"/>
    <w:rsid w:val="00924140"/>
    <w:rsid w:val="0092475F"/>
    <w:rsid w:val="00924BA7"/>
    <w:rsid w:val="0092549C"/>
    <w:rsid w:val="009312D3"/>
    <w:rsid w:val="00931ECF"/>
    <w:rsid w:val="0093227D"/>
    <w:rsid w:val="00933282"/>
    <w:rsid w:val="00933CD5"/>
    <w:rsid w:val="00934D39"/>
    <w:rsid w:val="009355BF"/>
    <w:rsid w:val="00935F19"/>
    <w:rsid w:val="00937987"/>
    <w:rsid w:val="00937D76"/>
    <w:rsid w:val="0094033C"/>
    <w:rsid w:val="0094234F"/>
    <w:rsid w:val="00942609"/>
    <w:rsid w:val="00942980"/>
    <w:rsid w:val="00943491"/>
    <w:rsid w:val="0094354B"/>
    <w:rsid w:val="00944D9F"/>
    <w:rsid w:val="009466FF"/>
    <w:rsid w:val="00947351"/>
    <w:rsid w:val="0094758E"/>
    <w:rsid w:val="00947867"/>
    <w:rsid w:val="009526F6"/>
    <w:rsid w:val="00952DD8"/>
    <w:rsid w:val="0095353F"/>
    <w:rsid w:val="009543F6"/>
    <w:rsid w:val="00954DBC"/>
    <w:rsid w:val="00954FBF"/>
    <w:rsid w:val="00956DF5"/>
    <w:rsid w:val="009575E0"/>
    <w:rsid w:val="00960345"/>
    <w:rsid w:val="00961186"/>
    <w:rsid w:val="009619ED"/>
    <w:rsid w:val="00961B42"/>
    <w:rsid w:val="0096238C"/>
    <w:rsid w:val="0096479D"/>
    <w:rsid w:val="009649C5"/>
    <w:rsid w:val="00964A30"/>
    <w:rsid w:val="009655DA"/>
    <w:rsid w:val="0096570E"/>
    <w:rsid w:val="00965E14"/>
    <w:rsid w:val="00966535"/>
    <w:rsid w:val="009665D9"/>
    <w:rsid w:val="00966F49"/>
    <w:rsid w:val="0097086C"/>
    <w:rsid w:val="00970896"/>
    <w:rsid w:val="00970E03"/>
    <w:rsid w:val="00971E9A"/>
    <w:rsid w:val="009725C1"/>
    <w:rsid w:val="00972AF7"/>
    <w:rsid w:val="00972D90"/>
    <w:rsid w:val="00972E54"/>
    <w:rsid w:val="00975960"/>
    <w:rsid w:val="009777F1"/>
    <w:rsid w:val="00977E73"/>
    <w:rsid w:val="00981093"/>
    <w:rsid w:val="0098330A"/>
    <w:rsid w:val="00986082"/>
    <w:rsid w:val="009865AE"/>
    <w:rsid w:val="00986943"/>
    <w:rsid w:val="00987051"/>
    <w:rsid w:val="009877ED"/>
    <w:rsid w:val="00990A8B"/>
    <w:rsid w:val="0099368B"/>
    <w:rsid w:val="009950A0"/>
    <w:rsid w:val="009960A9"/>
    <w:rsid w:val="0099646F"/>
    <w:rsid w:val="009972B7"/>
    <w:rsid w:val="00997A60"/>
    <w:rsid w:val="009A07FC"/>
    <w:rsid w:val="009A0DBE"/>
    <w:rsid w:val="009A1141"/>
    <w:rsid w:val="009A2189"/>
    <w:rsid w:val="009A24E3"/>
    <w:rsid w:val="009A2995"/>
    <w:rsid w:val="009A2D2F"/>
    <w:rsid w:val="009A4248"/>
    <w:rsid w:val="009A5566"/>
    <w:rsid w:val="009A5FB6"/>
    <w:rsid w:val="009B03A0"/>
    <w:rsid w:val="009B0826"/>
    <w:rsid w:val="009B0B82"/>
    <w:rsid w:val="009B189E"/>
    <w:rsid w:val="009B23F9"/>
    <w:rsid w:val="009B2EAB"/>
    <w:rsid w:val="009B4E8A"/>
    <w:rsid w:val="009B59AB"/>
    <w:rsid w:val="009B612E"/>
    <w:rsid w:val="009B6778"/>
    <w:rsid w:val="009B6F7A"/>
    <w:rsid w:val="009B70AA"/>
    <w:rsid w:val="009B7F5E"/>
    <w:rsid w:val="009C035D"/>
    <w:rsid w:val="009C165A"/>
    <w:rsid w:val="009C2769"/>
    <w:rsid w:val="009C288C"/>
    <w:rsid w:val="009C32EA"/>
    <w:rsid w:val="009C3DF9"/>
    <w:rsid w:val="009C4BBE"/>
    <w:rsid w:val="009C6037"/>
    <w:rsid w:val="009C7885"/>
    <w:rsid w:val="009C795B"/>
    <w:rsid w:val="009C7C62"/>
    <w:rsid w:val="009D0B5E"/>
    <w:rsid w:val="009D0DD0"/>
    <w:rsid w:val="009D38D3"/>
    <w:rsid w:val="009D5010"/>
    <w:rsid w:val="009D680D"/>
    <w:rsid w:val="009D7602"/>
    <w:rsid w:val="009D78CC"/>
    <w:rsid w:val="009E0B29"/>
    <w:rsid w:val="009E0C69"/>
    <w:rsid w:val="009E0CBB"/>
    <w:rsid w:val="009E1859"/>
    <w:rsid w:val="009E1B27"/>
    <w:rsid w:val="009E1B59"/>
    <w:rsid w:val="009E1C1B"/>
    <w:rsid w:val="009E3C11"/>
    <w:rsid w:val="009E472C"/>
    <w:rsid w:val="009E4A21"/>
    <w:rsid w:val="009E4B25"/>
    <w:rsid w:val="009E549E"/>
    <w:rsid w:val="009E5700"/>
    <w:rsid w:val="009E6553"/>
    <w:rsid w:val="009E67CB"/>
    <w:rsid w:val="009E6FB1"/>
    <w:rsid w:val="009E798B"/>
    <w:rsid w:val="009E7F80"/>
    <w:rsid w:val="009E7FA1"/>
    <w:rsid w:val="009F1356"/>
    <w:rsid w:val="009F2003"/>
    <w:rsid w:val="009F359C"/>
    <w:rsid w:val="009F3769"/>
    <w:rsid w:val="009F387F"/>
    <w:rsid w:val="009F5E1A"/>
    <w:rsid w:val="009F64F8"/>
    <w:rsid w:val="00A00121"/>
    <w:rsid w:val="00A00297"/>
    <w:rsid w:val="00A007ED"/>
    <w:rsid w:val="00A00F80"/>
    <w:rsid w:val="00A01440"/>
    <w:rsid w:val="00A01DF1"/>
    <w:rsid w:val="00A020AB"/>
    <w:rsid w:val="00A04AF3"/>
    <w:rsid w:val="00A05176"/>
    <w:rsid w:val="00A052AF"/>
    <w:rsid w:val="00A06B8B"/>
    <w:rsid w:val="00A070F9"/>
    <w:rsid w:val="00A07C7B"/>
    <w:rsid w:val="00A07D28"/>
    <w:rsid w:val="00A1016D"/>
    <w:rsid w:val="00A109E2"/>
    <w:rsid w:val="00A10A68"/>
    <w:rsid w:val="00A111D4"/>
    <w:rsid w:val="00A116B3"/>
    <w:rsid w:val="00A11C96"/>
    <w:rsid w:val="00A1207A"/>
    <w:rsid w:val="00A128A6"/>
    <w:rsid w:val="00A12BDA"/>
    <w:rsid w:val="00A13EE0"/>
    <w:rsid w:val="00A14776"/>
    <w:rsid w:val="00A14D79"/>
    <w:rsid w:val="00A14DCA"/>
    <w:rsid w:val="00A14E04"/>
    <w:rsid w:val="00A163DA"/>
    <w:rsid w:val="00A1788E"/>
    <w:rsid w:val="00A21738"/>
    <w:rsid w:val="00A2373A"/>
    <w:rsid w:val="00A23A07"/>
    <w:rsid w:val="00A23F8C"/>
    <w:rsid w:val="00A24202"/>
    <w:rsid w:val="00A256C8"/>
    <w:rsid w:val="00A261A8"/>
    <w:rsid w:val="00A27077"/>
    <w:rsid w:val="00A307CC"/>
    <w:rsid w:val="00A319B9"/>
    <w:rsid w:val="00A3228F"/>
    <w:rsid w:val="00A32FAF"/>
    <w:rsid w:val="00A34030"/>
    <w:rsid w:val="00A34380"/>
    <w:rsid w:val="00A3550A"/>
    <w:rsid w:val="00A35579"/>
    <w:rsid w:val="00A35A4B"/>
    <w:rsid w:val="00A36653"/>
    <w:rsid w:val="00A40608"/>
    <w:rsid w:val="00A40F80"/>
    <w:rsid w:val="00A424ED"/>
    <w:rsid w:val="00A42812"/>
    <w:rsid w:val="00A428AA"/>
    <w:rsid w:val="00A42A2B"/>
    <w:rsid w:val="00A42D35"/>
    <w:rsid w:val="00A43940"/>
    <w:rsid w:val="00A43AEE"/>
    <w:rsid w:val="00A43B66"/>
    <w:rsid w:val="00A440BD"/>
    <w:rsid w:val="00A45F42"/>
    <w:rsid w:val="00A46362"/>
    <w:rsid w:val="00A46DB6"/>
    <w:rsid w:val="00A477CB"/>
    <w:rsid w:val="00A510C7"/>
    <w:rsid w:val="00A52542"/>
    <w:rsid w:val="00A5322B"/>
    <w:rsid w:val="00A57F5E"/>
    <w:rsid w:val="00A611E9"/>
    <w:rsid w:val="00A62AA6"/>
    <w:rsid w:val="00A62CCE"/>
    <w:rsid w:val="00A64855"/>
    <w:rsid w:val="00A7039C"/>
    <w:rsid w:val="00A70D21"/>
    <w:rsid w:val="00A70F8A"/>
    <w:rsid w:val="00A7130B"/>
    <w:rsid w:val="00A716D5"/>
    <w:rsid w:val="00A71CA7"/>
    <w:rsid w:val="00A72D19"/>
    <w:rsid w:val="00A72E0E"/>
    <w:rsid w:val="00A74871"/>
    <w:rsid w:val="00A74F18"/>
    <w:rsid w:val="00A77DC8"/>
    <w:rsid w:val="00A80B6D"/>
    <w:rsid w:val="00A81AE4"/>
    <w:rsid w:val="00A82E3C"/>
    <w:rsid w:val="00A83591"/>
    <w:rsid w:val="00A837D1"/>
    <w:rsid w:val="00A83A2B"/>
    <w:rsid w:val="00A83BE0"/>
    <w:rsid w:val="00A840A9"/>
    <w:rsid w:val="00A841BB"/>
    <w:rsid w:val="00A84486"/>
    <w:rsid w:val="00A85148"/>
    <w:rsid w:val="00A851DB"/>
    <w:rsid w:val="00A855EA"/>
    <w:rsid w:val="00A86B84"/>
    <w:rsid w:val="00A87D3A"/>
    <w:rsid w:val="00A91196"/>
    <w:rsid w:val="00A92AFB"/>
    <w:rsid w:val="00A92ED3"/>
    <w:rsid w:val="00A9362D"/>
    <w:rsid w:val="00A93DCC"/>
    <w:rsid w:val="00A9437E"/>
    <w:rsid w:val="00A943CB"/>
    <w:rsid w:val="00A946A1"/>
    <w:rsid w:val="00A9476B"/>
    <w:rsid w:val="00A95D44"/>
    <w:rsid w:val="00A96299"/>
    <w:rsid w:val="00A97FBF"/>
    <w:rsid w:val="00AA0CAD"/>
    <w:rsid w:val="00AA158E"/>
    <w:rsid w:val="00AA1C23"/>
    <w:rsid w:val="00AA2204"/>
    <w:rsid w:val="00AA2B42"/>
    <w:rsid w:val="00AA2D77"/>
    <w:rsid w:val="00AA3FBE"/>
    <w:rsid w:val="00AA41D7"/>
    <w:rsid w:val="00AA47AB"/>
    <w:rsid w:val="00AA50EB"/>
    <w:rsid w:val="00AA7185"/>
    <w:rsid w:val="00AA7563"/>
    <w:rsid w:val="00AB09F3"/>
    <w:rsid w:val="00AB2860"/>
    <w:rsid w:val="00AB38B4"/>
    <w:rsid w:val="00AB395A"/>
    <w:rsid w:val="00AB468B"/>
    <w:rsid w:val="00AB49CF"/>
    <w:rsid w:val="00AB5590"/>
    <w:rsid w:val="00AB5BEB"/>
    <w:rsid w:val="00AB5FA5"/>
    <w:rsid w:val="00AB6047"/>
    <w:rsid w:val="00AB6595"/>
    <w:rsid w:val="00AB6B94"/>
    <w:rsid w:val="00AB7121"/>
    <w:rsid w:val="00AB7E8D"/>
    <w:rsid w:val="00AC00BE"/>
    <w:rsid w:val="00AC0C46"/>
    <w:rsid w:val="00AC1307"/>
    <w:rsid w:val="00AC1F85"/>
    <w:rsid w:val="00AC3542"/>
    <w:rsid w:val="00AC3560"/>
    <w:rsid w:val="00AC3914"/>
    <w:rsid w:val="00AC41BB"/>
    <w:rsid w:val="00AC4407"/>
    <w:rsid w:val="00AC610D"/>
    <w:rsid w:val="00AC6790"/>
    <w:rsid w:val="00AC686E"/>
    <w:rsid w:val="00AC715E"/>
    <w:rsid w:val="00AC7162"/>
    <w:rsid w:val="00AC72CB"/>
    <w:rsid w:val="00AD0010"/>
    <w:rsid w:val="00AD068A"/>
    <w:rsid w:val="00AD0FC9"/>
    <w:rsid w:val="00AD1B0A"/>
    <w:rsid w:val="00AD1EFC"/>
    <w:rsid w:val="00AD3313"/>
    <w:rsid w:val="00AD483F"/>
    <w:rsid w:val="00AD4E34"/>
    <w:rsid w:val="00AD5C24"/>
    <w:rsid w:val="00AD6776"/>
    <w:rsid w:val="00AD6BC9"/>
    <w:rsid w:val="00AD6C30"/>
    <w:rsid w:val="00AD71FA"/>
    <w:rsid w:val="00AE06DF"/>
    <w:rsid w:val="00AE2107"/>
    <w:rsid w:val="00AE285B"/>
    <w:rsid w:val="00AE2EF1"/>
    <w:rsid w:val="00AE37CF"/>
    <w:rsid w:val="00AF0BE9"/>
    <w:rsid w:val="00AF0E98"/>
    <w:rsid w:val="00AF1192"/>
    <w:rsid w:val="00AF1365"/>
    <w:rsid w:val="00AF1582"/>
    <w:rsid w:val="00AF1E06"/>
    <w:rsid w:val="00AF237C"/>
    <w:rsid w:val="00AF444D"/>
    <w:rsid w:val="00AF4D23"/>
    <w:rsid w:val="00AF647A"/>
    <w:rsid w:val="00AF6BD5"/>
    <w:rsid w:val="00AF738C"/>
    <w:rsid w:val="00AF76C7"/>
    <w:rsid w:val="00AF79D5"/>
    <w:rsid w:val="00B01305"/>
    <w:rsid w:val="00B01404"/>
    <w:rsid w:val="00B01FC0"/>
    <w:rsid w:val="00B024B0"/>
    <w:rsid w:val="00B03695"/>
    <w:rsid w:val="00B03CEF"/>
    <w:rsid w:val="00B0423D"/>
    <w:rsid w:val="00B04A2C"/>
    <w:rsid w:val="00B04B51"/>
    <w:rsid w:val="00B04F97"/>
    <w:rsid w:val="00B05DB4"/>
    <w:rsid w:val="00B07ABF"/>
    <w:rsid w:val="00B11219"/>
    <w:rsid w:val="00B11D36"/>
    <w:rsid w:val="00B12152"/>
    <w:rsid w:val="00B12E96"/>
    <w:rsid w:val="00B13A83"/>
    <w:rsid w:val="00B159C5"/>
    <w:rsid w:val="00B16292"/>
    <w:rsid w:val="00B169D1"/>
    <w:rsid w:val="00B16AE8"/>
    <w:rsid w:val="00B16C3A"/>
    <w:rsid w:val="00B17C0A"/>
    <w:rsid w:val="00B20768"/>
    <w:rsid w:val="00B21B4A"/>
    <w:rsid w:val="00B22375"/>
    <w:rsid w:val="00B22BA8"/>
    <w:rsid w:val="00B22F9B"/>
    <w:rsid w:val="00B23537"/>
    <w:rsid w:val="00B236BD"/>
    <w:rsid w:val="00B24B1B"/>
    <w:rsid w:val="00B24F06"/>
    <w:rsid w:val="00B255B9"/>
    <w:rsid w:val="00B30275"/>
    <w:rsid w:val="00B30344"/>
    <w:rsid w:val="00B338D1"/>
    <w:rsid w:val="00B34561"/>
    <w:rsid w:val="00B348B4"/>
    <w:rsid w:val="00B34CB0"/>
    <w:rsid w:val="00B350B4"/>
    <w:rsid w:val="00B356F3"/>
    <w:rsid w:val="00B35796"/>
    <w:rsid w:val="00B40D2E"/>
    <w:rsid w:val="00B43C15"/>
    <w:rsid w:val="00B441EC"/>
    <w:rsid w:val="00B4543F"/>
    <w:rsid w:val="00B45623"/>
    <w:rsid w:val="00B46C9A"/>
    <w:rsid w:val="00B46DA0"/>
    <w:rsid w:val="00B46F7E"/>
    <w:rsid w:val="00B4735D"/>
    <w:rsid w:val="00B47A07"/>
    <w:rsid w:val="00B514CB"/>
    <w:rsid w:val="00B51C46"/>
    <w:rsid w:val="00B51E9A"/>
    <w:rsid w:val="00B522D4"/>
    <w:rsid w:val="00B5301A"/>
    <w:rsid w:val="00B53853"/>
    <w:rsid w:val="00B53CB1"/>
    <w:rsid w:val="00B53DD1"/>
    <w:rsid w:val="00B54428"/>
    <w:rsid w:val="00B54716"/>
    <w:rsid w:val="00B554C6"/>
    <w:rsid w:val="00B5632E"/>
    <w:rsid w:val="00B5633F"/>
    <w:rsid w:val="00B56CAF"/>
    <w:rsid w:val="00B60333"/>
    <w:rsid w:val="00B6101E"/>
    <w:rsid w:val="00B61B76"/>
    <w:rsid w:val="00B626DB"/>
    <w:rsid w:val="00B62978"/>
    <w:rsid w:val="00B63653"/>
    <w:rsid w:val="00B641C9"/>
    <w:rsid w:val="00B64A4C"/>
    <w:rsid w:val="00B66E04"/>
    <w:rsid w:val="00B701CE"/>
    <w:rsid w:val="00B71524"/>
    <w:rsid w:val="00B73CBA"/>
    <w:rsid w:val="00B746CE"/>
    <w:rsid w:val="00B74800"/>
    <w:rsid w:val="00B74CAD"/>
    <w:rsid w:val="00B754EC"/>
    <w:rsid w:val="00B75D72"/>
    <w:rsid w:val="00B8323F"/>
    <w:rsid w:val="00B86390"/>
    <w:rsid w:val="00B86616"/>
    <w:rsid w:val="00B87DCC"/>
    <w:rsid w:val="00B91708"/>
    <w:rsid w:val="00B91A06"/>
    <w:rsid w:val="00B91B07"/>
    <w:rsid w:val="00B93BAA"/>
    <w:rsid w:val="00B94977"/>
    <w:rsid w:val="00B94E4B"/>
    <w:rsid w:val="00B95570"/>
    <w:rsid w:val="00B95AA7"/>
    <w:rsid w:val="00B96CF5"/>
    <w:rsid w:val="00B976B7"/>
    <w:rsid w:val="00BA03A6"/>
    <w:rsid w:val="00BA10DC"/>
    <w:rsid w:val="00BA19E1"/>
    <w:rsid w:val="00BA2A70"/>
    <w:rsid w:val="00BA2C78"/>
    <w:rsid w:val="00BA5552"/>
    <w:rsid w:val="00BA5F84"/>
    <w:rsid w:val="00BA66C5"/>
    <w:rsid w:val="00BA7485"/>
    <w:rsid w:val="00BA7BE0"/>
    <w:rsid w:val="00BB096B"/>
    <w:rsid w:val="00BB2504"/>
    <w:rsid w:val="00BB3925"/>
    <w:rsid w:val="00BB3B7B"/>
    <w:rsid w:val="00BB5DD0"/>
    <w:rsid w:val="00BB7021"/>
    <w:rsid w:val="00BB79DB"/>
    <w:rsid w:val="00BB7AAB"/>
    <w:rsid w:val="00BB7B71"/>
    <w:rsid w:val="00BC1904"/>
    <w:rsid w:val="00BC2AF4"/>
    <w:rsid w:val="00BC30DD"/>
    <w:rsid w:val="00BC40B6"/>
    <w:rsid w:val="00BC4241"/>
    <w:rsid w:val="00BC48F1"/>
    <w:rsid w:val="00BC4C05"/>
    <w:rsid w:val="00BC4C3A"/>
    <w:rsid w:val="00BC570A"/>
    <w:rsid w:val="00BC5F52"/>
    <w:rsid w:val="00BC60D2"/>
    <w:rsid w:val="00BC7708"/>
    <w:rsid w:val="00BC781A"/>
    <w:rsid w:val="00BC7843"/>
    <w:rsid w:val="00BC7A0F"/>
    <w:rsid w:val="00BD0252"/>
    <w:rsid w:val="00BD052E"/>
    <w:rsid w:val="00BD06F0"/>
    <w:rsid w:val="00BD2735"/>
    <w:rsid w:val="00BD28C9"/>
    <w:rsid w:val="00BD2A4B"/>
    <w:rsid w:val="00BD2E1D"/>
    <w:rsid w:val="00BD3D22"/>
    <w:rsid w:val="00BD5004"/>
    <w:rsid w:val="00BD5D0B"/>
    <w:rsid w:val="00BD5D9F"/>
    <w:rsid w:val="00BD6D7B"/>
    <w:rsid w:val="00BD7447"/>
    <w:rsid w:val="00BD7CE6"/>
    <w:rsid w:val="00BE0E41"/>
    <w:rsid w:val="00BE14B3"/>
    <w:rsid w:val="00BE1B98"/>
    <w:rsid w:val="00BE4422"/>
    <w:rsid w:val="00BE45A0"/>
    <w:rsid w:val="00BE529D"/>
    <w:rsid w:val="00BE6345"/>
    <w:rsid w:val="00BE64DB"/>
    <w:rsid w:val="00BE7044"/>
    <w:rsid w:val="00BE7684"/>
    <w:rsid w:val="00BE7A12"/>
    <w:rsid w:val="00BF067B"/>
    <w:rsid w:val="00BF211B"/>
    <w:rsid w:val="00BF233B"/>
    <w:rsid w:val="00BF31A8"/>
    <w:rsid w:val="00BF35A0"/>
    <w:rsid w:val="00BF428F"/>
    <w:rsid w:val="00BF4311"/>
    <w:rsid w:val="00BF5027"/>
    <w:rsid w:val="00BF5BD5"/>
    <w:rsid w:val="00BF662C"/>
    <w:rsid w:val="00BF66BF"/>
    <w:rsid w:val="00C025C9"/>
    <w:rsid w:val="00C027EA"/>
    <w:rsid w:val="00C03953"/>
    <w:rsid w:val="00C062B7"/>
    <w:rsid w:val="00C10093"/>
    <w:rsid w:val="00C10A25"/>
    <w:rsid w:val="00C12520"/>
    <w:rsid w:val="00C16358"/>
    <w:rsid w:val="00C16480"/>
    <w:rsid w:val="00C17A9F"/>
    <w:rsid w:val="00C20B95"/>
    <w:rsid w:val="00C20F79"/>
    <w:rsid w:val="00C211E1"/>
    <w:rsid w:val="00C2192E"/>
    <w:rsid w:val="00C226EE"/>
    <w:rsid w:val="00C23754"/>
    <w:rsid w:val="00C23CA2"/>
    <w:rsid w:val="00C24832"/>
    <w:rsid w:val="00C262B4"/>
    <w:rsid w:val="00C3302F"/>
    <w:rsid w:val="00C33DAF"/>
    <w:rsid w:val="00C3640F"/>
    <w:rsid w:val="00C36591"/>
    <w:rsid w:val="00C41E42"/>
    <w:rsid w:val="00C42528"/>
    <w:rsid w:val="00C4287B"/>
    <w:rsid w:val="00C43541"/>
    <w:rsid w:val="00C44443"/>
    <w:rsid w:val="00C44A85"/>
    <w:rsid w:val="00C457D9"/>
    <w:rsid w:val="00C46444"/>
    <w:rsid w:val="00C46FFF"/>
    <w:rsid w:val="00C47450"/>
    <w:rsid w:val="00C47596"/>
    <w:rsid w:val="00C4760B"/>
    <w:rsid w:val="00C47D07"/>
    <w:rsid w:val="00C51597"/>
    <w:rsid w:val="00C520DB"/>
    <w:rsid w:val="00C5319F"/>
    <w:rsid w:val="00C5478F"/>
    <w:rsid w:val="00C54A9B"/>
    <w:rsid w:val="00C55505"/>
    <w:rsid w:val="00C558DA"/>
    <w:rsid w:val="00C578B7"/>
    <w:rsid w:val="00C57BA8"/>
    <w:rsid w:val="00C62633"/>
    <w:rsid w:val="00C62EF0"/>
    <w:rsid w:val="00C67035"/>
    <w:rsid w:val="00C678CD"/>
    <w:rsid w:val="00C7072F"/>
    <w:rsid w:val="00C721D8"/>
    <w:rsid w:val="00C72A0F"/>
    <w:rsid w:val="00C72D98"/>
    <w:rsid w:val="00C7391B"/>
    <w:rsid w:val="00C73992"/>
    <w:rsid w:val="00C73E80"/>
    <w:rsid w:val="00C7411A"/>
    <w:rsid w:val="00C75A91"/>
    <w:rsid w:val="00C768A4"/>
    <w:rsid w:val="00C77198"/>
    <w:rsid w:val="00C771AD"/>
    <w:rsid w:val="00C77277"/>
    <w:rsid w:val="00C7764B"/>
    <w:rsid w:val="00C81D40"/>
    <w:rsid w:val="00C8307B"/>
    <w:rsid w:val="00C84B07"/>
    <w:rsid w:val="00C85DCE"/>
    <w:rsid w:val="00C86CD6"/>
    <w:rsid w:val="00C87339"/>
    <w:rsid w:val="00C87B31"/>
    <w:rsid w:val="00C87CDE"/>
    <w:rsid w:val="00C92830"/>
    <w:rsid w:val="00C934BD"/>
    <w:rsid w:val="00C93EA1"/>
    <w:rsid w:val="00C95A2B"/>
    <w:rsid w:val="00C96349"/>
    <w:rsid w:val="00C96C4A"/>
    <w:rsid w:val="00CA07A8"/>
    <w:rsid w:val="00CA19D1"/>
    <w:rsid w:val="00CA1BF9"/>
    <w:rsid w:val="00CA3D39"/>
    <w:rsid w:val="00CA3E7D"/>
    <w:rsid w:val="00CA5CC9"/>
    <w:rsid w:val="00CA5EAC"/>
    <w:rsid w:val="00CA6071"/>
    <w:rsid w:val="00CA6292"/>
    <w:rsid w:val="00CA6AFE"/>
    <w:rsid w:val="00CB2B24"/>
    <w:rsid w:val="00CB308F"/>
    <w:rsid w:val="00CB4BCE"/>
    <w:rsid w:val="00CB6180"/>
    <w:rsid w:val="00CB6B21"/>
    <w:rsid w:val="00CC0AA1"/>
    <w:rsid w:val="00CC1028"/>
    <w:rsid w:val="00CC1981"/>
    <w:rsid w:val="00CC1E28"/>
    <w:rsid w:val="00CC2847"/>
    <w:rsid w:val="00CC307E"/>
    <w:rsid w:val="00CC3775"/>
    <w:rsid w:val="00CC4C7A"/>
    <w:rsid w:val="00CC50CB"/>
    <w:rsid w:val="00CC50CF"/>
    <w:rsid w:val="00CC522C"/>
    <w:rsid w:val="00CC5F9C"/>
    <w:rsid w:val="00CC7EAD"/>
    <w:rsid w:val="00CD0952"/>
    <w:rsid w:val="00CD2C21"/>
    <w:rsid w:val="00CD3943"/>
    <w:rsid w:val="00CD40CB"/>
    <w:rsid w:val="00CD5A6A"/>
    <w:rsid w:val="00CD7478"/>
    <w:rsid w:val="00CE0042"/>
    <w:rsid w:val="00CE071B"/>
    <w:rsid w:val="00CE0930"/>
    <w:rsid w:val="00CE20A0"/>
    <w:rsid w:val="00CE2284"/>
    <w:rsid w:val="00CE47C5"/>
    <w:rsid w:val="00CE61C8"/>
    <w:rsid w:val="00CE65FD"/>
    <w:rsid w:val="00CE7044"/>
    <w:rsid w:val="00CF063C"/>
    <w:rsid w:val="00CF15E3"/>
    <w:rsid w:val="00CF2EED"/>
    <w:rsid w:val="00CF3006"/>
    <w:rsid w:val="00CF32B8"/>
    <w:rsid w:val="00CF3A77"/>
    <w:rsid w:val="00CF3D92"/>
    <w:rsid w:val="00CF4E2C"/>
    <w:rsid w:val="00CF58BC"/>
    <w:rsid w:val="00CF5C88"/>
    <w:rsid w:val="00CF5E35"/>
    <w:rsid w:val="00CF6A64"/>
    <w:rsid w:val="00CF6FA4"/>
    <w:rsid w:val="00CF741B"/>
    <w:rsid w:val="00D00420"/>
    <w:rsid w:val="00D0416A"/>
    <w:rsid w:val="00D07B72"/>
    <w:rsid w:val="00D1059A"/>
    <w:rsid w:val="00D107BE"/>
    <w:rsid w:val="00D109AA"/>
    <w:rsid w:val="00D10B16"/>
    <w:rsid w:val="00D136DA"/>
    <w:rsid w:val="00D139F2"/>
    <w:rsid w:val="00D13D32"/>
    <w:rsid w:val="00D15A5A"/>
    <w:rsid w:val="00D16200"/>
    <w:rsid w:val="00D1718D"/>
    <w:rsid w:val="00D1753E"/>
    <w:rsid w:val="00D17639"/>
    <w:rsid w:val="00D20136"/>
    <w:rsid w:val="00D21022"/>
    <w:rsid w:val="00D2114A"/>
    <w:rsid w:val="00D22A41"/>
    <w:rsid w:val="00D23F75"/>
    <w:rsid w:val="00D240BB"/>
    <w:rsid w:val="00D25EC5"/>
    <w:rsid w:val="00D262C1"/>
    <w:rsid w:val="00D26CC2"/>
    <w:rsid w:val="00D309E5"/>
    <w:rsid w:val="00D30CA7"/>
    <w:rsid w:val="00D31C4E"/>
    <w:rsid w:val="00D31C9C"/>
    <w:rsid w:val="00D329E9"/>
    <w:rsid w:val="00D32B65"/>
    <w:rsid w:val="00D33255"/>
    <w:rsid w:val="00D3331B"/>
    <w:rsid w:val="00D33B2F"/>
    <w:rsid w:val="00D34D74"/>
    <w:rsid w:val="00D352D3"/>
    <w:rsid w:val="00D37F2F"/>
    <w:rsid w:val="00D40389"/>
    <w:rsid w:val="00D406B3"/>
    <w:rsid w:val="00D4166F"/>
    <w:rsid w:val="00D41CC0"/>
    <w:rsid w:val="00D4216B"/>
    <w:rsid w:val="00D43A58"/>
    <w:rsid w:val="00D445D3"/>
    <w:rsid w:val="00D44638"/>
    <w:rsid w:val="00D45153"/>
    <w:rsid w:val="00D463F1"/>
    <w:rsid w:val="00D46488"/>
    <w:rsid w:val="00D47C66"/>
    <w:rsid w:val="00D50379"/>
    <w:rsid w:val="00D51A9B"/>
    <w:rsid w:val="00D54C51"/>
    <w:rsid w:val="00D55772"/>
    <w:rsid w:val="00D55D25"/>
    <w:rsid w:val="00D55ECB"/>
    <w:rsid w:val="00D63279"/>
    <w:rsid w:val="00D63AE9"/>
    <w:rsid w:val="00D63FC0"/>
    <w:rsid w:val="00D64D73"/>
    <w:rsid w:val="00D65672"/>
    <w:rsid w:val="00D66DA2"/>
    <w:rsid w:val="00D672A8"/>
    <w:rsid w:val="00D677A9"/>
    <w:rsid w:val="00D67867"/>
    <w:rsid w:val="00D67F07"/>
    <w:rsid w:val="00D67FBB"/>
    <w:rsid w:val="00D7041B"/>
    <w:rsid w:val="00D71FF2"/>
    <w:rsid w:val="00D7398E"/>
    <w:rsid w:val="00D74342"/>
    <w:rsid w:val="00D7469B"/>
    <w:rsid w:val="00D74AF7"/>
    <w:rsid w:val="00D75B26"/>
    <w:rsid w:val="00D76508"/>
    <w:rsid w:val="00D776BB"/>
    <w:rsid w:val="00D77EC6"/>
    <w:rsid w:val="00D802C1"/>
    <w:rsid w:val="00D806F5"/>
    <w:rsid w:val="00D815A3"/>
    <w:rsid w:val="00D8182E"/>
    <w:rsid w:val="00D81EA2"/>
    <w:rsid w:val="00D81FBD"/>
    <w:rsid w:val="00D826CA"/>
    <w:rsid w:val="00D82BBB"/>
    <w:rsid w:val="00D82D94"/>
    <w:rsid w:val="00D837C6"/>
    <w:rsid w:val="00D8565E"/>
    <w:rsid w:val="00D856C4"/>
    <w:rsid w:val="00D86387"/>
    <w:rsid w:val="00D8765C"/>
    <w:rsid w:val="00D90B60"/>
    <w:rsid w:val="00D918F6"/>
    <w:rsid w:val="00D934E6"/>
    <w:rsid w:val="00D93B7A"/>
    <w:rsid w:val="00D93F01"/>
    <w:rsid w:val="00D94C95"/>
    <w:rsid w:val="00D97238"/>
    <w:rsid w:val="00D97277"/>
    <w:rsid w:val="00DA0615"/>
    <w:rsid w:val="00DA25D8"/>
    <w:rsid w:val="00DA3580"/>
    <w:rsid w:val="00DA3BD5"/>
    <w:rsid w:val="00DA3C93"/>
    <w:rsid w:val="00DA471C"/>
    <w:rsid w:val="00DA60CA"/>
    <w:rsid w:val="00DA6330"/>
    <w:rsid w:val="00DA6BB0"/>
    <w:rsid w:val="00DA7479"/>
    <w:rsid w:val="00DB1574"/>
    <w:rsid w:val="00DB181B"/>
    <w:rsid w:val="00DB1ECE"/>
    <w:rsid w:val="00DB22EF"/>
    <w:rsid w:val="00DB3482"/>
    <w:rsid w:val="00DB3F6B"/>
    <w:rsid w:val="00DB4382"/>
    <w:rsid w:val="00DB4D42"/>
    <w:rsid w:val="00DB5D64"/>
    <w:rsid w:val="00DB66BA"/>
    <w:rsid w:val="00DB74D3"/>
    <w:rsid w:val="00DC0860"/>
    <w:rsid w:val="00DC1E0E"/>
    <w:rsid w:val="00DC2267"/>
    <w:rsid w:val="00DC2FA1"/>
    <w:rsid w:val="00DC3873"/>
    <w:rsid w:val="00DC4F72"/>
    <w:rsid w:val="00DC60CD"/>
    <w:rsid w:val="00DC65B4"/>
    <w:rsid w:val="00DC72EF"/>
    <w:rsid w:val="00DD01BA"/>
    <w:rsid w:val="00DD0C5F"/>
    <w:rsid w:val="00DD1511"/>
    <w:rsid w:val="00DD243A"/>
    <w:rsid w:val="00DD268A"/>
    <w:rsid w:val="00DD3662"/>
    <w:rsid w:val="00DD369D"/>
    <w:rsid w:val="00DD3FB2"/>
    <w:rsid w:val="00DD4157"/>
    <w:rsid w:val="00DD457A"/>
    <w:rsid w:val="00DD4ACC"/>
    <w:rsid w:val="00DD5712"/>
    <w:rsid w:val="00DD63AE"/>
    <w:rsid w:val="00DD6CD5"/>
    <w:rsid w:val="00DD7981"/>
    <w:rsid w:val="00DE05F0"/>
    <w:rsid w:val="00DE0B7D"/>
    <w:rsid w:val="00DE1FE8"/>
    <w:rsid w:val="00DE2489"/>
    <w:rsid w:val="00DE2B57"/>
    <w:rsid w:val="00DE3165"/>
    <w:rsid w:val="00DE3F88"/>
    <w:rsid w:val="00DE45DA"/>
    <w:rsid w:val="00DE487B"/>
    <w:rsid w:val="00DE52AA"/>
    <w:rsid w:val="00DE5817"/>
    <w:rsid w:val="00DE5D8A"/>
    <w:rsid w:val="00DE6173"/>
    <w:rsid w:val="00DE6D44"/>
    <w:rsid w:val="00DE7FB5"/>
    <w:rsid w:val="00DF0070"/>
    <w:rsid w:val="00DF02BB"/>
    <w:rsid w:val="00DF1081"/>
    <w:rsid w:val="00DF2722"/>
    <w:rsid w:val="00DF2ABC"/>
    <w:rsid w:val="00DF35E4"/>
    <w:rsid w:val="00DF46A4"/>
    <w:rsid w:val="00DF56B3"/>
    <w:rsid w:val="00DF57DB"/>
    <w:rsid w:val="00DF62B2"/>
    <w:rsid w:val="00DF7286"/>
    <w:rsid w:val="00DF7884"/>
    <w:rsid w:val="00DF7A89"/>
    <w:rsid w:val="00E046BC"/>
    <w:rsid w:val="00E04C45"/>
    <w:rsid w:val="00E05C04"/>
    <w:rsid w:val="00E0716A"/>
    <w:rsid w:val="00E10317"/>
    <w:rsid w:val="00E10DD0"/>
    <w:rsid w:val="00E1130E"/>
    <w:rsid w:val="00E113E8"/>
    <w:rsid w:val="00E12241"/>
    <w:rsid w:val="00E1256A"/>
    <w:rsid w:val="00E15486"/>
    <w:rsid w:val="00E16752"/>
    <w:rsid w:val="00E16C47"/>
    <w:rsid w:val="00E2092C"/>
    <w:rsid w:val="00E22B9D"/>
    <w:rsid w:val="00E24131"/>
    <w:rsid w:val="00E24410"/>
    <w:rsid w:val="00E24970"/>
    <w:rsid w:val="00E24CA9"/>
    <w:rsid w:val="00E25DC6"/>
    <w:rsid w:val="00E2724A"/>
    <w:rsid w:val="00E27739"/>
    <w:rsid w:val="00E301F4"/>
    <w:rsid w:val="00E30281"/>
    <w:rsid w:val="00E315F9"/>
    <w:rsid w:val="00E317A8"/>
    <w:rsid w:val="00E346ED"/>
    <w:rsid w:val="00E349F4"/>
    <w:rsid w:val="00E34E27"/>
    <w:rsid w:val="00E37101"/>
    <w:rsid w:val="00E40020"/>
    <w:rsid w:val="00E40B4B"/>
    <w:rsid w:val="00E41575"/>
    <w:rsid w:val="00E42B09"/>
    <w:rsid w:val="00E43A44"/>
    <w:rsid w:val="00E444C0"/>
    <w:rsid w:val="00E4476E"/>
    <w:rsid w:val="00E458C7"/>
    <w:rsid w:val="00E45CBC"/>
    <w:rsid w:val="00E45F12"/>
    <w:rsid w:val="00E46023"/>
    <w:rsid w:val="00E467FE"/>
    <w:rsid w:val="00E469C6"/>
    <w:rsid w:val="00E518A4"/>
    <w:rsid w:val="00E52FA4"/>
    <w:rsid w:val="00E53B16"/>
    <w:rsid w:val="00E53FCD"/>
    <w:rsid w:val="00E545BF"/>
    <w:rsid w:val="00E55518"/>
    <w:rsid w:val="00E55A9D"/>
    <w:rsid w:val="00E55D55"/>
    <w:rsid w:val="00E56247"/>
    <w:rsid w:val="00E62511"/>
    <w:rsid w:val="00E628B9"/>
    <w:rsid w:val="00E62A1B"/>
    <w:rsid w:val="00E62C19"/>
    <w:rsid w:val="00E62C81"/>
    <w:rsid w:val="00E62DC5"/>
    <w:rsid w:val="00E6412F"/>
    <w:rsid w:val="00E643BB"/>
    <w:rsid w:val="00E648F9"/>
    <w:rsid w:val="00E65B10"/>
    <w:rsid w:val="00E66173"/>
    <w:rsid w:val="00E677D1"/>
    <w:rsid w:val="00E70B1B"/>
    <w:rsid w:val="00E72137"/>
    <w:rsid w:val="00E72470"/>
    <w:rsid w:val="00E72476"/>
    <w:rsid w:val="00E72D95"/>
    <w:rsid w:val="00E72F30"/>
    <w:rsid w:val="00E73570"/>
    <w:rsid w:val="00E73934"/>
    <w:rsid w:val="00E73AEB"/>
    <w:rsid w:val="00E73B34"/>
    <w:rsid w:val="00E73E32"/>
    <w:rsid w:val="00E74466"/>
    <w:rsid w:val="00E75D59"/>
    <w:rsid w:val="00E761B6"/>
    <w:rsid w:val="00E76F2F"/>
    <w:rsid w:val="00E80049"/>
    <w:rsid w:val="00E81928"/>
    <w:rsid w:val="00E82FC0"/>
    <w:rsid w:val="00E831EE"/>
    <w:rsid w:val="00E8350E"/>
    <w:rsid w:val="00E8372B"/>
    <w:rsid w:val="00E84D15"/>
    <w:rsid w:val="00E85592"/>
    <w:rsid w:val="00E86541"/>
    <w:rsid w:val="00E90912"/>
    <w:rsid w:val="00E90EF4"/>
    <w:rsid w:val="00E90F50"/>
    <w:rsid w:val="00E9125D"/>
    <w:rsid w:val="00E91F85"/>
    <w:rsid w:val="00E92100"/>
    <w:rsid w:val="00E9259C"/>
    <w:rsid w:val="00E93784"/>
    <w:rsid w:val="00E9421F"/>
    <w:rsid w:val="00E94884"/>
    <w:rsid w:val="00E949FD"/>
    <w:rsid w:val="00E94C45"/>
    <w:rsid w:val="00E94F34"/>
    <w:rsid w:val="00E9538D"/>
    <w:rsid w:val="00E95745"/>
    <w:rsid w:val="00E95C3E"/>
    <w:rsid w:val="00E96931"/>
    <w:rsid w:val="00E971C7"/>
    <w:rsid w:val="00E974CE"/>
    <w:rsid w:val="00E97CF9"/>
    <w:rsid w:val="00EA51CC"/>
    <w:rsid w:val="00EA6971"/>
    <w:rsid w:val="00EB03F5"/>
    <w:rsid w:val="00EB0E93"/>
    <w:rsid w:val="00EB2BD0"/>
    <w:rsid w:val="00EB452B"/>
    <w:rsid w:val="00EB4F50"/>
    <w:rsid w:val="00EB6717"/>
    <w:rsid w:val="00EB7C86"/>
    <w:rsid w:val="00EC0AA4"/>
    <w:rsid w:val="00EC1CF8"/>
    <w:rsid w:val="00EC1E19"/>
    <w:rsid w:val="00EC2584"/>
    <w:rsid w:val="00EC271A"/>
    <w:rsid w:val="00EC4313"/>
    <w:rsid w:val="00EC4F3A"/>
    <w:rsid w:val="00EC5F75"/>
    <w:rsid w:val="00EC5FC1"/>
    <w:rsid w:val="00EC64E5"/>
    <w:rsid w:val="00EC6BA1"/>
    <w:rsid w:val="00EC6F59"/>
    <w:rsid w:val="00EC764A"/>
    <w:rsid w:val="00EC78B0"/>
    <w:rsid w:val="00EC7EED"/>
    <w:rsid w:val="00ED126A"/>
    <w:rsid w:val="00ED1BBC"/>
    <w:rsid w:val="00ED2306"/>
    <w:rsid w:val="00ED26D1"/>
    <w:rsid w:val="00ED29A2"/>
    <w:rsid w:val="00ED3642"/>
    <w:rsid w:val="00ED37DC"/>
    <w:rsid w:val="00ED38BC"/>
    <w:rsid w:val="00ED3A30"/>
    <w:rsid w:val="00ED3E50"/>
    <w:rsid w:val="00ED4D3F"/>
    <w:rsid w:val="00ED4FA4"/>
    <w:rsid w:val="00ED61D2"/>
    <w:rsid w:val="00ED722B"/>
    <w:rsid w:val="00ED74EA"/>
    <w:rsid w:val="00ED79B2"/>
    <w:rsid w:val="00EE0752"/>
    <w:rsid w:val="00EE08EE"/>
    <w:rsid w:val="00EE1E41"/>
    <w:rsid w:val="00EE2472"/>
    <w:rsid w:val="00EE401C"/>
    <w:rsid w:val="00EE41CA"/>
    <w:rsid w:val="00EE43C3"/>
    <w:rsid w:val="00EE466F"/>
    <w:rsid w:val="00EE4F9D"/>
    <w:rsid w:val="00EE560E"/>
    <w:rsid w:val="00EE5C47"/>
    <w:rsid w:val="00EE6296"/>
    <w:rsid w:val="00EE6348"/>
    <w:rsid w:val="00EE6406"/>
    <w:rsid w:val="00EE69B8"/>
    <w:rsid w:val="00EE75E7"/>
    <w:rsid w:val="00EE772B"/>
    <w:rsid w:val="00EF0B8A"/>
    <w:rsid w:val="00EF2171"/>
    <w:rsid w:val="00EF3EE7"/>
    <w:rsid w:val="00EF4519"/>
    <w:rsid w:val="00EF4FE7"/>
    <w:rsid w:val="00EF6F17"/>
    <w:rsid w:val="00EF71DD"/>
    <w:rsid w:val="00F0129F"/>
    <w:rsid w:val="00F027B0"/>
    <w:rsid w:val="00F04570"/>
    <w:rsid w:val="00F04DAC"/>
    <w:rsid w:val="00F0650B"/>
    <w:rsid w:val="00F06F8B"/>
    <w:rsid w:val="00F07D04"/>
    <w:rsid w:val="00F10C5F"/>
    <w:rsid w:val="00F11952"/>
    <w:rsid w:val="00F1219F"/>
    <w:rsid w:val="00F12E04"/>
    <w:rsid w:val="00F12FA2"/>
    <w:rsid w:val="00F13152"/>
    <w:rsid w:val="00F134C9"/>
    <w:rsid w:val="00F1451F"/>
    <w:rsid w:val="00F146FD"/>
    <w:rsid w:val="00F1551A"/>
    <w:rsid w:val="00F1566F"/>
    <w:rsid w:val="00F156EE"/>
    <w:rsid w:val="00F17855"/>
    <w:rsid w:val="00F17D13"/>
    <w:rsid w:val="00F22772"/>
    <w:rsid w:val="00F22D0E"/>
    <w:rsid w:val="00F240AB"/>
    <w:rsid w:val="00F268F7"/>
    <w:rsid w:val="00F26B28"/>
    <w:rsid w:val="00F27484"/>
    <w:rsid w:val="00F27649"/>
    <w:rsid w:val="00F27A87"/>
    <w:rsid w:val="00F30313"/>
    <w:rsid w:val="00F3087D"/>
    <w:rsid w:val="00F3096D"/>
    <w:rsid w:val="00F30EB0"/>
    <w:rsid w:val="00F31238"/>
    <w:rsid w:val="00F322CC"/>
    <w:rsid w:val="00F33F19"/>
    <w:rsid w:val="00F36862"/>
    <w:rsid w:val="00F371D0"/>
    <w:rsid w:val="00F374EF"/>
    <w:rsid w:val="00F37EC9"/>
    <w:rsid w:val="00F4110C"/>
    <w:rsid w:val="00F42CEC"/>
    <w:rsid w:val="00F42F6F"/>
    <w:rsid w:val="00F4314E"/>
    <w:rsid w:val="00F4384C"/>
    <w:rsid w:val="00F4615D"/>
    <w:rsid w:val="00F46508"/>
    <w:rsid w:val="00F46B24"/>
    <w:rsid w:val="00F46C1B"/>
    <w:rsid w:val="00F46CAC"/>
    <w:rsid w:val="00F46E0D"/>
    <w:rsid w:val="00F4769D"/>
    <w:rsid w:val="00F4789D"/>
    <w:rsid w:val="00F503CB"/>
    <w:rsid w:val="00F51C36"/>
    <w:rsid w:val="00F529B2"/>
    <w:rsid w:val="00F5344C"/>
    <w:rsid w:val="00F53940"/>
    <w:rsid w:val="00F5615D"/>
    <w:rsid w:val="00F569CA"/>
    <w:rsid w:val="00F56DCA"/>
    <w:rsid w:val="00F56E99"/>
    <w:rsid w:val="00F575E7"/>
    <w:rsid w:val="00F57903"/>
    <w:rsid w:val="00F61641"/>
    <w:rsid w:val="00F6370E"/>
    <w:rsid w:val="00F638AD"/>
    <w:rsid w:val="00F638E8"/>
    <w:rsid w:val="00F6416C"/>
    <w:rsid w:val="00F64439"/>
    <w:rsid w:val="00F6566A"/>
    <w:rsid w:val="00F6567D"/>
    <w:rsid w:val="00F65AE6"/>
    <w:rsid w:val="00F65DA6"/>
    <w:rsid w:val="00F712FA"/>
    <w:rsid w:val="00F73AE2"/>
    <w:rsid w:val="00F7403C"/>
    <w:rsid w:val="00F7470E"/>
    <w:rsid w:val="00F75394"/>
    <w:rsid w:val="00F75A52"/>
    <w:rsid w:val="00F7650D"/>
    <w:rsid w:val="00F77888"/>
    <w:rsid w:val="00F8014E"/>
    <w:rsid w:val="00F80401"/>
    <w:rsid w:val="00F814F5"/>
    <w:rsid w:val="00F81B3F"/>
    <w:rsid w:val="00F82ECF"/>
    <w:rsid w:val="00F83F53"/>
    <w:rsid w:val="00F85973"/>
    <w:rsid w:val="00F87BA1"/>
    <w:rsid w:val="00F87DA0"/>
    <w:rsid w:val="00F914C2"/>
    <w:rsid w:val="00F93180"/>
    <w:rsid w:val="00F93E69"/>
    <w:rsid w:val="00F94263"/>
    <w:rsid w:val="00F94732"/>
    <w:rsid w:val="00F9492E"/>
    <w:rsid w:val="00F95ABE"/>
    <w:rsid w:val="00F96DBA"/>
    <w:rsid w:val="00FA1726"/>
    <w:rsid w:val="00FA1B4E"/>
    <w:rsid w:val="00FA1ED6"/>
    <w:rsid w:val="00FA2D6C"/>
    <w:rsid w:val="00FA36DE"/>
    <w:rsid w:val="00FA449A"/>
    <w:rsid w:val="00FA5334"/>
    <w:rsid w:val="00FA53A9"/>
    <w:rsid w:val="00FA6C36"/>
    <w:rsid w:val="00FA7458"/>
    <w:rsid w:val="00FA74FA"/>
    <w:rsid w:val="00FA7A71"/>
    <w:rsid w:val="00FA7BE2"/>
    <w:rsid w:val="00FB0238"/>
    <w:rsid w:val="00FB115D"/>
    <w:rsid w:val="00FB3476"/>
    <w:rsid w:val="00FB3A7D"/>
    <w:rsid w:val="00FB41F8"/>
    <w:rsid w:val="00FB4C9F"/>
    <w:rsid w:val="00FB5286"/>
    <w:rsid w:val="00FB5682"/>
    <w:rsid w:val="00FB59C0"/>
    <w:rsid w:val="00FB5CD1"/>
    <w:rsid w:val="00FB72C9"/>
    <w:rsid w:val="00FB7E56"/>
    <w:rsid w:val="00FC1B05"/>
    <w:rsid w:val="00FC2676"/>
    <w:rsid w:val="00FC36F0"/>
    <w:rsid w:val="00FC4300"/>
    <w:rsid w:val="00FC45EC"/>
    <w:rsid w:val="00FC5B59"/>
    <w:rsid w:val="00FC5C3C"/>
    <w:rsid w:val="00FC5E45"/>
    <w:rsid w:val="00FC755B"/>
    <w:rsid w:val="00FC7CDE"/>
    <w:rsid w:val="00FD00D3"/>
    <w:rsid w:val="00FD2713"/>
    <w:rsid w:val="00FD3618"/>
    <w:rsid w:val="00FD3ADF"/>
    <w:rsid w:val="00FD433C"/>
    <w:rsid w:val="00FD5EC3"/>
    <w:rsid w:val="00FE17AA"/>
    <w:rsid w:val="00FE1987"/>
    <w:rsid w:val="00FE1AB6"/>
    <w:rsid w:val="00FE1B65"/>
    <w:rsid w:val="00FE2011"/>
    <w:rsid w:val="00FE25B9"/>
    <w:rsid w:val="00FE3BA9"/>
    <w:rsid w:val="00FE4AFF"/>
    <w:rsid w:val="00FE5D34"/>
    <w:rsid w:val="00FE62FC"/>
    <w:rsid w:val="00FE670B"/>
    <w:rsid w:val="00FE68B7"/>
    <w:rsid w:val="00FE77CD"/>
    <w:rsid w:val="00FE7AB4"/>
    <w:rsid w:val="00FF09CA"/>
    <w:rsid w:val="00FF1C79"/>
    <w:rsid w:val="00FF29E2"/>
    <w:rsid w:val="00FF3707"/>
    <w:rsid w:val="00FF43C4"/>
    <w:rsid w:val="00FF526E"/>
    <w:rsid w:val="00FF6E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CE9D8BA"/>
  <w15:docId w15:val="{05E8DF26-EDAB-4D94-8BB0-DEA6520C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pPr>
      <w:numPr>
        <w:numId w:val="1"/>
      </w:numPr>
      <w:spacing w:before="238" w:after="357"/>
      <w:jc w:val="center"/>
      <w:outlineLvl w:val="0"/>
    </w:pPr>
    <w:rPr>
      <w:b/>
      <w:kern w:val="0"/>
      <w:szCs w:val="36"/>
    </w:rPr>
  </w:style>
  <w:style w:type="paragraph" w:styleId="Heading2">
    <w:name w:val="heading 2"/>
    <w:basedOn w:val="Heading"/>
    <w:next w:val="TEUnsoed-TextBodyspasi2"/>
    <w:qFormat/>
    <w:pPr>
      <w:numPr>
        <w:ilvl w:val="1"/>
        <w:numId w:val="1"/>
      </w:numPr>
      <w:tabs>
        <w:tab w:val="clear" w:pos="710"/>
        <w:tab w:val="num" w:pos="0"/>
      </w:tabs>
      <w:spacing w:before="198" w:after="119"/>
      <w:ind w:left="576"/>
      <w:outlineLvl w:val="1"/>
    </w:pPr>
    <w:rPr>
      <w:b/>
      <w:szCs w:val="32"/>
    </w:rPr>
  </w:style>
  <w:style w:type="paragraph" w:styleId="Heading3">
    <w:name w:val="heading 3"/>
    <w:basedOn w:val="Heading"/>
    <w:next w:val="TEUnsoed-TextBodyspasi2"/>
    <w:link w:val="Heading3Char"/>
    <w:qFormat/>
    <w:pPr>
      <w:numPr>
        <w:ilvl w:val="2"/>
        <w:numId w:val="1"/>
      </w:numPr>
      <w:spacing w:before="113" w:after="119"/>
      <w:outlineLvl w:val="2"/>
    </w:pPr>
    <w:rPr>
      <w:b/>
      <w:color w:val="000000"/>
    </w:rPr>
  </w:style>
  <w:style w:type="paragraph" w:styleId="Heading4">
    <w:name w:val="heading 4"/>
    <w:basedOn w:val="Heading"/>
    <w:next w:val="TEUnsoed-TextBodyspasi2"/>
    <w:qFormat/>
    <w:pPr>
      <w:numPr>
        <w:ilvl w:val="3"/>
        <w:numId w:val="1"/>
      </w:numPr>
      <w:spacing w:before="120"/>
      <w:outlineLvl w:val="3"/>
    </w:pPr>
    <w:rPr>
      <w:b/>
      <w:iCs/>
      <w:color w:val="000000"/>
      <w:szCs w:val="27"/>
    </w:rPr>
  </w:style>
  <w:style w:type="paragraph" w:styleId="Heading5">
    <w:name w:val="heading 5"/>
    <w:basedOn w:val="Heading"/>
    <w:next w:val="TEUnsoed-Title"/>
    <w:qFormat/>
    <w:pPr>
      <w:numPr>
        <w:ilvl w:val="4"/>
        <w:numId w:val="1"/>
      </w:numPr>
      <w:spacing w:before="120" w:after="60"/>
      <w:outlineLvl w:val="4"/>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pPr>
      <w:spacing w:line="480" w:lineRule="auto"/>
      <w:ind w:firstLine="850"/>
      <w:jc w:val="both"/>
    </w:pPr>
  </w:style>
  <w:style w:type="paragraph" w:customStyle="1" w:styleId="TEUnsoed-TextBodyspasi2">
    <w:name w:val="TE Unsoed - Text Body spasi 2"/>
    <w:basedOn w:val="TEUnsoed-TextBodyspasi1"/>
    <w:pPr>
      <w:spacing w:line="480" w:lineRule="auto"/>
    </w:pPr>
  </w:style>
  <w:style w:type="paragraph" w:customStyle="1" w:styleId="TEUnsoed-TextBodyspasi1">
    <w:name w:val="TE Unsoed - Text Body spasi 1"/>
    <w:basedOn w:val="BodyText"/>
    <w:pPr>
      <w:spacing w:before="57" w:after="57" w:line="240" w:lineRule="auto"/>
    </w:pPr>
  </w:style>
  <w:style w:type="character" w:customStyle="1" w:styleId="Heading3Char">
    <w:name w:val="Heading 3 Char"/>
    <w:basedOn w:val="DefaultParagraphFont"/>
    <w:link w:val="Heading3"/>
    <w:rsid w:val="00FA6C36"/>
    <w:rPr>
      <w:rFonts w:ascii="Liberation Serif" w:eastAsia="Droid Sans Fallback" w:hAnsi="Liberation Serif" w:cs="FreeSans"/>
      <w:b/>
      <w:color w:val="000000"/>
      <w:kern w:val="1"/>
      <w:sz w:val="24"/>
      <w:szCs w:val="28"/>
      <w:lang w:val="id-ID" w:eastAsia="zh-CN" w:bidi="hi-IN"/>
    </w:rPr>
  </w:style>
  <w:style w:type="paragraph" w:customStyle="1" w:styleId="TEUnsoed-Title">
    <w:name w:val="TE Unsoed - Title"/>
    <w:basedOn w:val="Title"/>
    <w:rPr>
      <w:caps/>
    </w:rPr>
  </w:style>
  <w:style w:type="paragraph" w:styleId="Title">
    <w:name w:val="Title"/>
    <w:basedOn w:val="Heading"/>
    <w:next w:val="Subtitle"/>
    <w:uiPriority w:val="1"/>
    <w:qFormat/>
    <w:pPr>
      <w:jc w:val="center"/>
    </w:pPr>
    <w:rPr>
      <w:b/>
      <w:sz w:val="28"/>
      <w:szCs w:val="56"/>
    </w:rPr>
  </w:style>
  <w:style w:type="paragraph" w:styleId="Subtitle">
    <w:name w:val="Subtitle"/>
    <w:basedOn w:val="Heading"/>
    <w:qFormat/>
    <w:pPr>
      <w:spacing w:before="0" w:after="0"/>
      <w:jc w:val="center"/>
    </w:pPr>
    <w:rPr>
      <w:sz w:val="28"/>
      <w:szCs w:val="36"/>
    </w:rPr>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styleId="List">
    <w:name w:val="List"/>
    <w:basedOn w:val="BodyText"/>
    <w:autoRedefine/>
  </w:style>
  <w:style w:type="paragraph" w:styleId="Caption">
    <w:name w:val="caption"/>
    <w:basedOn w:val="Normal"/>
    <w:qFormat/>
    <w:rsid w:val="002559A3"/>
    <w:pPr>
      <w:suppressLineNumbers/>
      <w:spacing w:before="120" w:after="120"/>
      <w:jc w:val="center"/>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OC1">
    <w:name w:val="toc 1"/>
    <w:basedOn w:val="Index"/>
    <w:uiPriority w:val="39"/>
    <w:pPr>
      <w:tabs>
        <w:tab w:val="right" w:leader="dot" w:pos="9638"/>
      </w:tabs>
      <w:spacing w:before="142"/>
    </w:pPr>
  </w:style>
  <w:style w:type="paragraph" w:styleId="Footer">
    <w:name w:val="footer"/>
    <w:basedOn w:val="Normal"/>
    <w:pPr>
      <w:suppressLineNumbers/>
      <w:tabs>
        <w:tab w:val="center" w:pos="4819"/>
        <w:tab w:val="right" w:pos="9638"/>
      </w:tabs>
    </w:pPr>
    <w:rPr>
      <w:sz w:val="22"/>
    </w:rPr>
  </w:style>
  <w:style w:type="paragraph" w:styleId="BodyTextIndent">
    <w:name w:val="Body Text Indent"/>
    <w:basedOn w:val="BodyText"/>
    <w:pPr>
      <w:ind w:left="283" w:firstLine="0"/>
    </w:pPr>
  </w:style>
  <w:style w:type="paragraph" w:styleId="Header">
    <w:name w:val="header"/>
    <w:basedOn w:val="Normal"/>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styleId="TOC2">
    <w:name w:val="toc 2"/>
    <w:basedOn w:val="Index"/>
    <w:uiPriority w:val="39"/>
    <w:pPr>
      <w:tabs>
        <w:tab w:val="right" w:pos="850"/>
        <w:tab w:val="right" w:leader="dot" w:pos="9355"/>
      </w:tabs>
      <w:spacing w:before="85" w:after="28"/>
      <w:ind w:left="850" w:hanging="567"/>
    </w:pPr>
  </w:style>
  <w:style w:type="paragraph" w:styleId="TOC3">
    <w:name w:val="toc 3"/>
    <w:basedOn w:val="Index"/>
    <w:uiPriority w:val="39"/>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styleId="TOC4">
    <w:name w:val="toc 4"/>
    <w:basedOn w:val="Index"/>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rsid w:val="00915846"/>
    <w:pPr>
      <w:numPr>
        <w:numId w:val="2"/>
      </w:numPr>
      <w:jc w:val="both"/>
    </w:pPr>
    <w:rPr>
      <w:lang w:val="en-US"/>
    </w:r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styleId="EndnoteText">
    <w:name w:val="endnote text"/>
    <w:basedOn w:val="Normal"/>
    <w:link w:val="EndnoteTextChar"/>
    <w:uiPriority w:val="99"/>
    <w:semiHidden/>
    <w:unhideWhenUsed/>
    <w:rsid w:val="001A2174"/>
    <w:rPr>
      <w:rFonts w:cs="Mangal"/>
      <w:sz w:val="20"/>
      <w:szCs w:val="18"/>
    </w:rPr>
  </w:style>
  <w:style w:type="character" w:customStyle="1" w:styleId="EndnoteTextChar">
    <w:name w:val="Endnote Text Char"/>
    <w:basedOn w:val="DefaultParagraphFont"/>
    <w:link w:val="EndnoteText"/>
    <w:uiPriority w:val="99"/>
    <w:semiHidden/>
    <w:rsid w:val="001A2174"/>
    <w:rPr>
      <w:rFonts w:ascii="Liberation Serif" w:eastAsia="DejaVu Sans" w:hAnsi="Liberation Serif" w:cs="Mangal"/>
      <w:kern w:val="1"/>
      <w:szCs w:val="18"/>
      <w:lang w:val="id-ID" w:eastAsia="zh-CN" w:bidi="hi-IN"/>
    </w:rPr>
  </w:style>
  <w:style w:type="character" w:customStyle="1" w:styleId="tlid-translation">
    <w:name w:val="tlid-translation"/>
    <w:basedOn w:val="DefaultParagraphFont"/>
    <w:rsid w:val="00A163DA"/>
  </w:style>
  <w:style w:type="table" w:styleId="TableGrid">
    <w:name w:val="Table Grid"/>
    <w:basedOn w:val="TableNormal"/>
    <w:uiPriority w:val="39"/>
    <w:rsid w:val="00AB2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F1CF0"/>
    <w:rPr>
      <w:rFonts w:cs="Mangal"/>
      <w:szCs w:val="21"/>
    </w:rPr>
  </w:style>
  <w:style w:type="paragraph" w:styleId="TableofFigures">
    <w:name w:val="table of figures"/>
    <w:basedOn w:val="Normal"/>
    <w:next w:val="Normal"/>
    <w:uiPriority w:val="99"/>
    <w:unhideWhenUsed/>
    <w:rsid w:val="002559A3"/>
    <w:rPr>
      <w:rFonts w:cs="Mangal"/>
      <w:szCs w:val="21"/>
    </w:rPr>
  </w:style>
  <w:style w:type="character" w:customStyle="1" w:styleId="jlqj4b">
    <w:name w:val="jlqj4b"/>
    <w:basedOn w:val="DefaultParagraphFont"/>
    <w:rsid w:val="007F5689"/>
  </w:style>
  <w:style w:type="character" w:customStyle="1" w:styleId="hgkelc">
    <w:name w:val="hgkelc"/>
    <w:basedOn w:val="DefaultParagraphFont"/>
    <w:rsid w:val="00554ACA"/>
  </w:style>
  <w:style w:type="paragraph" w:styleId="BalloonText">
    <w:name w:val="Balloon Text"/>
    <w:basedOn w:val="Normal"/>
    <w:link w:val="BalloonTextChar"/>
    <w:uiPriority w:val="99"/>
    <w:semiHidden/>
    <w:unhideWhenUsed/>
    <w:rsid w:val="00F575E7"/>
    <w:rPr>
      <w:rFonts w:ascii="Tahoma" w:hAnsi="Tahoma" w:cs="Mangal"/>
      <w:sz w:val="16"/>
      <w:szCs w:val="14"/>
    </w:rPr>
  </w:style>
  <w:style w:type="character" w:customStyle="1" w:styleId="BalloonTextChar">
    <w:name w:val="Balloon Text Char"/>
    <w:basedOn w:val="DefaultParagraphFont"/>
    <w:link w:val="BalloonText"/>
    <w:uiPriority w:val="99"/>
    <w:semiHidden/>
    <w:rsid w:val="00F575E7"/>
    <w:rPr>
      <w:rFonts w:ascii="Tahoma" w:eastAsia="DejaVu Sans" w:hAnsi="Tahoma" w:cs="Mangal"/>
      <w:kern w:val="1"/>
      <w:sz w:val="16"/>
      <w:szCs w:val="14"/>
      <w:lang w:val="id-ID" w:eastAsia="zh-CN" w:bidi="hi-IN"/>
    </w:rPr>
  </w:style>
  <w:style w:type="paragraph" w:styleId="ListParagraph">
    <w:name w:val="List Paragraph"/>
    <w:basedOn w:val="Normal"/>
    <w:uiPriority w:val="1"/>
    <w:qFormat/>
    <w:rsid w:val="00C027EA"/>
    <w:pPr>
      <w:ind w:left="720"/>
      <w:contextualSpacing/>
    </w:pPr>
    <w:rPr>
      <w:rFonts w:cs="Mangal"/>
      <w:szCs w:val="21"/>
    </w:rPr>
  </w:style>
  <w:style w:type="paragraph" w:styleId="NormalWeb">
    <w:name w:val="Normal (Web)"/>
    <w:basedOn w:val="Normal"/>
    <w:uiPriority w:val="99"/>
    <w:unhideWhenUsed/>
    <w:rsid w:val="00541C0B"/>
    <w:pPr>
      <w:suppressAutoHyphens w:val="0"/>
      <w:spacing w:before="100" w:beforeAutospacing="1" w:after="100" w:afterAutospacing="1"/>
    </w:pPr>
    <w:rPr>
      <w:rFonts w:ascii="Times New Roman" w:eastAsiaTheme="minorEastAsia" w:hAnsi="Times New Roman" w:cs="Times New Roman"/>
      <w:kern w:val="0"/>
      <w:lang w:val="en-US" w:eastAsia="en-US" w:bidi="ar-SA"/>
    </w:rPr>
  </w:style>
  <w:style w:type="paragraph" w:styleId="TOCHeading">
    <w:name w:val="TOC Heading"/>
    <w:basedOn w:val="Heading1"/>
    <w:next w:val="Normal"/>
    <w:uiPriority w:val="39"/>
    <w:unhideWhenUsed/>
    <w:qFormat/>
    <w:rsid w:val="006C32D6"/>
    <w:pPr>
      <w:keepLines/>
      <w:numPr>
        <w:numId w:val="0"/>
      </w:numPr>
      <w:suppressAutoHyphens w:val="0"/>
      <w:spacing w:before="480" w:after="0" w:line="276" w:lineRule="auto"/>
      <w:jc w:val="left"/>
      <w:outlineLvl w:val="9"/>
    </w:pPr>
    <w:rPr>
      <w:rFonts w:asciiTheme="majorHAnsi" w:eastAsiaTheme="majorEastAsia" w:hAnsiTheme="majorHAnsi" w:cstheme="majorBidi"/>
      <w:bCs/>
      <w:color w:val="2F5496" w:themeColor="accent1" w:themeShade="BF"/>
      <w:sz w:val="28"/>
      <w:szCs w:val="28"/>
      <w:lang w:val="en-US" w:eastAsia="ja-JP" w:bidi="ar-SA"/>
    </w:rPr>
  </w:style>
  <w:style w:type="character" w:styleId="PlaceholderText">
    <w:name w:val="Placeholder Text"/>
    <w:basedOn w:val="DefaultParagraphFont"/>
    <w:uiPriority w:val="99"/>
    <w:semiHidden/>
    <w:rsid w:val="003167DA"/>
    <w:rPr>
      <w:color w:val="808080"/>
    </w:rPr>
  </w:style>
  <w:style w:type="character" w:customStyle="1" w:styleId="UnresolvedMention">
    <w:name w:val="Unresolved Mention"/>
    <w:basedOn w:val="DefaultParagraphFont"/>
    <w:uiPriority w:val="99"/>
    <w:semiHidden/>
    <w:unhideWhenUsed/>
    <w:rsid w:val="008E1F51"/>
    <w:rPr>
      <w:color w:val="605E5C"/>
      <w:shd w:val="clear" w:color="auto" w:fill="E1DFDD"/>
    </w:rPr>
  </w:style>
  <w:style w:type="table" w:customStyle="1" w:styleId="TableNormal1">
    <w:name w:val="Table Normal1"/>
    <w:uiPriority w:val="2"/>
    <w:semiHidden/>
    <w:unhideWhenUsed/>
    <w:qFormat/>
    <w:rsid w:val="005213A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213AD"/>
    <w:pPr>
      <w:widowControl w:val="0"/>
      <w:suppressAutoHyphens w:val="0"/>
      <w:autoSpaceDE w:val="0"/>
      <w:autoSpaceDN w:val="0"/>
      <w:spacing w:before="30" w:line="249" w:lineRule="exact"/>
      <w:jc w:val="center"/>
    </w:pPr>
    <w:rPr>
      <w:rFonts w:ascii="Calibri" w:eastAsia="Calibri" w:hAnsi="Calibri" w:cs="Calibri"/>
      <w:kern w:val="0"/>
      <w:sz w:val="22"/>
      <w:szCs w:val="22"/>
      <w:lang w:val="id" w:eastAsia="en-US" w:bidi="ar-SA"/>
    </w:rPr>
  </w:style>
  <w:style w:type="character" w:customStyle="1" w:styleId="Heading1Char">
    <w:name w:val="Heading 1 Char"/>
    <w:basedOn w:val="DefaultParagraphFont"/>
    <w:link w:val="Heading1"/>
    <w:uiPriority w:val="9"/>
    <w:rsid w:val="00E72137"/>
    <w:rPr>
      <w:rFonts w:ascii="Liberation Serif" w:eastAsia="Droid Sans Fallback" w:hAnsi="Liberation Serif" w:cs="FreeSans"/>
      <w:b/>
      <w:sz w:val="24"/>
      <w:szCs w:val="36"/>
      <w:lang w:val="id-ID" w:eastAsia="zh-CN" w:bidi="hi-IN"/>
    </w:rPr>
  </w:style>
  <w:style w:type="character" w:styleId="Emphasis">
    <w:name w:val="Emphasis"/>
    <w:basedOn w:val="DefaultParagraphFont"/>
    <w:uiPriority w:val="20"/>
    <w:qFormat/>
    <w:rsid w:val="001D1CA9"/>
    <w:rPr>
      <w:i/>
      <w:iCs/>
    </w:rPr>
  </w:style>
  <w:style w:type="character" w:customStyle="1" w:styleId="goog-text-highlight">
    <w:name w:val="goog-text-highlight"/>
    <w:basedOn w:val="DefaultParagraphFont"/>
    <w:rsid w:val="00797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86">
      <w:bodyDiv w:val="1"/>
      <w:marLeft w:val="0"/>
      <w:marRight w:val="0"/>
      <w:marTop w:val="0"/>
      <w:marBottom w:val="0"/>
      <w:divBdr>
        <w:top w:val="none" w:sz="0" w:space="0" w:color="auto"/>
        <w:left w:val="none" w:sz="0" w:space="0" w:color="auto"/>
        <w:bottom w:val="none" w:sz="0" w:space="0" w:color="auto"/>
        <w:right w:val="none" w:sz="0" w:space="0" w:color="auto"/>
      </w:divBdr>
    </w:div>
    <w:div w:id="12345786">
      <w:bodyDiv w:val="1"/>
      <w:marLeft w:val="0"/>
      <w:marRight w:val="0"/>
      <w:marTop w:val="0"/>
      <w:marBottom w:val="0"/>
      <w:divBdr>
        <w:top w:val="none" w:sz="0" w:space="0" w:color="auto"/>
        <w:left w:val="none" w:sz="0" w:space="0" w:color="auto"/>
        <w:bottom w:val="none" w:sz="0" w:space="0" w:color="auto"/>
        <w:right w:val="none" w:sz="0" w:space="0" w:color="auto"/>
      </w:divBdr>
    </w:div>
    <w:div w:id="15161927">
      <w:bodyDiv w:val="1"/>
      <w:marLeft w:val="0"/>
      <w:marRight w:val="0"/>
      <w:marTop w:val="0"/>
      <w:marBottom w:val="0"/>
      <w:divBdr>
        <w:top w:val="none" w:sz="0" w:space="0" w:color="auto"/>
        <w:left w:val="none" w:sz="0" w:space="0" w:color="auto"/>
        <w:bottom w:val="none" w:sz="0" w:space="0" w:color="auto"/>
        <w:right w:val="none" w:sz="0" w:space="0" w:color="auto"/>
      </w:divBdr>
    </w:div>
    <w:div w:id="16978305">
      <w:bodyDiv w:val="1"/>
      <w:marLeft w:val="0"/>
      <w:marRight w:val="0"/>
      <w:marTop w:val="0"/>
      <w:marBottom w:val="0"/>
      <w:divBdr>
        <w:top w:val="none" w:sz="0" w:space="0" w:color="auto"/>
        <w:left w:val="none" w:sz="0" w:space="0" w:color="auto"/>
        <w:bottom w:val="none" w:sz="0" w:space="0" w:color="auto"/>
        <w:right w:val="none" w:sz="0" w:space="0" w:color="auto"/>
      </w:divBdr>
    </w:div>
    <w:div w:id="25452974">
      <w:bodyDiv w:val="1"/>
      <w:marLeft w:val="0"/>
      <w:marRight w:val="0"/>
      <w:marTop w:val="0"/>
      <w:marBottom w:val="0"/>
      <w:divBdr>
        <w:top w:val="none" w:sz="0" w:space="0" w:color="auto"/>
        <w:left w:val="none" w:sz="0" w:space="0" w:color="auto"/>
        <w:bottom w:val="none" w:sz="0" w:space="0" w:color="auto"/>
        <w:right w:val="none" w:sz="0" w:space="0" w:color="auto"/>
      </w:divBdr>
    </w:div>
    <w:div w:id="27877090">
      <w:bodyDiv w:val="1"/>
      <w:marLeft w:val="0"/>
      <w:marRight w:val="0"/>
      <w:marTop w:val="0"/>
      <w:marBottom w:val="0"/>
      <w:divBdr>
        <w:top w:val="none" w:sz="0" w:space="0" w:color="auto"/>
        <w:left w:val="none" w:sz="0" w:space="0" w:color="auto"/>
        <w:bottom w:val="none" w:sz="0" w:space="0" w:color="auto"/>
        <w:right w:val="none" w:sz="0" w:space="0" w:color="auto"/>
      </w:divBdr>
    </w:div>
    <w:div w:id="29113685">
      <w:bodyDiv w:val="1"/>
      <w:marLeft w:val="0"/>
      <w:marRight w:val="0"/>
      <w:marTop w:val="0"/>
      <w:marBottom w:val="0"/>
      <w:divBdr>
        <w:top w:val="none" w:sz="0" w:space="0" w:color="auto"/>
        <w:left w:val="none" w:sz="0" w:space="0" w:color="auto"/>
        <w:bottom w:val="none" w:sz="0" w:space="0" w:color="auto"/>
        <w:right w:val="none" w:sz="0" w:space="0" w:color="auto"/>
      </w:divBdr>
    </w:div>
    <w:div w:id="29962788">
      <w:bodyDiv w:val="1"/>
      <w:marLeft w:val="0"/>
      <w:marRight w:val="0"/>
      <w:marTop w:val="0"/>
      <w:marBottom w:val="0"/>
      <w:divBdr>
        <w:top w:val="none" w:sz="0" w:space="0" w:color="auto"/>
        <w:left w:val="none" w:sz="0" w:space="0" w:color="auto"/>
        <w:bottom w:val="none" w:sz="0" w:space="0" w:color="auto"/>
        <w:right w:val="none" w:sz="0" w:space="0" w:color="auto"/>
      </w:divBdr>
    </w:div>
    <w:div w:id="33238791">
      <w:bodyDiv w:val="1"/>
      <w:marLeft w:val="0"/>
      <w:marRight w:val="0"/>
      <w:marTop w:val="0"/>
      <w:marBottom w:val="0"/>
      <w:divBdr>
        <w:top w:val="none" w:sz="0" w:space="0" w:color="auto"/>
        <w:left w:val="none" w:sz="0" w:space="0" w:color="auto"/>
        <w:bottom w:val="none" w:sz="0" w:space="0" w:color="auto"/>
        <w:right w:val="none" w:sz="0" w:space="0" w:color="auto"/>
      </w:divBdr>
    </w:div>
    <w:div w:id="43339825">
      <w:bodyDiv w:val="1"/>
      <w:marLeft w:val="0"/>
      <w:marRight w:val="0"/>
      <w:marTop w:val="0"/>
      <w:marBottom w:val="0"/>
      <w:divBdr>
        <w:top w:val="none" w:sz="0" w:space="0" w:color="auto"/>
        <w:left w:val="none" w:sz="0" w:space="0" w:color="auto"/>
        <w:bottom w:val="none" w:sz="0" w:space="0" w:color="auto"/>
        <w:right w:val="none" w:sz="0" w:space="0" w:color="auto"/>
      </w:divBdr>
    </w:div>
    <w:div w:id="46684607">
      <w:bodyDiv w:val="1"/>
      <w:marLeft w:val="0"/>
      <w:marRight w:val="0"/>
      <w:marTop w:val="0"/>
      <w:marBottom w:val="0"/>
      <w:divBdr>
        <w:top w:val="none" w:sz="0" w:space="0" w:color="auto"/>
        <w:left w:val="none" w:sz="0" w:space="0" w:color="auto"/>
        <w:bottom w:val="none" w:sz="0" w:space="0" w:color="auto"/>
        <w:right w:val="none" w:sz="0" w:space="0" w:color="auto"/>
      </w:divBdr>
    </w:div>
    <w:div w:id="47464443">
      <w:bodyDiv w:val="1"/>
      <w:marLeft w:val="0"/>
      <w:marRight w:val="0"/>
      <w:marTop w:val="0"/>
      <w:marBottom w:val="0"/>
      <w:divBdr>
        <w:top w:val="none" w:sz="0" w:space="0" w:color="auto"/>
        <w:left w:val="none" w:sz="0" w:space="0" w:color="auto"/>
        <w:bottom w:val="none" w:sz="0" w:space="0" w:color="auto"/>
        <w:right w:val="none" w:sz="0" w:space="0" w:color="auto"/>
      </w:divBdr>
    </w:div>
    <w:div w:id="56586662">
      <w:bodyDiv w:val="1"/>
      <w:marLeft w:val="0"/>
      <w:marRight w:val="0"/>
      <w:marTop w:val="0"/>
      <w:marBottom w:val="0"/>
      <w:divBdr>
        <w:top w:val="none" w:sz="0" w:space="0" w:color="auto"/>
        <w:left w:val="none" w:sz="0" w:space="0" w:color="auto"/>
        <w:bottom w:val="none" w:sz="0" w:space="0" w:color="auto"/>
        <w:right w:val="none" w:sz="0" w:space="0" w:color="auto"/>
      </w:divBdr>
    </w:div>
    <w:div w:id="57631435">
      <w:bodyDiv w:val="1"/>
      <w:marLeft w:val="0"/>
      <w:marRight w:val="0"/>
      <w:marTop w:val="0"/>
      <w:marBottom w:val="0"/>
      <w:divBdr>
        <w:top w:val="none" w:sz="0" w:space="0" w:color="auto"/>
        <w:left w:val="none" w:sz="0" w:space="0" w:color="auto"/>
        <w:bottom w:val="none" w:sz="0" w:space="0" w:color="auto"/>
        <w:right w:val="none" w:sz="0" w:space="0" w:color="auto"/>
      </w:divBdr>
    </w:div>
    <w:div w:id="80640538">
      <w:bodyDiv w:val="1"/>
      <w:marLeft w:val="0"/>
      <w:marRight w:val="0"/>
      <w:marTop w:val="0"/>
      <w:marBottom w:val="0"/>
      <w:divBdr>
        <w:top w:val="none" w:sz="0" w:space="0" w:color="auto"/>
        <w:left w:val="none" w:sz="0" w:space="0" w:color="auto"/>
        <w:bottom w:val="none" w:sz="0" w:space="0" w:color="auto"/>
        <w:right w:val="none" w:sz="0" w:space="0" w:color="auto"/>
      </w:divBdr>
    </w:div>
    <w:div w:id="86846455">
      <w:bodyDiv w:val="1"/>
      <w:marLeft w:val="0"/>
      <w:marRight w:val="0"/>
      <w:marTop w:val="0"/>
      <w:marBottom w:val="0"/>
      <w:divBdr>
        <w:top w:val="none" w:sz="0" w:space="0" w:color="auto"/>
        <w:left w:val="none" w:sz="0" w:space="0" w:color="auto"/>
        <w:bottom w:val="none" w:sz="0" w:space="0" w:color="auto"/>
        <w:right w:val="none" w:sz="0" w:space="0" w:color="auto"/>
      </w:divBdr>
    </w:div>
    <w:div w:id="88737627">
      <w:bodyDiv w:val="1"/>
      <w:marLeft w:val="0"/>
      <w:marRight w:val="0"/>
      <w:marTop w:val="0"/>
      <w:marBottom w:val="0"/>
      <w:divBdr>
        <w:top w:val="none" w:sz="0" w:space="0" w:color="auto"/>
        <w:left w:val="none" w:sz="0" w:space="0" w:color="auto"/>
        <w:bottom w:val="none" w:sz="0" w:space="0" w:color="auto"/>
        <w:right w:val="none" w:sz="0" w:space="0" w:color="auto"/>
      </w:divBdr>
    </w:div>
    <w:div w:id="95059455">
      <w:bodyDiv w:val="1"/>
      <w:marLeft w:val="0"/>
      <w:marRight w:val="0"/>
      <w:marTop w:val="0"/>
      <w:marBottom w:val="0"/>
      <w:divBdr>
        <w:top w:val="none" w:sz="0" w:space="0" w:color="auto"/>
        <w:left w:val="none" w:sz="0" w:space="0" w:color="auto"/>
        <w:bottom w:val="none" w:sz="0" w:space="0" w:color="auto"/>
        <w:right w:val="none" w:sz="0" w:space="0" w:color="auto"/>
      </w:divBdr>
    </w:div>
    <w:div w:id="103503621">
      <w:bodyDiv w:val="1"/>
      <w:marLeft w:val="0"/>
      <w:marRight w:val="0"/>
      <w:marTop w:val="0"/>
      <w:marBottom w:val="0"/>
      <w:divBdr>
        <w:top w:val="none" w:sz="0" w:space="0" w:color="auto"/>
        <w:left w:val="none" w:sz="0" w:space="0" w:color="auto"/>
        <w:bottom w:val="none" w:sz="0" w:space="0" w:color="auto"/>
        <w:right w:val="none" w:sz="0" w:space="0" w:color="auto"/>
      </w:divBdr>
    </w:div>
    <w:div w:id="104085913">
      <w:bodyDiv w:val="1"/>
      <w:marLeft w:val="0"/>
      <w:marRight w:val="0"/>
      <w:marTop w:val="0"/>
      <w:marBottom w:val="0"/>
      <w:divBdr>
        <w:top w:val="none" w:sz="0" w:space="0" w:color="auto"/>
        <w:left w:val="none" w:sz="0" w:space="0" w:color="auto"/>
        <w:bottom w:val="none" w:sz="0" w:space="0" w:color="auto"/>
        <w:right w:val="none" w:sz="0" w:space="0" w:color="auto"/>
      </w:divBdr>
    </w:div>
    <w:div w:id="105580729">
      <w:bodyDiv w:val="1"/>
      <w:marLeft w:val="0"/>
      <w:marRight w:val="0"/>
      <w:marTop w:val="0"/>
      <w:marBottom w:val="0"/>
      <w:divBdr>
        <w:top w:val="none" w:sz="0" w:space="0" w:color="auto"/>
        <w:left w:val="none" w:sz="0" w:space="0" w:color="auto"/>
        <w:bottom w:val="none" w:sz="0" w:space="0" w:color="auto"/>
        <w:right w:val="none" w:sz="0" w:space="0" w:color="auto"/>
      </w:divBdr>
    </w:div>
    <w:div w:id="111830510">
      <w:bodyDiv w:val="1"/>
      <w:marLeft w:val="0"/>
      <w:marRight w:val="0"/>
      <w:marTop w:val="0"/>
      <w:marBottom w:val="0"/>
      <w:divBdr>
        <w:top w:val="none" w:sz="0" w:space="0" w:color="auto"/>
        <w:left w:val="none" w:sz="0" w:space="0" w:color="auto"/>
        <w:bottom w:val="none" w:sz="0" w:space="0" w:color="auto"/>
        <w:right w:val="none" w:sz="0" w:space="0" w:color="auto"/>
      </w:divBdr>
    </w:div>
    <w:div w:id="115564567">
      <w:bodyDiv w:val="1"/>
      <w:marLeft w:val="0"/>
      <w:marRight w:val="0"/>
      <w:marTop w:val="0"/>
      <w:marBottom w:val="0"/>
      <w:divBdr>
        <w:top w:val="none" w:sz="0" w:space="0" w:color="auto"/>
        <w:left w:val="none" w:sz="0" w:space="0" w:color="auto"/>
        <w:bottom w:val="none" w:sz="0" w:space="0" w:color="auto"/>
        <w:right w:val="none" w:sz="0" w:space="0" w:color="auto"/>
      </w:divBdr>
    </w:div>
    <w:div w:id="123739433">
      <w:bodyDiv w:val="1"/>
      <w:marLeft w:val="0"/>
      <w:marRight w:val="0"/>
      <w:marTop w:val="0"/>
      <w:marBottom w:val="0"/>
      <w:divBdr>
        <w:top w:val="none" w:sz="0" w:space="0" w:color="auto"/>
        <w:left w:val="none" w:sz="0" w:space="0" w:color="auto"/>
        <w:bottom w:val="none" w:sz="0" w:space="0" w:color="auto"/>
        <w:right w:val="none" w:sz="0" w:space="0" w:color="auto"/>
      </w:divBdr>
    </w:div>
    <w:div w:id="127867261">
      <w:bodyDiv w:val="1"/>
      <w:marLeft w:val="0"/>
      <w:marRight w:val="0"/>
      <w:marTop w:val="0"/>
      <w:marBottom w:val="0"/>
      <w:divBdr>
        <w:top w:val="none" w:sz="0" w:space="0" w:color="auto"/>
        <w:left w:val="none" w:sz="0" w:space="0" w:color="auto"/>
        <w:bottom w:val="none" w:sz="0" w:space="0" w:color="auto"/>
        <w:right w:val="none" w:sz="0" w:space="0" w:color="auto"/>
      </w:divBdr>
      <w:divsChild>
        <w:div w:id="148639024">
          <w:marLeft w:val="0"/>
          <w:marRight w:val="0"/>
          <w:marTop w:val="0"/>
          <w:marBottom w:val="0"/>
          <w:divBdr>
            <w:top w:val="none" w:sz="0" w:space="0" w:color="auto"/>
            <w:left w:val="none" w:sz="0" w:space="0" w:color="auto"/>
            <w:bottom w:val="none" w:sz="0" w:space="0" w:color="auto"/>
            <w:right w:val="none" w:sz="0" w:space="0" w:color="auto"/>
          </w:divBdr>
        </w:div>
        <w:div w:id="728264912">
          <w:marLeft w:val="0"/>
          <w:marRight w:val="0"/>
          <w:marTop w:val="0"/>
          <w:marBottom w:val="0"/>
          <w:divBdr>
            <w:top w:val="none" w:sz="0" w:space="0" w:color="auto"/>
            <w:left w:val="none" w:sz="0" w:space="0" w:color="auto"/>
            <w:bottom w:val="none" w:sz="0" w:space="0" w:color="auto"/>
            <w:right w:val="none" w:sz="0" w:space="0" w:color="auto"/>
          </w:divBdr>
        </w:div>
        <w:div w:id="2001930604">
          <w:marLeft w:val="0"/>
          <w:marRight w:val="0"/>
          <w:marTop w:val="0"/>
          <w:marBottom w:val="0"/>
          <w:divBdr>
            <w:top w:val="none" w:sz="0" w:space="0" w:color="auto"/>
            <w:left w:val="none" w:sz="0" w:space="0" w:color="auto"/>
            <w:bottom w:val="none" w:sz="0" w:space="0" w:color="auto"/>
            <w:right w:val="none" w:sz="0" w:space="0" w:color="auto"/>
          </w:divBdr>
        </w:div>
      </w:divsChild>
    </w:div>
    <w:div w:id="138499320">
      <w:bodyDiv w:val="1"/>
      <w:marLeft w:val="0"/>
      <w:marRight w:val="0"/>
      <w:marTop w:val="0"/>
      <w:marBottom w:val="0"/>
      <w:divBdr>
        <w:top w:val="none" w:sz="0" w:space="0" w:color="auto"/>
        <w:left w:val="none" w:sz="0" w:space="0" w:color="auto"/>
        <w:bottom w:val="none" w:sz="0" w:space="0" w:color="auto"/>
        <w:right w:val="none" w:sz="0" w:space="0" w:color="auto"/>
      </w:divBdr>
      <w:divsChild>
        <w:div w:id="1055540939">
          <w:marLeft w:val="0"/>
          <w:marRight w:val="0"/>
          <w:marTop w:val="0"/>
          <w:marBottom w:val="0"/>
          <w:divBdr>
            <w:top w:val="none" w:sz="0" w:space="0" w:color="auto"/>
            <w:left w:val="none" w:sz="0" w:space="0" w:color="auto"/>
            <w:bottom w:val="none" w:sz="0" w:space="0" w:color="auto"/>
            <w:right w:val="none" w:sz="0" w:space="0" w:color="auto"/>
          </w:divBdr>
          <w:divsChild>
            <w:div w:id="21404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8409">
      <w:bodyDiv w:val="1"/>
      <w:marLeft w:val="0"/>
      <w:marRight w:val="0"/>
      <w:marTop w:val="0"/>
      <w:marBottom w:val="0"/>
      <w:divBdr>
        <w:top w:val="none" w:sz="0" w:space="0" w:color="auto"/>
        <w:left w:val="none" w:sz="0" w:space="0" w:color="auto"/>
        <w:bottom w:val="none" w:sz="0" w:space="0" w:color="auto"/>
        <w:right w:val="none" w:sz="0" w:space="0" w:color="auto"/>
      </w:divBdr>
    </w:div>
    <w:div w:id="160778820">
      <w:bodyDiv w:val="1"/>
      <w:marLeft w:val="0"/>
      <w:marRight w:val="0"/>
      <w:marTop w:val="0"/>
      <w:marBottom w:val="0"/>
      <w:divBdr>
        <w:top w:val="none" w:sz="0" w:space="0" w:color="auto"/>
        <w:left w:val="none" w:sz="0" w:space="0" w:color="auto"/>
        <w:bottom w:val="none" w:sz="0" w:space="0" w:color="auto"/>
        <w:right w:val="none" w:sz="0" w:space="0" w:color="auto"/>
      </w:divBdr>
    </w:div>
    <w:div w:id="161166200">
      <w:bodyDiv w:val="1"/>
      <w:marLeft w:val="0"/>
      <w:marRight w:val="0"/>
      <w:marTop w:val="0"/>
      <w:marBottom w:val="0"/>
      <w:divBdr>
        <w:top w:val="none" w:sz="0" w:space="0" w:color="auto"/>
        <w:left w:val="none" w:sz="0" w:space="0" w:color="auto"/>
        <w:bottom w:val="none" w:sz="0" w:space="0" w:color="auto"/>
        <w:right w:val="none" w:sz="0" w:space="0" w:color="auto"/>
      </w:divBdr>
    </w:div>
    <w:div w:id="172307292">
      <w:bodyDiv w:val="1"/>
      <w:marLeft w:val="0"/>
      <w:marRight w:val="0"/>
      <w:marTop w:val="0"/>
      <w:marBottom w:val="0"/>
      <w:divBdr>
        <w:top w:val="none" w:sz="0" w:space="0" w:color="auto"/>
        <w:left w:val="none" w:sz="0" w:space="0" w:color="auto"/>
        <w:bottom w:val="none" w:sz="0" w:space="0" w:color="auto"/>
        <w:right w:val="none" w:sz="0" w:space="0" w:color="auto"/>
      </w:divBdr>
    </w:div>
    <w:div w:id="174272869">
      <w:bodyDiv w:val="1"/>
      <w:marLeft w:val="0"/>
      <w:marRight w:val="0"/>
      <w:marTop w:val="0"/>
      <w:marBottom w:val="0"/>
      <w:divBdr>
        <w:top w:val="none" w:sz="0" w:space="0" w:color="auto"/>
        <w:left w:val="none" w:sz="0" w:space="0" w:color="auto"/>
        <w:bottom w:val="none" w:sz="0" w:space="0" w:color="auto"/>
        <w:right w:val="none" w:sz="0" w:space="0" w:color="auto"/>
      </w:divBdr>
    </w:div>
    <w:div w:id="174852358">
      <w:bodyDiv w:val="1"/>
      <w:marLeft w:val="0"/>
      <w:marRight w:val="0"/>
      <w:marTop w:val="0"/>
      <w:marBottom w:val="0"/>
      <w:divBdr>
        <w:top w:val="none" w:sz="0" w:space="0" w:color="auto"/>
        <w:left w:val="none" w:sz="0" w:space="0" w:color="auto"/>
        <w:bottom w:val="none" w:sz="0" w:space="0" w:color="auto"/>
        <w:right w:val="none" w:sz="0" w:space="0" w:color="auto"/>
      </w:divBdr>
    </w:div>
    <w:div w:id="208613390">
      <w:bodyDiv w:val="1"/>
      <w:marLeft w:val="0"/>
      <w:marRight w:val="0"/>
      <w:marTop w:val="0"/>
      <w:marBottom w:val="0"/>
      <w:divBdr>
        <w:top w:val="none" w:sz="0" w:space="0" w:color="auto"/>
        <w:left w:val="none" w:sz="0" w:space="0" w:color="auto"/>
        <w:bottom w:val="none" w:sz="0" w:space="0" w:color="auto"/>
        <w:right w:val="none" w:sz="0" w:space="0" w:color="auto"/>
      </w:divBdr>
    </w:div>
    <w:div w:id="212080068">
      <w:bodyDiv w:val="1"/>
      <w:marLeft w:val="0"/>
      <w:marRight w:val="0"/>
      <w:marTop w:val="0"/>
      <w:marBottom w:val="0"/>
      <w:divBdr>
        <w:top w:val="none" w:sz="0" w:space="0" w:color="auto"/>
        <w:left w:val="none" w:sz="0" w:space="0" w:color="auto"/>
        <w:bottom w:val="none" w:sz="0" w:space="0" w:color="auto"/>
        <w:right w:val="none" w:sz="0" w:space="0" w:color="auto"/>
      </w:divBdr>
    </w:div>
    <w:div w:id="223109146">
      <w:bodyDiv w:val="1"/>
      <w:marLeft w:val="0"/>
      <w:marRight w:val="0"/>
      <w:marTop w:val="0"/>
      <w:marBottom w:val="0"/>
      <w:divBdr>
        <w:top w:val="none" w:sz="0" w:space="0" w:color="auto"/>
        <w:left w:val="none" w:sz="0" w:space="0" w:color="auto"/>
        <w:bottom w:val="none" w:sz="0" w:space="0" w:color="auto"/>
        <w:right w:val="none" w:sz="0" w:space="0" w:color="auto"/>
      </w:divBdr>
    </w:div>
    <w:div w:id="224292419">
      <w:bodyDiv w:val="1"/>
      <w:marLeft w:val="0"/>
      <w:marRight w:val="0"/>
      <w:marTop w:val="0"/>
      <w:marBottom w:val="0"/>
      <w:divBdr>
        <w:top w:val="none" w:sz="0" w:space="0" w:color="auto"/>
        <w:left w:val="none" w:sz="0" w:space="0" w:color="auto"/>
        <w:bottom w:val="none" w:sz="0" w:space="0" w:color="auto"/>
        <w:right w:val="none" w:sz="0" w:space="0" w:color="auto"/>
      </w:divBdr>
    </w:div>
    <w:div w:id="224537913">
      <w:bodyDiv w:val="1"/>
      <w:marLeft w:val="0"/>
      <w:marRight w:val="0"/>
      <w:marTop w:val="0"/>
      <w:marBottom w:val="0"/>
      <w:divBdr>
        <w:top w:val="none" w:sz="0" w:space="0" w:color="auto"/>
        <w:left w:val="none" w:sz="0" w:space="0" w:color="auto"/>
        <w:bottom w:val="none" w:sz="0" w:space="0" w:color="auto"/>
        <w:right w:val="none" w:sz="0" w:space="0" w:color="auto"/>
      </w:divBdr>
    </w:div>
    <w:div w:id="228923283">
      <w:bodyDiv w:val="1"/>
      <w:marLeft w:val="0"/>
      <w:marRight w:val="0"/>
      <w:marTop w:val="0"/>
      <w:marBottom w:val="0"/>
      <w:divBdr>
        <w:top w:val="none" w:sz="0" w:space="0" w:color="auto"/>
        <w:left w:val="none" w:sz="0" w:space="0" w:color="auto"/>
        <w:bottom w:val="none" w:sz="0" w:space="0" w:color="auto"/>
        <w:right w:val="none" w:sz="0" w:space="0" w:color="auto"/>
      </w:divBdr>
    </w:div>
    <w:div w:id="235828198">
      <w:bodyDiv w:val="1"/>
      <w:marLeft w:val="0"/>
      <w:marRight w:val="0"/>
      <w:marTop w:val="0"/>
      <w:marBottom w:val="0"/>
      <w:divBdr>
        <w:top w:val="none" w:sz="0" w:space="0" w:color="auto"/>
        <w:left w:val="none" w:sz="0" w:space="0" w:color="auto"/>
        <w:bottom w:val="none" w:sz="0" w:space="0" w:color="auto"/>
        <w:right w:val="none" w:sz="0" w:space="0" w:color="auto"/>
      </w:divBdr>
    </w:div>
    <w:div w:id="238564414">
      <w:bodyDiv w:val="1"/>
      <w:marLeft w:val="0"/>
      <w:marRight w:val="0"/>
      <w:marTop w:val="0"/>
      <w:marBottom w:val="0"/>
      <w:divBdr>
        <w:top w:val="none" w:sz="0" w:space="0" w:color="auto"/>
        <w:left w:val="none" w:sz="0" w:space="0" w:color="auto"/>
        <w:bottom w:val="none" w:sz="0" w:space="0" w:color="auto"/>
        <w:right w:val="none" w:sz="0" w:space="0" w:color="auto"/>
      </w:divBdr>
    </w:div>
    <w:div w:id="244806276">
      <w:bodyDiv w:val="1"/>
      <w:marLeft w:val="0"/>
      <w:marRight w:val="0"/>
      <w:marTop w:val="0"/>
      <w:marBottom w:val="0"/>
      <w:divBdr>
        <w:top w:val="none" w:sz="0" w:space="0" w:color="auto"/>
        <w:left w:val="none" w:sz="0" w:space="0" w:color="auto"/>
        <w:bottom w:val="none" w:sz="0" w:space="0" w:color="auto"/>
        <w:right w:val="none" w:sz="0" w:space="0" w:color="auto"/>
      </w:divBdr>
    </w:div>
    <w:div w:id="259457889">
      <w:bodyDiv w:val="1"/>
      <w:marLeft w:val="0"/>
      <w:marRight w:val="0"/>
      <w:marTop w:val="0"/>
      <w:marBottom w:val="0"/>
      <w:divBdr>
        <w:top w:val="none" w:sz="0" w:space="0" w:color="auto"/>
        <w:left w:val="none" w:sz="0" w:space="0" w:color="auto"/>
        <w:bottom w:val="none" w:sz="0" w:space="0" w:color="auto"/>
        <w:right w:val="none" w:sz="0" w:space="0" w:color="auto"/>
      </w:divBdr>
    </w:div>
    <w:div w:id="263391570">
      <w:bodyDiv w:val="1"/>
      <w:marLeft w:val="0"/>
      <w:marRight w:val="0"/>
      <w:marTop w:val="0"/>
      <w:marBottom w:val="0"/>
      <w:divBdr>
        <w:top w:val="none" w:sz="0" w:space="0" w:color="auto"/>
        <w:left w:val="none" w:sz="0" w:space="0" w:color="auto"/>
        <w:bottom w:val="none" w:sz="0" w:space="0" w:color="auto"/>
        <w:right w:val="none" w:sz="0" w:space="0" w:color="auto"/>
      </w:divBdr>
    </w:div>
    <w:div w:id="266617395">
      <w:bodyDiv w:val="1"/>
      <w:marLeft w:val="0"/>
      <w:marRight w:val="0"/>
      <w:marTop w:val="0"/>
      <w:marBottom w:val="0"/>
      <w:divBdr>
        <w:top w:val="none" w:sz="0" w:space="0" w:color="auto"/>
        <w:left w:val="none" w:sz="0" w:space="0" w:color="auto"/>
        <w:bottom w:val="none" w:sz="0" w:space="0" w:color="auto"/>
        <w:right w:val="none" w:sz="0" w:space="0" w:color="auto"/>
      </w:divBdr>
    </w:div>
    <w:div w:id="289552671">
      <w:bodyDiv w:val="1"/>
      <w:marLeft w:val="0"/>
      <w:marRight w:val="0"/>
      <w:marTop w:val="0"/>
      <w:marBottom w:val="0"/>
      <w:divBdr>
        <w:top w:val="none" w:sz="0" w:space="0" w:color="auto"/>
        <w:left w:val="none" w:sz="0" w:space="0" w:color="auto"/>
        <w:bottom w:val="none" w:sz="0" w:space="0" w:color="auto"/>
        <w:right w:val="none" w:sz="0" w:space="0" w:color="auto"/>
      </w:divBdr>
    </w:div>
    <w:div w:id="307126371">
      <w:bodyDiv w:val="1"/>
      <w:marLeft w:val="0"/>
      <w:marRight w:val="0"/>
      <w:marTop w:val="0"/>
      <w:marBottom w:val="0"/>
      <w:divBdr>
        <w:top w:val="none" w:sz="0" w:space="0" w:color="auto"/>
        <w:left w:val="none" w:sz="0" w:space="0" w:color="auto"/>
        <w:bottom w:val="none" w:sz="0" w:space="0" w:color="auto"/>
        <w:right w:val="none" w:sz="0" w:space="0" w:color="auto"/>
      </w:divBdr>
    </w:div>
    <w:div w:id="311493911">
      <w:bodyDiv w:val="1"/>
      <w:marLeft w:val="0"/>
      <w:marRight w:val="0"/>
      <w:marTop w:val="0"/>
      <w:marBottom w:val="0"/>
      <w:divBdr>
        <w:top w:val="none" w:sz="0" w:space="0" w:color="auto"/>
        <w:left w:val="none" w:sz="0" w:space="0" w:color="auto"/>
        <w:bottom w:val="none" w:sz="0" w:space="0" w:color="auto"/>
        <w:right w:val="none" w:sz="0" w:space="0" w:color="auto"/>
      </w:divBdr>
    </w:div>
    <w:div w:id="312489959">
      <w:bodyDiv w:val="1"/>
      <w:marLeft w:val="0"/>
      <w:marRight w:val="0"/>
      <w:marTop w:val="0"/>
      <w:marBottom w:val="0"/>
      <w:divBdr>
        <w:top w:val="none" w:sz="0" w:space="0" w:color="auto"/>
        <w:left w:val="none" w:sz="0" w:space="0" w:color="auto"/>
        <w:bottom w:val="none" w:sz="0" w:space="0" w:color="auto"/>
        <w:right w:val="none" w:sz="0" w:space="0" w:color="auto"/>
      </w:divBdr>
    </w:div>
    <w:div w:id="314384093">
      <w:bodyDiv w:val="1"/>
      <w:marLeft w:val="0"/>
      <w:marRight w:val="0"/>
      <w:marTop w:val="0"/>
      <w:marBottom w:val="0"/>
      <w:divBdr>
        <w:top w:val="none" w:sz="0" w:space="0" w:color="auto"/>
        <w:left w:val="none" w:sz="0" w:space="0" w:color="auto"/>
        <w:bottom w:val="none" w:sz="0" w:space="0" w:color="auto"/>
        <w:right w:val="none" w:sz="0" w:space="0" w:color="auto"/>
      </w:divBdr>
    </w:div>
    <w:div w:id="319115518">
      <w:bodyDiv w:val="1"/>
      <w:marLeft w:val="0"/>
      <w:marRight w:val="0"/>
      <w:marTop w:val="0"/>
      <w:marBottom w:val="0"/>
      <w:divBdr>
        <w:top w:val="none" w:sz="0" w:space="0" w:color="auto"/>
        <w:left w:val="none" w:sz="0" w:space="0" w:color="auto"/>
        <w:bottom w:val="none" w:sz="0" w:space="0" w:color="auto"/>
        <w:right w:val="none" w:sz="0" w:space="0" w:color="auto"/>
      </w:divBdr>
    </w:div>
    <w:div w:id="322045434">
      <w:bodyDiv w:val="1"/>
      <w:marLeft w:val="0"/>
      <w:marRight w:val="0"/>
      <w:marTop w:val="0"/>
      <w:marBottom w:val="0"/>
      <w:divBdr>
        <w:top w:val="none" w:sz="0" w:space="0" w:color="auto"/>
        <w:left w:val="none" w:sz="0" w:space="0" w:color="auto"/>
        <w:bottom w:val="none" w:sz="0" w:space="0" w:color="auto"/>
        <w:right w:val="none" w:sz="0" w:space="0" w:color="auto"/>
      </w:divBdr>
    </w:div>
    <w:div w:id="323628958">
      <w:bodyDiv w:val="1"/>
      <w:marLeft w:val="0"/>
      <w:marRight w:val="0"/>
      <w:marTop w:val="0"/>
      <w:marBottom w:val="0"/>
      <w:divBdr>
        <w:top w:val="none" w:sz="0" w:space="0" w:color="auto"/>
        <w:left w:val="none" w:sz="0" w:space="0" w:color="auto"/>
        <w:bottom w:val="none" w:sz="0" w:space="0" w:color="auto"/>
        <w:right w:val="none" w:sz="0" w:space="0" w:color="auto"/>
      </w:divBdr>
    </w:div>
    <w:div w:id="324089063">
      <w:bodyDiv w:val="1"/>
      <w:marLeft w:val="0"/>
      <w:marRight w:val="0"/>
      <w:marTop w:val="0"/>
      <w:marBottom w:val="0"/>
      <w:divBdr>
        <w:top w:val="none" w:sz="0" w:space="0" w:color="auto"/>
        <w:left w:val="none" w:sz="0" w:space="0" w:color="auto"/>
        <w:bottom w:val="none" w:sz="0" w:space="0" w:color="auto"/>
        <w:right w:val="none" w:sz="0" w:space="0" w:color="auto"/>
      </w:divBdr>
    </w:div>
    <w:div w:id="326982615">
      <w:bodyDiv w:val="1"/>
      <w:marLeft w:val="0"/>
      <w:marRight w:val="0"/>
      <w:marTop w:val="0"/>
      <w:marBottom w:val="0"/>
      <w:divBdr>
        <w:top w:val="none" w:sz="0" w:space="0" w:color="auto"/>
        <w:left w:val="none" w:sz="0" w:space="0" w:color="auto"/>
        <w:bottom w:val="none" w:sz="0" w:space="0" w:color="auto"/>
        <w:right w:val="none" w:sz="0" w:space="0" w:color="auto"/>
      </w:divBdr>
    </w:div>
    <w:div w:id="327447877">
      <w:bodyDiv w:val="1"/>
      <w:marLeft w:val="0"/>
      <w:marRight w:val="0"/>
      <w:marTop w:val="0"/>
      <w:marBottom w:val="0"/>
      <w:divBdr>
        <w:top w:val="none" w:sz="0" w:space="0" w:color="auto"/>
        <w:left w:val="none" w:sz="0" w:space="0" w:color="auto"/>
        <w:bottom w:val="none" w:sz="0" w:space="0" w:color="auto"/>
        <w:right w:val="none" w:sz="0" w:space="0" w:color="auto"/>
      </w:divBdr>
    </w:div>
    <w:div w:id="329067774">
      <w:bodyDiv w:val="1"/>
      <w:marLeft w:val="0"/>
      <w:marRight w:val="0"/>
      <w:marTop w:val="0"/>
      <w:marBottom w:val="0"/>
      <w:divBdr>
        <w:top w:val="none" w:sz="0" w:space="0" w:color="auto"/>
        <w:left w:val="none" w:sz="0" w:space="0" w:color="auto"/>
        <w:bottom w:val="none" w:sz="0" w:space="0" w:color="auto"/>
        <w:right w:val="none" w:sz="0" w:space="0" w:color="auto"/>
      </w:divBdr>
    </w:div>
    <w:div w:id="334385671">
      <w:bodyDiv w:val="1"/>
      <w:marLeft w:val="0"/>
      <w:marRight w:val="0"/>
      <w:marTop w:val="0"/>
      <w:marBottom w:val="0"/>
      <w:divBdr>
        <w:top w:val="none" w:sz="0" w:space="0" w:color="auto"/>
        <w:left w:val="none" w:sz="0" w:space="0" w:color="auto"/>
        <w:bottom w:val="none" w:sz="0" w:space="0" w:color="auto"/>
        <w:right w:val="none" w:sz="0" w:space="0" w:color="auto"/>
      </w:divBdr>
    </w:div>
    <w:div w:id="336230744">
      <w:bodyDiv w:val="1"/>
      <w:marLeft w:val="0"/>
      <w:marRight w:val="0"/>
      <w:marTop w:val="0"/>
      <w:marBottom w:val="0"/>
      <w:divBdr>
        <w:top w:val="none" w:sz="0" w:space="0" w:color="auto"/>
        <w:left w:val="none" w:sz="0" w:space="0" w:color="auto"/>
        <w:bottom w:val="none" w:sz="0" w:space="0" w:color="auto"/>
        <w:right w:val="none" w:sz="0" w:space="0" w:color="auto"/>
      </w:divBdr>
    </w:div>
    <w:div w:id="337468696">
      <w:bodyDiv w:val="1"/>
      <w:marLeft w:val="0"/>
      <w:marRight w:val="0"/>
      <w:marTop w:val="0"/>
      <w:marBottom w:val="0"/>
      <w:divBdr>
        <w:top w:val="none" w:sz="0" w:space="0" w:color="auto"/>
        <w:left w:val="none" w:sz="0" w:space="0" w:color="auto"/>
        <w:bottom w:val="none" w:sz="0" w:space="0" w:color="auto"/>
        <w:right w:val="none" w:sz="0" w:space="0" w:color="auto"/>
      </w:divBdr>
    </w:div>
    <w:div w:id="338779397">
      <w:bodyDiv w:val="1"/>
      <w:marLeft w:val="0"/>
      <w:marRight w:val="0"/>
      <w:marTop w:val="0"/>
      <w:marBottom w:val="0"/>
      <w:divBdr>
        <w:top w:val="none" w:sz="0" w:space="0" w:color="auto"/>
        <w:left w:val="none" w:sz="0" w:space="0" w:color="auto"/>
        <w:bottom w:val="none" w:sz="0" w:space="0" w:color="auto"/>
        <w:right w:val="none" w:sz="0" w:space="0" w:color="auto"/>
      </w:divBdr>
    </w:div>
    <w:div w:id="341199080">
      <w:bodyDiv w:val="1"/>
      <w:marLeft w:val="0"/>
      <w:marRight w:val="0"/>
      <w:marTop w:val="0"/>
      <w:marBottom w:val="0"/>
      <w:divBdr>
        <w:top w:val="none" w:sz="0" w:space="0" w:color="auto"/>
        <w:left w:val="none" w:sz="0" w:space="0" w:color="auto"/>
        <w:bottom w:val="none" w:sz="0" w:space="0" w:color="auto"/>
        <w:right w:val="none" w:sz="0" w:space="0" w:color="auto"/>
      </w:divBdr>
      <w:divsChild>
        <w:div w:id="1185167394">
          <w:marLeft w:val="0"/>
          <w:marRight w:val="0"/>
          <w:marTop w:val="15"/>
          <w:marBottom w:val="0"/>
          <w:divBdr>
            <w:top w:val="none" w:sz="0" w:space="0" w:color="auto"/>
            <w:left w:val="none" w:sz="0" w:space="0" w:color="auto"/>
            <w:bottom w:val="none" w:sz="0" w:space="0" w:color="auto"/>
            <w:right w:val="none" w:sz="0" w:space="0" w:color="auto"/>
          </w:divBdr>
          <w:divsChild>
            <w:div w:id="88433960">
              <w:marLeft w:val="0"/>
              <w:marRight w:val="0"/>
              <w:marTop w:val="0"/>
              <w:marBottom w:val="0"/>
              <w:divBdr>
                <w:top w:val="none" w:sz="0" w:space="0" w:color="auto"/>
                <w:left w:val="none" w:sz="0" w:space="0" w:color="auto"/>
                <w:bottom w:val="none" w:sz="0" w:space="0" w:color="auto"/>
                <w:right w:val="none" w:sz="0" w:space="0" w:color="auto"/>
              </w:divBdr>
              <w:divsChild>
                <w:div w:id="268850727">
                  <w:marLeft w:val="0"/>
                  <w:marRight w:val="0"/>
                  <w:marTop w:val="0"/>
                  <w:marBottom w:val="0"/>
                  <w:divBdr>
                    <w:top w:val="none" w:sz="0" w:space="0" w:color="auto"/>
                    <w:left w:val="none" w:sz="0" w:space="0" w:color="auto"/>
                    <w:bottom w:val="none" w:sz="0" w:space="0" w:color="auto"/>
                    <w:right w:val="none" w:sz="0" w:space="0" w:color="auto"/>
                  </w:divBdr>
                </w:div>
                <w:div w:id="632834583">
                  <w:marLeft w:val="0"/>
                  <w:marRight w:val="0"/>
                  <w:marTop w:val="0"/>
                  <w:marBottom w:val="0"/>
                  <w:divBdr>
                    <w:top w:val="none" w:sz="0" w:space="0" w:color="auto"/>
                    <w:left w:val="none" w:sz="0" w:space="0" w:color="auto"/>
                    <w:bottom w:val="none" w:sz="0" w:space="0" w:color="auto"/>
                    <w:right w:val="none" w:sz="0" w:space="0" w:color="auto"/>
                  </w:divBdr>
                </w:div>
                <w:div w:id="2110154259">
                  <w:marLeft w:val="0"/>
                  <w:marRight w:val="0"/>
                  <w:marTop w:val="0"/>
                  <w:marBottom w:val="0"/>
                  <w:divBdr>
                    <w:top w:val="none" w:sz="0" w:space="0" w:color="auto"/>
                    <w:left w:val="none" w:sz="0" w:space="0" w:color="auto"/>
                    <w:bottom w:val="none" w:sz="0" w:space="0" w:color="auto"/>
                    <w:right w:val="none" w:sz="0" w:space="0" w:color="auto"/>
                  </w:divBdr>
                </w:div>
                <w:div w:id="92895329">
                  <w:marLeft w:val="0"/>
                  <w:marRight w:val="0"/>
                  <w:marTop w:val="0"/>
                  <w:marBottom w:val="0"/>
                  <w:divBdr>
                    <w:top w:val="none" w:sz="0" w:space="0" w:color="auto"/>
                    <w:left w:val="none" w:sz="0" w:space="0" w:color="auto"/>
                    <w:bottom w:val="none" w:sz="0" w:space="0" w:color="auto"/>
                    <w:right w:val="none" w:sz="0" w:space="0" w:color="auto"/>
                  </w:divBdr>
                </w:div>
                <w:div w:id="1281763196">
                  <w:marLeft w:val="0"/>
                  <w:marRight w:val="0"/>
                  <w:marTop w:val="0"/>
                  <w:marBottom w:val="0"/>
                  <w:divBdr>
                    <w:top w:val="none" w:sz="0" w:space="0" w:color="auto"/>
                    <w:left w:val="none" w:sz="0" w:space="0" w:color="auto"/>
                    <w:bottom w:val="none" w:sz="0" w:space="0" w:color="auto"/>
                    <w:right w:val="none" w:sz="0" w:space="0" w:color="auto"/>
                  </w:divBdr>
                </w:div>
                <w:div w:id="1101532004">
                  <w:marLeft w:val="0"/>
                  <w:marRight w:val="0"/>
                  <w:marTop w:val="0"/>
                  <w:marBottom w:val="0"/>
                  <w:divBdr>
                    <w:top w:val="none" w:sz="0" w:space="0" w:color="auto"/>
                    <w:left w:val="none" w:sz="0" w:space="0" w:color="auto"/>
                    <w:bottom w:val="none" w:sz="0" w:space="0" w:color="auto"/>
                    <w:right w:val="none" w:sz="0" w:space="0" w:color="auto"/>
                  </w:divBdr>
                </w:div>
                <w:div w:id="3251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1725">
      <w:bodyDiv w:val="1"/>
      <w:marLeft w:val="0"/>
      <w:marRight w:val="0"/>
      <w:marTop w:val="0"/>
      <w:marBottom w:val="0"/>
      <w:divBdr>
        <w:top w:val="none" w:sz="0" w:space="0" w:color="auto"/>
        <w:left w:val="none" w:sz="0" w:space="0" w:color="auto"/>
        <w:bottom w:val="none" w:sz="0" w:space="0" w:color="auto"/>
        <w:right w:val="none" w:sz="0" w:space="0" w:color="auto"/>
      </w:divBdr>
    </w:div>
    <w:div w:id="344986158">
      <w:bodyDiv w:val="1"/>
      <w:marLeft w:val="0"/>
      <w:marRight w:val="0"/>
      <w:marTop w:val="0"/>
      <w:marBottom w:val="0"/>
      <w:divBdr>
        <w:top w:val="none" w:sz="0" w:space="0" w:color="auto"/>
        <w:left w:val="none" w:sz="0" w:space="0" w:color="auto"/>
        <w:bottom w:val="none" w:sz="0" w:space="0" w:color="auto"/>
        <w:right w:val="none" w:sz="0" w:space="0" w:color="auto"/>
      </w:divBdr>
    </w:div>
    <w:div w:id="347029987">
      <w:bodyDiv w:val="1"/>
      <w:marLeft w:val="0"/>
      <w:marRight w:val="0"/>
      <w:marTop w:val="0"/>
      <w:marBottom w:val="0"/>
      <w:divBdr>
        <w:top w:val="none" w:sz="0" w:space="0" w:color="auto"/>
        <w:left w:val="none" w:sz="0" w:space="0" w:color="auto"/>
        <w:bottom w:val="none" w:sz="0" w:space="0" w:color="auto"/>
        <w:right w:val="none" w:sz="0" w:space="0" w:color="auto"/>
      </w:divBdr>
    </w:div>
    <w:div w:id="353504303">
      <w:bodyDiv w:val="1"/>
      <w:marLeft w:val="0"/>
      <w:marRight w:val="0"/>
      <w:marTop w:val="0"/>
      <w:marBottom w:val="0"/>
      <w:divBdr>
        <w:top w:val="none" w:sz="0" w:space="0" w:color="auto"/>
        <w:left w:val="none" w:sz="0" w:space="0" w:color="auto"/>
        <w:bottom w:val="none" w:sz="0" w:space="0" w:color="auto"/>
        <w:right w:val="none" w:sz="0" w:space="0" w:color="auto"/>
      </w:divBdr>
    </w:div>
    <w:div w:id="354354004">
      <w:bodyDiv w:val="1"/>
      <w:marLeft w:val="0"/>
      <w:marRight w:val="0"/>
      <w:marTop w:val="0"/>
      <w:marBottom w:val="0"/>
      <w:divBdr>
        <w:top w:val="none" w:sz="0" w:space="0" w:color="auto"/>
        <w:left w:val="none" w:sz="0" w:space="0" w:color="auto"/>
        <w:bottom w:val="none" w:sz="0" w:space="0" w:color="auto"/>
        <w:right w:val="none" w:sz="0" w:space="0" w:color="auto"/>
      </w:divBdr>
    </w:div>
    <w:div w:id="356084147">
      <w:bodyDiv w:val="1"/>
      <w:marLeft w:val="0"/>
      <w:marRight w:val="0"/>
      <w:marTop w:val="0"/>
      <w:marBottom w:val="0"/>
      <w:divBdr>
        <w:top w:val="none" w:sz="0" w:space="0" w:color="auto"/>
        <w:left w:val="none" w:sz="0" w:space="0" w:color="auto"/>
        <w:bottom w:val="none" w:sz="0" w:space="0" w:color="auto"/>
        <w:right w:val="none" w:sz="0" w:space="0" w:color="auto"/>
      </w:divBdr>
    </w:div>
    <w:div w:id="357586272">
      <w:bodyDiv w:val="1"/>
      <w:marLeft w:val="0"/>
      <w:marRight w:val="0"/>
      <w:marTop w:val="0"/>
      <w:marBottom w:val="0"/>
      <w:divBdr>
        <w:top w:val="none" w:sz="0" w:space="0" w:color="auto"/>
        <w:left w:val="none" w:sz="0" w:space="0" w:color="auto"/>
        <w:bottom w:val="none" w:sz="0" w:space="0" w:color="auto"/>
        <w:right w:val="none" w:sz="0" w:space="0" w:color="auto"/>
      </w:divBdr>
    </w:div>
    <w:div w:id="359480873">
      <w:bodyDiv w:val="1"/>
      <w:marLeft w:val="0"/>
      <w:marRight w:val="0"/>
      <w:marTop w:val="0"/>
      <w:marBottom w:val="0"/>
      <w:divBdr>
        <w:top w:val="none" w:sz="0" w:space="0" w:color="auto"/>
        <w:left w:val="none" w:sz="0" w:space="0" w:color="auto"/>
        <w:bottom w:val="none" w:sz="0" w:space="0" w:color="auto"/>
        <w:right w:val="none" w:sz="0" w:space="0" w:color="auto"/>
      </w:divBdr>
    </w:div>
    <w:div w:id="361366159">
      <w:bodyDiv w:val="1"/>
      <w:marLeft w:val="0"/>
      <w:marRight w:val="0"/>
      <w:marTop w:val="0"/>
      <w:marBottom w:val="0"/>
      <w:divBdr>
        <w:top w:val="none" w:sz="0" w:space="0" w:color="auto"/>
        <w:left w:val="none" w:sz="0" w:space="0" w:color="auto"/>
        <w:bottom w:val="none" w:sz="0" w:space="0" w:color="auto"/>
        <w:right w:val="none" w:sz="0" w:space="0" w:color="auto"/>
      </w:divBdr>
    </w:div>
    <w:div w:id="368069781">
      <w:bodyDiv w:val="1"/>
      <w:marLeft w:val="0"/>
      <w:marRight w:val="0"/>
      <w:marTop w:val="0"/>
      <w:marBottom w:val="0"/>
      <w:divBdr>
        <w:top w:val="none" w:sz="0" w:space="0" w:color="auto"/>
        <w:left w:val="none" w:sz="0" w:space="0" w:color="auto"/>
        <w:bottom w:val="none" w:sz="0" w:space="0" w:color="auto"/>
        <w:right w:val="none" w:sz="0" w:space="0" w:color="auto"/>
      </w:divBdr>
    </w:div>
    <w:div w:id="374236467">
      <w:bodyDiv w:val="1"/>
      <w:marLeft w:val="0"/>
      <w:marRight w:val="0"/>
      <w:marTop w:val="0"/>
      <w:marBottom w:val="0"/>
      <w:divBdr>
        <w:top w:val="none" w:sz="0" w:space="0" w:color="auto"/>
        <w:left w:val="none" w:sz="0" w:space="0" w:color="auto"/>
        <w:bottom w:val="none" w:sz="0" w:space="0" w:color="auto"/>
        <w:right w:val="none" w:sz="0" w:space="0" w:color="auto"/>
      </w:divBdr>
    </w:div>
    <w:div w:id="374744766">
      <w:bodyDiv w:val="1"/>
      <w:marLeft w:val="0"/>
      <w:marRight w:val="0"/>
      <w:marTop w:val="0"/>
      <w:marBottom w:val="0"/>
      <w:divBdr>
        <w:top w:val="none" w:sz="0" w:space="0" w:color="auto"/>
        <w:left w:val="none" w:sz="0" w:space="0" w:color="auto"/>
        <w:bottom w:val="none" w:sz="0" w:space="0" w:color="auto"/>
        <w:right w:val="none" w:sz="0" w:space="0" w:color="auto"/>
      </w:divBdr>
    </w:div>
    <w:div w:id="383217217">
      <w:bodyDiv w:val="1"/>
      <w:marLeft w:val="0"/>
      <w:marRight w:val="0"/>
      <w:marTop w:val="0"/>
      <w:marBottom w:val="0"/>
      <w:divBdr>
        <w:top w:val="none" w:sz="0" w:space="0" w:color="auto"/>
        <w:left w:val="none" w:sz="0" w:space="0" w:color="auto"/>
        <w:bottom w:val="none" w:sz="0" w:space="0" w:color="auto"/>
        <w:right w:val="none" w:sz="0" w:space="0" w:color="auto"/>
      </w:divBdr>
    </w:div>
    <w:div w:id="388891124">
      <w:bodyDiv w:val="1"/>
      <w:marLeft w:val="0"/>
      <w:marRight w:val="0"/>
      <w:marTop w:val="0"/>
      <w:marBottom w:val="0"/>
      <w:divBdr>
        <w:top w:val="none" w:sz="0" w:space="0" w:color="auto"/>
        <w:left w:val="none" w:sz="0" w:space="0" w:color="auto"/>
        <w:bottom w:val="none" w:sz="0" w:space="0" w:color="auto"/>
        <w:right w:val="none" w:sz="0" w:space="0" w:color="auto"/>
      </w:divBdr>
    </w:div>
    <w:div w:id="400099282">
      <w:bodyDiv w:val="1"/>
      <w:marLeft w:val="0"/>
      <w:marRight w:val="0"/>
      <w:marTop w:val="0"/>
      <w:marBottom w:val="0"/>
      <w:divBdr>
        <w:top w:val="none" w:sz="0" w:space="0" w:color="auto"/>
        <w:left w:val="none" w:sz="0" w:space="0" w:color="auto"/>
        <w:bottom w:val="none" w:sz="0" w:space="0" w:color="auto"/>
        <w:right w:val="none" w:sz="0" w:space="0" w:color="auto"/>
      </w:divBdr>
    </w:div>
    <w:div w:id="402021838">
      <w:bodyDiv w:val="1"/>
      <w:marLeft w:val="0"/>
      <w:marRight w:val="0"/>
      <w:marTop w:val="0"/>
      <w:marBottom w:val="0"/>
      <w:divBdr>
        <w:top w:val="none" w:sz="0" w:space="0" w:color="auto"/>
        <w:left w:val="none" w:sz="0" w:space="0" w:color="auto"/>
        <w:bottom w:val="none" w:sz="0" w:space="0" w:color="auto"/>
        <w:right w:val="none" w:sz="0" w:space="0" w:color="auto"/>
      </w:divBdr>
    </w:div>
    <w:div w:id="409622179">
      <w:bodyDiv w:val="1"/>
      <w:marLeft w:val="0"/>
      <w:marRight w:val="0"/>
      <w:marTop w:val="0"/>
      <w:marBottom w:val="0"/>
      <w:divBdr>
        <w:top w:val="none" w:sz="0" w:space="0" w:color="auto"/>
        <w:left w:val="none" w:sz="0" w:space="0" w:color="auto"/>
        <w:bottom w:val="none" w:sz="0" w:space="0" w:color="auto"/>
        <w:right w:val="none" w:sz="0" w:space="0" w:color="auto"/>
      </w:divBdr>
    </w:div>
    <w:div w:id="410662074">
      <w:bodyDiv w:val="1"/>
      <w:marLeft w:val="0"/>
      <w:marRight w:val="0"/>
      <w:marTop w:val="0"/>
      <w:marBottom w:val="0"/>
      <w:divBdr>
        <w:top w:val="none" w:sz="0" w:space="0" w:color="auto"/>
        <w:left w:val="none" w:sz="0" w:space="0" w:color="auto"/>
        <w:bottom w:val="none" w:sz="0" w:space="0" w:color="auto"/>
        <w:right w:val="none" w:sz="0" w:space="0" w:color="auto"/>
      </w:divBdr>
    </w:div>
    <w:div w:id="418528331">
      <w:bodyDiv w:val="1"/>
      <w:marLeft w:val="0"/>
      <w:marRight w:val="0"/>
      <w:marTop w:val="0"/>
      <w:marBottom w:val="0"/>
      <w:divBdr>
        <w:top w:val="none" w:sz="0" w:space="0" w:color="auto"/>
        <w:left w:val="none" w:sz="0" w:space="0" w:color="auto"/>
        <w:bottom w:val="none" w:sz="0" w:space="0" w:color="auto"/>
        <w:right w:val="none" w:sz="0" w:space="0" w:color="auto"/>
      </w:divBdr>
    </w:div>
    <w:div w:id="436876656">
      <w:bodyDiv w:val="1"/>
      <w:marLeft w:val="0"/>
      <w:marRight w:val="0"/>
      <w:marTop w:val="0"/>
      <w:marBottom w:val="0"/>
      <w:divBdr>
        <w:top w:val="none" w:sz="0" w:space="0" w:color="auto"/>
        <w:left w:val="none" w:sz="0" w:space="0" w:color="auto"/>
        <w:bottom w:val="none" w:sz="0" w:space="0" w:color="auto"/>
        <w:right w:val="none" w:sz="0" w:space="0" w:color="auto"/>
      </w:divBdr>
    </w:div>
    <w:div w:id="443817173">
      <w:bodyDiv w:val="1"/>
      <w:marLeft w:val="0"/>
      <w:marRight w:val="0"/>
      <w:marTop w:val="0"/>
      <w:marBottom w:val="0"/>
      <w:divBdr>
        <w:top w:val="none" w:sz="0" w:space="0" w:color="auto"/>
        <w:left w:val="none" w:sz="0" w:space="0" w:color="auto"/>
        <w:bottom w:val="none" w:sz="0" w:space="0" w:color="auto"/>
        <w:right w:val="none" w:sz="0" w:space="0" w:color="auto"/>
      </w:divBdr>
    </w:div>
    <w:div w:id="455947897">
      <w:bodyDiv w:val="1"/>
      <w:marLeft w:val="0"/>
      <w:marRight w:val="0"/>
      <w:marTop w:val="0"/>
      <w:marBottom w:val="0"/>
      <w:divBdr>
        <w:top w:val="none" w:sz="0" w:space="0" w:color="auto"/>
        <w:left w:val="none" w:sz="0" w:space="0" w:color="auto"/>
        <w:bottom w:val="none" w:sz="0" w:space="0" w:color="auto"/>
        <w:right w:val="none" w:sz="0" w:space="0" w:color="auto"/>
      </w:divBdr>
    </w:div>
    <w:div w:id="467362309">
      <w:bodyDiv w:val="1"/>
      <w:marLeft w:val="0"/>
      <w:marRight w:val="0"/>
      <w:marTop w:val="0"/>
      <w:marBottom w:val="0"/>
      <w:divBdr>
        <w:top w:val="none" w:sz="0" w:space="0" w:color="auto"/>
        <w:left w:val="none" w:sz="0" w:space="0" w:color="auto"/>
        <w:bottom w:val="none" w:sz="0" w:space="0" w:color="auto"/>
        <w:right w:val="none" w:sz="0" w:space="0" w:color="auto"/>
      </w:divBdr>
    </w:div>
    <w:div w:id="474376834">
      <w:bodyDiv w:val="1"/>
      <w:marLeft w:val="0"/>
      <w:marRight w:val="0"/>
      <w:marTop w:val="0"/>
      <w:marBottom w:val="0"/>
      <w:divBdr>
        <w:top w:val="none" w:sz="0" w:space="0" w:color="auto"/>
        <w:left w:val="none" w:sz="0" w:space="0" w:color="auto"/>
        <w:bottom w:val="none" w:sz="0" w:space="0" w:color="auto"/>
        <w:right w:val="none" w:sz="0" w:space="0" w:color="auto"/>
      </w:divBdr>
    </w:div>
    <w:div w:id="476537498">
      <w:bodyDiv w:val="1"/>
      <w:marLeft w:val="0"/>
      <w:marRight w:val="0"/>
      <w:marTop w:val="0"/>
      <w:marBottom w:val="0"/>
      <w:divBdr>
        <w:top w:val="none" w:sz="0" w:space="0" w:color="auto"/>
        <w:left w:val="none" w:sz="0" w:space="0" w:color="auto"/>
        <w:bottom w:val="none" w:sz="0" w:space="0" w:color="auto"/>
        <w:right w:val="none" w:sz="0" w:space="0" w:color="auto"/>
      </w:divBdr>
    </w:div>
    <w:div w:id="478811628">
      <w:bodyDiv w:val="1"/>
      <w:marLeft w:val="0"/>
      <w:marRight w:val="0"/>
      <w:marTop w:val="0"/>
      <w:marBottom w:val="0"/>
      <w:divBdr>
        <w:top w:val="none" w:sz="0" w:space="0" w:color="auto"/>
        <w:left w:val="none" w:sz="0" w:space="0" w:color="auto"/>
        <w:bottom w:val="none" w:sz="0" w:space="0" w:color="auto"/>
        <w:right w:val="none" w:sz="0" w:space="0" w:color="auto"/>
      </w:divBdr>
    </w:div>
    <w:div w:id="504442405">
      <w:bodyDiv w:val="1"/>
      <w:marLeft w:val="0"/>
      <w:marRight w:val="0"/>
      <w:marTop w:val="0"/>
      <w:marBottom w:val="0"/>
      <w:divBdr>
        <w:top w:val="none" w:sz="0" w:space="0" w:color="auto"/>
        <w:left w:val="none" w:sz="0" w:space="0" w:color="auto"/>
        <w:bottom w:val="none" w:sz="0" w:space="0" w:color="auto"/>
        <w:right w:val="none" w:sz="0" w:space="0" w:color="auto"/>
      </w:divBdr>
    </w:div>
    <w:div w:id="510142280">
      <w:bodyDiv w:val="1"/>
      <w:marLeft w:val="0"/>
      <w:marRight w:val="0"/>
      <w:marTop w:val="0"/>
      <w:marBottom w:val="0"/>
      <w:divBdr>
        <w:top w:val="none" w:sz="0" w:space="0" w:color="auto"/>
        <w:left w:val="none" w:sz="0" w:space="0" w:color="auto"/>
        <w:bottom w:val="none" w:sz="0" w:space="0" w:color="auto"/>
        <w:right w:val="none" w:sz="0" w:space="0" w:color="auto"/>
      </w:divBdr>
    </w:div>
    <w:div w:id="529344349">
      <w:bodyDiv w:val="1"/>
      <w:marLeft w:val="0"/>
      <w:marRight w:val="0"/>
      <w:marTop w:val="0"/>
      <w:marBottom w:val="0"/>
      <w:divBdr>
        <w:top w:val="none" w:sz="0" w:space="0" w:color="auto"/>
        <w:left w:val="none" w:sz="0" w:space="0" w:color="auto"/>
        <w:bottom w:val="none" w:sz="0" w:space="0" w:color="auto"/>
        <w:right w:val="none" w:sz="0" w:space="0" w:color="auto"/>
      </w:divBdr>
    </w:div>
    <w:div w:id="533932390">
      <w:bodyDiv w:val="1"/>
      <w:marLeft w:val="0"/>
      <w:marRight w:val="0"/>
      <w:marTop w:val="0"/>
      <w:marBottom w:val="0"/>
      <w:divBdr>
        <w:top w:val="none" w:sz="0" w:space="0" w:color="auto"/>
        <w:left w:val="none" w:sz="0" w:space="0" w:color="auto"/>
        <w:bottom w:val="none" w:sz="0" w:space="0" w:color="auto"/>
        <w:right w:val="none" w:sz="0" w:space="0" w:color="auto"/>
      </w:divBdr>
    </w:div>
    <w:div w:id="540289906">
      <w:bodyDiv w:val="1"/>
      <w:marLeft w:val="0"/>
      <w:marRight w:val="0"/>
      <w:marTop w:val="0"/>
      <w:marBottom w:val="0"/>
      <w:divBdr>
        <w:top w:val="none" w:sz="0" w:space="0" w:color="auto"/>
        <w:left w:val="none" w:sz="0" w:space="0" w:color="auto"/>
        <w:bottom w:val="none" w:sz="0" w:space="0" w:color="auto"/>
        <w:right w:val="none" w:sz="0" w:space="0" w:color="auto"/>
      </w:divBdr>
    </w:div>
    <w:div w:id="546451651">
      <w:bodyDiv w:val="1"/>
      <w:marLeft w:val="0"/>
      <w:marRight w:val="0"/>
      <w:marTop w:val="0"/>
      <w:marBottom w:val="0"/>
      <w:divBdr>
        <w:top w:val="none" w:sz="0" w:space="0" w:color="auto"/>
        <w:left w:val="none" w:sz="0" w:space="0" w:color="auto"/>
        <w:bottom w:val="none" w:sz="0" w:space="0" w:color="auto"/>
        <w:right w:val="none" w:sz="0" w:space="0" w:color="auto"/>
      </w:divBdr>
    </w:div>
    <w:div w:id="554318118">
      <w:bodyDiv w:val="1"/>
      <w:marLeft w:val="0"/>
      <w:marRight w:val="0"/>
      <w:marTop w:val="0"/>
      <w:marBottom w:val="0"/>
      <w:divBdr>
        <w:top w:val="none" w:sz="0" w:space="0" w:color="auto"/>
        <w:left w:val="none" w:sz="0" w:space="0" w:color="auto"/>
        <w:bottom w:val="none" w:sz="0" w:space="0" w:color="auto"/>
        <w:right w:val="none" w:sz="0" w:space="0" w:color="auto"/>
      </w:divBdr>
    </w:div>
    <w:div w:id="554513506">
      <w:bodyDiv w:val="1"/>
      <w:marLeft w:val="0"/>
      <w:marRight w:val="0"/>
      <w:marTop w:val="0"/>
      <w:marBottom w:val="0"/>
      <w:divBdr>
        <w:top w:val="none" w:sz="0" w:space="0" w:color="auto"/>
        <w:left w:val="none" w:sz="0" w:space="0" w:color="auto"/>
        <w:bottom w:val="none" w:sz="0" w:space="0" w:color="auto"/>
        <w:right w:val="none" w:sz="0" w:space="0" w:color="auto"/>
      </w:divBdr>
    </w:div>
    <w:div w:id="559294830">
      <w:bodyDiv w:val="1"/>
      <w:marLeft w:val="0"/>
      <w:marRight w:val="0"/>
      <w:marTop w:val="0"/>
      <w:marBottom w:val="0"/>
      <w:divBdr>
        <w:top w:val="none" w:sz="0" w:space="0" w:color="auto"/>
        <w:left w:val="none" w:sz="0" w:space="0" w:color="auto"/>
        <w:bottom w:val="none" w:sz="0" w:space="0" w:color="auto"/>
        <w:right w:val="none" w:sz="0" w:space="0" w:color="auto"/>
      </w:divBdr>
    </w:div>
    <w:div w:id="565410316">
      <w:bodyDiv w:val="1"/>
      <w:marLeft w:val="0"/>
      <w:marRight w:val="0"/>
      <w:marTop w:val="0"/>
      <w:marBottom w:val="0"/>
      <w:divBdr>
        <w:top w:val="none" w:sz="0" w:space="0" w:color="auto"/>
        <w:left w:val="none" w:sz="0" w:space="0" w:color="auto"/>
        <w:bottom w:val="none" w:sz="0" w:space="0" w:color="auto"/>
        <w:right w:val="none" w:sz="0" w:space="0" w:color="auto"/>
      </w:divBdr>
    </w:div>
    <w:div w:id="567808380">
      <w:bodyDiv w:val="1"/>
      <w:marLeft w:val="0"/>
      <w:marRight w:val="0"/>
      <w:marTop w:val="0"/>
      <w:marBottom w:val="0"/>
      <w:divBdr>
        <w:top w:val="none" w:sz="0" w:space="0" w:color="auto"/>
        <w:left w:val="none" w:sz="0" w:space="0" w:color="auto"/>
        <w:bottom w:val="none" w:sz="0" w:space="0" w:color="auto"/>
        <w:right w:val="none" w:sz="0" w:space="0" w:color="auto"/>
      </w:divBdr>
    </w:div>
    <w:div w:id="571550239">
      <w:bodyDiv w:val="1"/>
      <w:marLeft w:val="0"/>
      <w:marRight w:val="0"/>
      <w:marTop w:val="0"/>
      <w:marBottom w:val="0"/>
      <w:divBdr>
        <w:top w:val="none" w:sz="0" w:space="0" w:color="auto"/>
        <w:left w:val="none" w:sz="0" w:space="0" w:color="auto"/>
        <w:bottom w:val="none" w:sz="0" w:space="0" w:color="auto"/>
        <w:right w:val="none" w:sz="0" w:space="0" w:color="auto"/>
      </w:divBdr>
    </w:div>
    <w:div w:id="578833822">
      <w:bodyDiv w:val="1"/>
      <w:marLeft w:val="0"/>
      <w:marRight w:val="0"/>
      <w:marTop w:val="0"/>
      <w:marBottom w:val="0"/>
      <w:divBdr>
        <w:top w:val="none" w:sz="0" w:space="0" w:color="auto"/>
        <w:left w:val="none" w:sz="0" w:space="0" w:color="auto"/>
        <w:bottom w:val="none" w:sz="0" w:space="0" w:color="auto"/>
        <w:right w:val="none" w:sz="0" w:space="0" w:color="auto"/>
      </w:divBdr>
    </w:div>
    <w:div w:id="591744607">
      <w:bodyDiv w:val="1"/>
      <w:marLeft w:val="0"/>
      <w:marRight w:val="0"/>
      <w:marTop w:val="0"/>
      <w:marBottom w:val="0"/>
      <w:divBdr>
        <w:top w:val="none" w:sz="0" w:space="0" w:color="auto"/>
        <w:left w:val="none" w:sz="0" w:space="0" w:color="auto"/>
        <w:bottom w:val="none" w:sz="0" w:space="0" w:color="auto"/>
        <w:right w:val="none" w:sz="0" w:space="0" w:color="auto"/>
      </w:divBdr>
    </w:div>
    <w:div w:id="602762450">
      <w:bodyDiv w:val="1"/>
      <w:marLeft w:val="0"/>
      <w:marRight w:val="0"/>
      <w:marTop w:val="0"/>
      <w:marBottom w:val="0"/>
      <w:divBdr>
        <w:top w:val="none" w:sz="0" w:space="0" w:color="auto"/>
        <w:left w:val="none" w:sz="0" w:space="0" w:color="auto"/>
        <w:bottom w:val="none" w:sz="0" w:space="0" w:color="auto"/>
        <w:right w:val="none" w:sz="0" w:space="0" w:color="auto"/>
      </w:divBdr>
    </w:div>
    <w:div w:id="603153628">
      <w:bodyDiv w:val="1"/>
      <w:marLeft w:val="0"/>
      <w:marRight w:val="0"/>
      <w:marTop w:val="0"/>
      <w:marBottom w:val="0"/>
      <w:divBdr>
        <w:top w:val="none" w:sz="0" w:space="0" w:color="auto"/>
        <w:left w:val="none" w:sz="0" w:space="0" w:color="auto"/>
        <w:bottom w:val="none" w:sz="0" w:space="0" w:color="auto"/>
        <w:right w:val="none" w:sz="0" w:space="0" w:color="auto"/>
      </w:divBdr>
    </w:div>
    <w:div w:id="605427915">
      <w:bodyDiv w:val="1"/>
      <w:marLeft w:val="0"/>
      <w:marRight w:val="0"/>
      <w:marTop w:val="0"/>
      <w:marBottom w:val="0"/>
      <w:divBdr>
        <w:top w:val="none" w:sz="0" w:space="0" w:color="auto"/>
        <w:left w:val="none" w:sz="0" w:space="0" w:color="auto"/>
        <w:bottom w:val="none" w:sz="0" w:space="0" w:color="auto"/>
        <w:right w:val="none" w:sz="0" w:space="0" w:color="auto"/>
      </w:divBdr>
    </w:div>
    <w:div w:id="616642550">
      <w:bodyDiv w:val="1"/>
      <w:marLeft w:val="0"/>
      <w:marRight w:val="0"/>
      <w:marTop w:val="0"/>
      <w:marBottom w:val="0"/>
      <w:divBdr>
        <w:top w:val="none" w:sz="0" w:space="0" w:color="auto"/>
        <w:left w:val="none" w:sz="0" w:space="0" w:color="auto"/>
        <w:bottom w:val="none" w:sz="0" w:space="0" w:color="auto"/>
        <w:right w:val="none" w:sz="0" w:space="0" w:color="auto"/>
      </w:divBdr>
    </w:div>
    <w:div w:id="619460956">
      <w:bodyDiv w:val="1"/>
      <w:marLeft w:val="0"/>
      <w:marRight w:val="0"/>
      <w:marTop w:val="0"/>
      <w:marBottom w:val="0"/>
      <w:divBdr>
        <w:top w:val="none" w:sz="0" w:space="0" w:color="auto"/>
        <w:left w:val="none" w:sz="0" w:space="0" w:color="auto"/>
        <w:bottom w:val="none" w:sz="0" w:space="0" w:color="auto"/>
        <w:right w:val="none" w:sz="0" w:space="0" w:color="auto"/>
      </w:divBdr>
    </w:div>
    <w:div w:id="620187641">
      <w:bodyDiv w:val="1"/>
      <w:marLeft w:val="0"/>
      <w:marRight w:val="0"/>
      <w:marTop w:val="0"/>
      <w:marBottom w:val="0"/>
      <w:divBdr>
        <w:top w:val="none" w:sz="0" w:space="0" w:color="auto"/>
        <w:left w:val="none" w:sz="0" w:space="0" w:color="auto"/>
        <w:bottom w:val="none" w:sz="0" w:space="0" w:color="auto"/>
        <w:right w:val="none" w:sz="0" w:space="0" w:color="auto"/>
      </w:divBdr>
    </w:div>
    <w:div w:id="629938108">
      <w:bodyDiv w:val="1"/>
      <w:marLeft w:val="0"/>
      <w:marRight w:val="0"/>
      <w:marTop w:val="0"/>
      <w:marBottom w:val="0"/>
      <w:divBdr>
        <w:top w:val="none" w:sz="0" w:space="0" w:color="auto"/>
        <w:left w:val="none" w:sz="0" w:space="0" w:color="auto"/>
        <w:bottom w:val="none" w:sz="0" w:space="0" w:color="auto"/>
        <w:right w:val="none" w:sz="0" w:space="0" w:color="auto"/>
      </w:divBdr>
      <w:divsChild>
        <w:div w:id="19818117">
          <w:marLeft w:val="0"/>
          <w:marRight w:val="0"/>
          <w:marTop w:val="0"/>
          <w:marBottom w:val="0"/>
          <w:divBdr>
            <w:top w:val="none" w:sz="0" w:space="0" w:color="auto"/>
            <w:left w:val="none" w:sz="0" w:space="0" w:color="auto"/>
            <w:bottom w:val="none" w:sz="0" w:space="0" w:color="auto"/>
            <w:right w:val="none" w:sz="0" w:space="0" w:color="auto"/>
          </w:divBdr>
        </w:div>
        <w:div w:id="156121011">
          <w:marLeft w:val="0"/>
          <w:marRight w:val="0"/>
          <w:marTop w:val="0"/>
          <w:marBottom w:val="0"/>
          <w:divBdr>
            <w:top w:val="none" w:sz="0" w:space="0" w:color="auto"/>
            <w:left w:val="none" w:sz="0" w:space="0" w:color="auto"/>
            <w:bottom w:val="none" w:sz="0" w:space="0" w:color="auto"/>
            <w:right w:val="none" w:sz="0" w:space="0" w:color="auto"/>
          </w:divBdr>
        </w:div>
        <w:div w:id="1418601665">
          <w:marLeft w:val="0"/>
          <w:marRight w:val="0"/>
          <w:marTop w:val="0"/>
          <w:marBottom w:val="0"/>
          <w:divBdr>
            <w:top w:val="none" w:sz="0" w:space="0" w:color="auto"/>
            <w:left w:val="none" w:sz="0" w:space="0" w:color="auto"/>
            <w:bottom w:val="none" w:sz="0" w:space="0" w:color="auto"/>
            <w:right w:val="none" w:sz="0" w:space="0" w:color="auto"/>
          </w:divBdr>
        </w:div>
      </w:divsChild>
    </w:div>
    <w:div w:id="632061752">
      <w:bodyDiv w:val="1"/>
      <w:marLeft w:val="0"/>
      <w:marRight w:val="0"/>
      <w:marTop w:val="0"/>
      <w:marBottom w:val="0"/>
      <w:divBdr>
        <w:top w:val="none" w:sz="0" w:space="0" w:color="auto"/>
        <w:left w:val="none" w:sz="0" w:space="0" w:color="auto"/>
        <w:bottom w:val="none" w:sz="0" w:space="0" w:color="auto"/>
        <w:right w:val="none" w:sz="0" w:space="0" w:color="auto"/>
      </w:divBdr>
    </w:div>
    <w:div w:id="637343266">
      <w:bodyDiv w:val="1"/>
      <w:marLeft w:val="0"/>
      <w:marRight w:val="0"/>
      <w:marTop w:val="0"/>
      <w:marBottom w:val="0"/>
      <w:divBdr>
        <w:top w:val="none" w:sz="0" w:space="0" w:color="auto"/>
        <w:left w:val="none" w:sz="0" w:space="0" w:color="auto"/>
        <w:bottom w:val="none" w:sz="0" w:space="0" w:color="auto"/>
        <w:right w:val="none" w:sz="0" w:space="0" w:color="auto"/>
      </w:divBdr>
    </w:div>
    <w:div w:id="638190528">
      <w:bodyDiv w:val="1"/>
      <w:marLeft w:val="0"/>
      <w:marRight w:val="0"/>
      <w:marTop w:val="0"/>
      <w:marBottom w:val="0"/>
      <w:divBdr>
        <w:top w:val="none" w:sz="0" w:space="0" w:color="auto"/>
        <w:left w:val="none" w:sz="0" w:space="0" w:color="auto"/>
        <w:bottom w:val="none" w:sz="0" w:space="0" w:color="auto"/>
        <w:right w:val="none" w:sz="0" w:space="0" w:color="auto"/>
      </w:divBdr>
    </w:div>
    <w:div w:id="645429536">
      <w:bodyDiv w:val="1"/>
      <w:marLeft w:val="0"/>
      <w:marRight w:val="0"/>
      <w:marTop w:val="0"/>
      <w:marBottom w:val="0"/>
      <w:divBdr>
        <w:top w:val="none" w:sz="0" w:space="0" w:color="auto"/>
        <w:left w:val="none" w:sz="0" w:space="0" w:color="auto"/>
        <w:bottom w:val="none" w:sz="0" w:space="0" w:color="auto"/>
        <w:right w:val="none" w:sz="0" w:space="0" w:color="auto"/>
      </w:divBdr>
    </w:div>
    <w:div w:id="664091310">
      <w:bodyDiv w:val="1"/>
      <w:marLeft w:val="0"/>
      <w:marRight w:val="0"/>
      <w:marTop w:val="0"/>
      <w:marBottom w:val="0"/>
      <w:divBdr>
        <w:top w:val="none" w:sz="0" w:space="0" w:color="auto"/>
        <w:left w:val="none" w:sz="0" w:space="0" w:color="auto"/>
        <w:bottom w:val="none" w:sz="0" w:space="0" w:color="auto"/>
        <w:right w:val="none" w:sz="0" w:space="0" w:color="auto"/>
      </w:divBdr>
    </w:div>
    <w:div w:id="667170643">
      <w:bodyDiv w:val="1"/>
      <w:marLeft w:val="0"/>
      <w:marRight w:val="0"/>
      <w:marTop w:val="0"/>
      <w:marBottom w:val="0"/>
      <w:divBdr>
        <w:top w:val="none" w:sz="0" w:space="0" w:color="auto"/>
        <w:left w:val="none" w:sz="0" w:space="0" w:color="auto"/>
        <w:bottom w:val="none" w:sz="0" w:space="0" w:color="auto"/>
        <w:right w:val="none" w:sz="0" w:space="0" w:color="auto"/>
      </w:divBdr>
    </w:div>
    <w:div w:id="669524460">
      <w:bodyDiv w:val="1"/>
      <w:marLeft w:val="0"/>
      <w:marRight w:val="0"/>
      <w:marTop w:val="0"/>
      <w:marBottom w:val="0"/>
      <w:divBdr>
        <w:top w:val="none" w:sz="0" w:space="0" w:color="auto"/>
        <w:left w:val="none" w:sz="0" w:space="0" w:color="auto"/>
        <w:bottom w:val="none" w:sz="0" w:space="0" w:color="auto"/>
        <w:right w:val="none" w:sz="0" w:space="0" w:color="auto"/>
      </w:divBdr>
    </w:div>
    <w:div w:id="676494052">
      <w:bodyDiv w:val="1"/>
      <w:marLeft w:val="0"/>
      <w:marRight w:val="0"/>
      <w:marTop w:val="0"/>
      <w:marBottom w:val="0"/>
      <w:divBdr>
        <w:top w:val="none" w:sz="0" w:space="0" w:color="auto"/>
        <w:left w:val="none" w:sz="0" w:space="0" w:color="auto"/>
        <w:bottom w:val="none" w:sz="0" w:space="0" w:color="auto"/>
        <w:right w:val="none" w:sz="0" w:space="0" w:color="auto"/>
      </w:divBdr>
    </w:div>
    <w:div w:id="677003550">
      <w:bodyDiv w:val="1"/>
      <w:marLeft w:val="0"/>
      <w:marRight w:val="0"/>
      <w:marTop w:val="0"/>
      <w:marBottom w:val="0"/>
      <w:divBdr>
        <w:top w:val="none" w:sz="0" w:space="0" w:color="auto"/>
        <w:left w:val="none" w:sz="0" w:space="0" w:color="auto"/>
        <w:bottom w:val="none" w:sz="0" w:space="0" w:color="auto"/>
        <w:right w:val="none" w:sz="0" w:space="0" w:color="auto"/>
      </w:divBdr>
    </w:div>
    <w:div w:id="686250103">
      <w:bodyDiv w:val="1"/>
      <w:marLeft w:val="0"/>
      <w:marRight w:val="0"/>
      <w:marTop w:val="0"/>
      <w:marBottom w:val="0"/>
      <w:divBdr>
        <w:top w:val="none" w:sz="0" w:space="0" w:color="auto"/>
        <w:left w:val="none" w:sz="0" w:space="0" w:color="auto"/>
        <w:bottom w:val="none" w:sz="0" w:space="0" w:color="auto"/>
        <w:right w:val="none" w:sz="0" w:space="0" w:color="auto"/>
      </w:divBdr>
      <w:divsChild>
        <w:div w:id="277641538">
          <w:marLeft w:val="0"/>
          <w:marRight w:val="0"/>
          <w:marTop w:val="0"/>
          <w:marBottom w:val="0"/>
          <w:divBdr>
            <w:top w:val="none" w:sz="0" w:space="0" w:color="auto"/>
            <w:left w:val="none" w:sz="0" w:space="0" w:color="auto"/>
            <w:bottom w:val="none" w:sz="0" w:space="0" w:color="auto"/>
            <w:right w:val="none" w:sz="0" w:space="0" w:color="auto"/>
          </w:divBdr>
        </w:div>
        <w:div w:id="952512937">
          <w:marLeft w:val="0"/>
          <w:marRight w:val="0"/>
          <w:marTop w:val="0"/>
          <w:marBottom w:val="0"/>
          <w:divBdr>
            <w:top w:val="none" w:sz="0" w:space="0" w:color="auto"/>
            <w:left w:val="none" w:sz="0" w:space="0" w:color="auto"/>
            <w:bottom w:val="none" w:sz="0" w:space="0" w:color="auto"/>
            <w:right w:val="none" w:sz="0" w:space="0" w:color="auto"/>
          </w:divBdr>
        </w:div>
        <w:div w:id="1959339262">
          <w:marLeft w:val="0"/>
          <w:marRight w:val="0"/>
          <w:marTop w:val="0"/>
          <w:marBottom w:val="0"/>
          <w:divBdr>
            <w:top w:val="none" w:sz="0" w:space="0" w:color="auto"/>
            <w:left w:val="none" w:sz="0" w:space="0" w:color="auto"/>
            <w:bottom w:val="none" w:sz="0" w:space="0" w:color="auto"/>
            <w:right w:val="none" w:sz="0" w:space="0" w:color="auto"/>
          </w:divBdr>
        </w:div>
      </w:divsChild>
    </w:div>
    <w:div w:id="692801153">
      <w:bodyDiv w:val="1"/>
      <w:marLeft w:val="0"/>
      <w:marRight w:val="0"/>
      <w:marTop w:val="0"/>
      <w:marBottom w:val="0"/>
      <w:divBdr>
        <w:top w:val="none" w:sz="0" w:space="0" w:color="auto"/>
        <w:left w:val="none" w:sz="0" w:space="0" w:color="auto"/>
        <w:bottom w:val="none" w:sz="0" w:space="0" w:color="auto"/>
        <w:right w:val="none" w:sz="0" w:space="0" w:color="auto"/>
      </w:divBdr>
    </w:div>
    <w:div w:id="700206618">
      <w:bodyDiv w:val="1"/>
      <w:marLeft w:val="0"/>
      <w:marRight w:val="0"/>
      <w:marTop w:val="0"/>
      <w:marBottom w:val="0"/>
      <w:divBdr>
        <w:top w:val="none" w:sz="0" w:space="0" w:color="auto"/>
        <w:left w:val="none" w:sz="0" w:space="0" w:color="auto"/>
        <w:bottom w:val="none" w:sz="0" w:space="0" w:color="auto"/>
        <w:right w:val="none" w:sz="0" w:space="0" w:color="auto"/>
      </w:divBdr>
    </w:div>
    <w:div w:id="708453816">
      <w:bodyDiv w:val="1"/>
      <w:marLeft w:val="0"/>
      <w:marRight w:val="0"/>
      <w:marTop w:val="0"/>
      <w:marBottom w:val="0"/>
      <w:divBdr>
        <w:top w:val="none" w:sz="0" w:space="0" w:color="auto"/>
        <w:left w:val="none" w:sz="0" w:space="0" w:color="auto"/>
        <w:bottom w:val="none" w:sz="0" w:space="0" w:color="auto"/>
        <w:right w:val="none" w:sz="0" w:space="0" w:color="auto"/>
      </w:divBdr>
    </w:div>
    <w:div w:id="719016051">
      <w:bodyDiv w:val="1"/>
      <w:marLeft w:val="0"/>
      <w:marRight w:val="0"/>
      <w:marTop w:val="0"/>
      <w:marBottom w:val="0"/>
      <w:divBdr>
        <w:top w:val="none" w:sz="0" w:space="0" w:color="auto"/>
        <w:left w:val="none" w:sz="0" w:space="0" w:color="auto"/>
        <w:bottom w:val="none" w:sz="0" w:space="0" w:color="auto"/>
        <w:right w:val="none" w:sz="0" w:space="0" w:color="auto"/>
      </w:divBdr>
    </w:div>
    <w:div w:id="722674029">
      <w:bodyDiv w:val="1"/>
      <w:marLeft w:val="0"/>
      <w:marRight w:val="0"/>
      <w:marTop w:val="0"/>
      <w:marBottom w:val="0"/>
      <w:divBdr>
        <w:top w:val="none" w:sz="0" w:space="0" w:color="auto"/>
        <w:left w:val="none" w:sz="0" w:space="0" w:color="auto"/>
        <w:bottom w:val="none" w:sz="0" w:space="0" w:color="auto"/>
        <w:right w:val="none" w:sz="0" w:space="0" w:color="auto"/>
      </w:divBdr>
    </w:div>
    <w:div w:id="722867202">
      <w:bodyDiv w:val="1"/>
      <w:marLeft w:val="0"/>
      <w:marRight w:val="0"/>
      <w:marTop w:val="0"/>
      <w:marBottom w:val="0"/>
      <w:divBdr>
        <w:top w:val="none" w:sz="0" w:space="0" w:color="auto"/>
        <w:left w:val="none" w:sz="0" w:space="0" w:color="auto"/>
        <w:bottom w:val="none" w:sz="0" w:space="0" w:color="auto"/>
        <w:right w:val="none" w:sz="0" w:space="0" w:color="auto"/>
      </w:divBdr>
    </w:div>
    <w:div w:id="726563818">
      <w:bodyDiv w:val="1"/>
      <w:marLeft w:val="0"/>
      <w:marRight w:val="0"/>
      <w:marTop w:val="0"/>
      <w:marBottom w:val="0"/>
      <w:divBdr>
        <w:top w:val="none" w:sz="0" w:space="0" w:color="auto"/>
        <w:left w:val="none" w:sz="0" w:space="0" w:color="auto"/>
        <w:bottom w:val="none" w:sz="0" w:space="0" w:color="auto"/>
        <w:right w:val="none" w:sz="0" w:space="0" w:color="auto"/>
      </w:divBdr>
    </w:div>
    <w:div w:id="732309988">
      <w:bodyDiv w:val="1"/>
      <w:marLeft w:val="0"/>
      <w:marRight w:val="0"/>
      <w:marTop w:val="0"/>
      <w:marBottom w:val="0"/>
      <w:divBdr>
        <w:top w:val="none" w:sz="0" w:space="0" w:color="auto"/>
        <w:left w:val="none" w:sz="0" w:space="0" w:color="auto"/>
        <w:bottom w:val="none" w:sz="0" w:space="0" w:color="auto"/>
        <w:right w:val="none" w:sz="0" w:space="0" w:color="auto"/>
      </w:divBdr>
    </w:div>
    <w:div w:id="735472221">
      <w:bodyDiv w:val="1"/>
      <w:marLeft w:val="0"/>
      <w:marRight w:val="0"/>
      <w:marTop w:val="0"/>
      <w:marBottom w:val="0"/>
      <w:divBdr>
        <w:top w:val="none" w:sz="0" w:space="0" w:color="auto"/>
        <w:left w:val="none" w:sz="0" w:space="0" w:color="auto"/>
        <w:bottom w:val="none" w:sz="0" w:space="0" w:color="auto"/>
        <w:right w:val="none" w:sz="0" w:space="0" w:color="auto"/>
      </w:divBdr>
    </w:div>
    <w:div w:id="744184587">
      <w:bodyDiv w:val="1"/>
      <w:marLeft w:val="0"/>
      <w:marRight w:val="0"/>
      <w:marTop w:val="0"/>
      <w:marBottom w:val="0"/>
      <w:divBdr>
        <w:top w:val="none" w:sz="0" w:space="0" w:color="auto"/>
        <w:left w:val="none" w:sz="0" w:space="0" w:color="auto"/>
        <w:bottom w:val="none" w:sz="0" w:space="0" w:color="auto"/>
        <w:right w:val="none" w:sz="0" w:space="0" w:color="auto"/>
      </w:divBdr>
    </w:div>
    <w:div w:id="748770295">
      <w:bodyDiv w:val="1"/>
      <w:marLeft w:val="0"/>
      <w:marRight w:val="0"/>
      <w:marTop w:val="0"/>
      <w:marBottom w:val="0"/>
      <w:divBdr>
        <w:top w:val="none" w:sz="0" w:space="0" w:color="auto"/>
        <w:left w:val="none" w:sz="0" w:space="0" w:color="auto"/>
        <w:bottom w:val="none" w:sz="0" w:space="0" w:color="auto"/>
        <w:right w:val="none" w:sz="0" w:space="0" w:color="auto"/>
      </w:divBdr>
    </w:div>
    <w:div w:id="749740164">
      <w:bodyDiv w:val="1"/>
      <w:marLeft w:val="0"/>
      <w:marRight w:val="0"/>
      <w:marTop w:val="0"/>
      <w:marBottom w:val="0"/>
      <w:divBdr>
        <w:top w:val="none" w:sz="0" w:space="0" w:color="auto"/>
        <w:left w:val="none" w:sz="0" w:space="0" w:color="auto"/>
        <w:bottom w:val="none" w:sz="0" w:space="0" w:color="auto"/>
        <w:right w:val="none" w:sz="0" w:space="0" w:color="auto"/>
      </w:divBdr>
    </w:div>
    <w:div w:id="758793594">
      <w:bodyDiv w:val="1"/>
      <w:marLeft w:val="0"/>
      <w:marRight w:val="0"/>
      <w:marTop w:val="0"/>
      <w:marBottom w:val="0"/>
      <w:divBdr>
        <w:top w:val="none" w:sz="0" w:space="0" w:color="auto"/>
        <w:left w:val="none" w:sz="0" w:space="0" w:color="auto"/>
        <w:bottom w:val="none" w:sz="0" w:space="0" w:color="auto"/>
        <w:right w:val="none" w:sz="0" w:space="0" w:color="auto"/>
      </w:divBdr>
    </w:div>
    <w:div w:id="760369946">
      <w:bodyDiv w:val="1"/>
      <w:marLeft w:val="0"/>
      <w:marRight w:val="0"/>
      <w:marTop w:val="0"/>
      <w:marBottom w:val="0"/>
      <w:divBdr>
        <w:top w:val="none" w:sz="0" w:space="0" w:color="auto"/>
        <w:left w:val="none" w:sz="0" w:space="0" w:color="auto"/>
        <w:bottom w:val="none" w:sz="0" w:space="0" w:color="auto"/>
        <w:right w:val="none" w:sz="0" w:space="0" w:color="auto"/>
      </w:divBdr>
    </w:div>
    <w:div w:id="765812883">
      <w:bodyDiv w:val="1"/>
      <w:marLeft w:val="0"/>
      <w:marRight w:val="0"/>
      <w:marTop w:val="0"/>
      <w:marBottom w:val="0"/>
      <w:divBdr>
        <w:top w:val="none" w:sz="0" w:space="0" w:color="auto"/>
        <w:left w:val="none" w:sz="0" w:space="0" w:color="auto"/>
        <w:bottom w:val="none" w:sz="0" w:space="0" w:color="auto"/>
        <w:right w:val="none" w:sz="0" w:space="0" w:color="auto"/>
      </w:divBdr>
    </w:div>
    <w:div w:id="770471104">
      <w:bodyDiv w:val="1"/>
      <w:marLeft w:val="0"/>
      <w:marRight w:val="0"/>
      <w:marTop w:val="0"/>
      <w:marBottom w:val="0"/>
      <w:divBdr>
        <w:top w:val="none" w:sz="0" w:space="0" w:color="auto"/>
        <w:left w:val="none" w:sz="0" w:space="0" w:color="auto"/>
        <w:bottom w:val="none" w:sz="0" w:space="0" w:color="auto"/>
        <w:right w:val="none" w:sz="0" w:space="0" w:color="auto"/>
      </w:divBdr>
    </w:div>
    <w:div w:id="778141339">
      <w:bodyDiv w:val="1"/>
      <w:marLeft w:val="0"/>
      <w:marRight w:val="0"/>
      <w:marTop w:val="0"/>
      <w:marBottom w:val="0"/>
      <w:divBdr>
        <w:top w:val="none" w:sz="0" w:space="0" w:color="auto"/>
        <w:left w:val="none" w:sz="0" w:space="0" w:color="auto"/>
        <w:bottom w:val="none" w:sz="0" w:space="0" w:color="auto"/>
        <w:right w:val="none" w:sz="0" w:space="0" w:color="auto"/>
      </w:divBdr>
    </w:div>
    <w:div w:id="780342520">
      <w:bodyDiv w:val="1"/>
      <w:marLeft w:val="0"/>
      <w:marRight w:val="0"/>
      <w:marTop w:val="0"/>
      <w:marBottom w:val="0"/>
      <w:divBdr>
        <w:top w:val="none" w:sz="0" w:space="0" w:color="auto"/>
        <w:left w:val="none" w:sz="0" w:space="0" w:color="auto"/>
        <w:bottom w:val="none" w:sz="0" w:space="0" w:color="auto"/>
        <w:right w:val="none" w:sz="0" w:space="0" w:color="auto"/>
      </w:divBdr>
    </w:div>
    <w:div w:id="788090748">
      <w:bodyDiv w:val="1"/>
      <w:marLeft w:val="0"/>
      <w:marRight w:val="0"/>
      <w:marTop w:val="0"/>
      <w:marBottom w:val="0"/>
      <w:divBdr>
        <w:top w:val="none" w:sz="0" w:space="0" w:color="auto"/>
        <w:left w:val="none" w:sz="0" w:space="0" w:color="auto"/>
        <w:bottom w:val="none" w:sz="0" w:space="0" w:color="auto"/>
        <w:right w:val="none" w:sz="0" w:space="0" w:color="auto"/>
      </w:divBdr>
    </w:div>
    <w:div w:id="789470656">
      <w:bodyDiv w:val="1"/>
      <w:marLeft w:val="0"/>
      <w:marRight w:val="0"/>
      <w:marTop w:val="0"/>
      <w:marBottom w:val="0"/>
      <w:divBdr>
        <w:top w:val="none" w:sz="0" w:space="0" w:color="auto"/>
        <w:left w:val="none" w:sz="0" w:space="0" w:color="auto"/>
        <w:bottom w:val="none" w:sz="0" w:space="0" w:color="auto"/>
        <w:right w:val="none" w:sz="0" w:space="0" w:color="auto"/>
      </w:divBdr>
    </w:div>
    <w:div w:id="790395972">
      <w:bodyDiv w:val="1"/>
      <w:marLeft w:val="0"/>
      <w:marRight w:val="0"/>
      <w:marTop w:val="0"/>
      <w:marBottom w:val="0"/>
      <w:divBdr>
        <w:top w:val="none" w:sz="0" w:space="0" w:color="auto"/>
        <w:left w:val="none" w:sz="0" w:space="0" w:color="auto"/>
        <w:bottom w:val="none" w:sz="0" w:space="0" w:color="auto"/>
        <w:right w:val="none" w:sz="0" w:space="0" w:color="auto"/>
      </w:divBdr>
    </w:div>
    <w:div w:id="800466466">
      <w:bodyDiv w:val="1"/>
      <w:marLeft w:val="0"/>
      <w:marRight w:val="0"/>
      <w:marTop w:val="0"/>
      <w:marBottom w:val="0"/>
      <w:divBdr>
        <w:top w:val="none" w:sz="0" w:space="0" w:color="auto"/>
        <w:left w:val="none" w:sz="0" w:space="0" w:color="auto"/>
        <w:bottom w:val="none" w:sz="0" w:space="0" w:color="auto"/>
        <w:right w:val="none" w:sz="0" w:space="0" w:color="auto"/>
      </w:divBdr>
    </w:div>
    <w:div w:id="802699587">
      <w:bodyDiv w:val="1"/>
      <w:marLeft w:val="0"/>
      <w:marRight w:val="0"/>
      <w:marTop w:val="0"/>
      <w:marBottom w:val="0"/>
      <w:divBdr>
        <w:top w:val="none" w:sz="0" w:space="0" w:color="auto"/>
        <w:left w:val="none" w:sz="0" w:space="0" w:color="auto"/>
        <w:bottom w:val="none" w:sz="0" w:space="0" w:color="auto"/>
        <w:right w:val="none" w:sz="0" w:space="0" w:color="auto"/>
      </w:divBdr>
    </w:div>
    <w:div w:id="807744627">
      <w:bodyDiv w:val="1"/>
      <w:marLeft w:val="0"/>
      <w:marRight w:val="0"/>
      <w:marTop w:val="0"/>
      <w:marBottom w:val="0"/>
      <w:divBdr>
        <w:top w:val="none" w:sz="0" w:space="0" w:color="auto"/>
        <w:left w:val="none" w:sz="0" w:space="0" w:color="auto"/>
        <w:bottom w:val="none" w:sz="0" w:space="0" w:color="auto"/>
        <w:right w:val="none" w:sz="0" w:space="0" w:color="auto"/>
      </w:divBdr>
    </w:div>
    <w:div w:id="813525642">
      <w:bodyDiv w:val="1"/>
      <w:marLeft w:val="0"/>
      <w:marRight w:val="0"/>
      <w:marTop w:val="0"/>
      <w:marBottom w:val="0"/>
      <w:divBdr>
        <w:top w:val="none" w:sz="0" w:space="0" w:color="auto"/>
        <w:left w:val="none" w:sz="0" w:space="0" w:color="auto"/>
        <w:bottom w:val="none" w:sz="0" w:space="0" w:color="auto"/>
        <w:right w:val="none" w:sz="0" w:space="0" w:color="auto"/>
      </w:divBdr>
    </w:div>
    <w:div w:id="825973710">
      <w:bodyDiv w:val="1"/>
      <w:marLeft w:val="0"/>
      <w:marRight w:val="0"/>
      <w:marTop w:val="0"/>
      <w:marBottom w:val="0"/>
      <w:divBdr>
        <w:top w:val="none" w:sz="0" w:space="0" w:color="auto"/>
        <w:left w:val="none" w:sz="0" w:space="0" w:color="auto"/>
        <w:bottom w:val="none" w:sz="0" w:space="0" w:color="auto"/>
        <w:right w:val="none" w:sz="0" w:space="0" w:color="auto"/>
      </w:divBdr>
    </w:div>
    <w:div w:id="828979806">
      <w:bodyDiv w:val="1"/>
      <w:marLeft w:val="0"/>
      <w:marRight w:val="0"/>
      <w:marTop w:val="0"/>
      <w:marBottom w:val="0"/>
      <w:divBdr>
        <w:top w:val="none" w:sz="0" w:space="0" w:color="auto"/>
        <w:left w:val="none" w:sz="0" w:space="0" w:color="auto"/>
        <w:bottom w:val="none" w:sz="0" w:space="0" w:color="auto"/>
        <w:right w:val="none" w:sz="0" w:space="0" w:color="auto"/>
      </w:divBdr>
    </w:div>
    <w:div w:id="833035468">
      <w:bodyDiv w:val="1"/>
      <w:marLeft w:val="0"/>
      <w:marRight w:val="0"/>
      <w:marTop w:val="0"/>
      <w:marBottom w:val="0"/>
      <w:divBdr>
        <w:top w:val="none" w:sz="0" w:space="0" w:color="auto"/>
        <w:left w:val="none" w:sz="0" w:space="0" w:color="auto"/>
        <w:bottom w:val="none" w:sz="0" w:space="0" w:color="auto"/>
        <w:right w:val="none" w:sz="0" w:space="0" w:color="auto"/>
      </w:divBdr>
    </w:div>
    <w:div w:id="841820681">
      <w:bodyDiv w:val="1"/>
      <w:marLeft w:val="0"/>
      <w:marRight w:val="0"/>
      <w:marTop w:val="0"/>
      <w:marBottom w:val="0"/>
      <w:divBdr>
        <w:top w:val="none" w:sz="0" w:space="0" w:color="auto"/>
        <w:left w:val="none" w:sz="0" w:space="0" w:color="auto"/>
        <w:bottom w:val="none" w:sz="0" w:space="0" w:color="auto"/>
        <w:right w:val="none" w:sz="0" w:space="0" w:color="auto"/>
      </w:divBdr>
    </w:div>
    <w:div w:id="851918768">
      <w:bodyDiv w:val="1"/>
      <w:marLeft w:val="0"/>
      <w:marRight w:val="0"/>
      <w:marTop w:val="0"/>
      <w:marBottom w:val="0"/>
      <w:divBdr>
        <w:top w:val="none" w:sz="0" w:space="0" w:color="auto"/>
        <w:left w:val="none" w:sz="0" w:space="0" w:color="auto"/>
        <w:bottom w:val="none" w:sz="0" w:space="0" w:color="auto"/>
        <w:right w:val="none" w:sz="0" w:space="0" w:color="auto"/>
      </w:divBdr>
    </w:div>
    <w:div w:id="856426500">
      <w:bodyDiv w:val="1"/>
      <w:marLeft w:val="0"/>
      <w:marRight w:val="0"/>
      <w:marTop w:val="0"/>
      <w:marBottom w:val="0"/>
      <w:divBdr>
        <w:top w:val="none" w:sz="0" w:space="0" w:color="auto"/>
        <w:left w:val="none" w:sz="0" w:space="0" w:color="auto"/>
        <w:bottom w:val="none" w:sz="0" w:space="0" w:color="auto"/>
        <w:right w:val="none" w:sz="0" w:space="0" w:color="auto"/>
      </w:divBdr>
    </w:div>
    <w:div w:id="871113955">
      <w:bodyDiv w:val="1"/>
      <w:marLeft w:val="0"/>
      <w:marRight w:val="0"/>
      <w:marTop w:val="0"/>
      <w:marBottom w:val="0"/>
      <w:divBdr>
        <w:top w:val="none" w:sz="0" w:space="0" w:color="auto"/>
        <w:left w:val="none" w:sz="0" w:space="0" w:color="auto"/>
        <w:bottom w:val="none" w:sz="0" w:space="0" w:color="auto"/>
        <w:right w:val="none" w:sz="0" w:space="0" w:color="auto"/>
      </w:divBdr>
    </w:div>
    <w:div w:id="880947138">
      <w:bodyDiv w:val="1"/>
      <w:marLeft w:val="0"/>
      <w:marRight w:val="0"/>
      <w:marTop w:val="0"/>
      <w:marBottom w:val="0"/>
      <w:divBdr>
        <w:top w:val="none" w:sz="0" w:space="0" w:color="auto"/>
        <w:left w:val="none" w:sz="0" w:space="0" w:color="auto"/>
        <w:bottom w:val="none" w:sz="0" w:space="0" w:color="auto"/>
        <w:right w:val="none" w:sz="0" w:space="0" w:color="auto"/>
      </w:divBdr>
    </w:div>
    <w:div w:id="885606200">
      <w:bodyDiv w:val="1"/>
      <w:marLeft w:val="0"/>
      <w:marRight w:val="0"/>
      <w:marTop w:val="0"/>
      <w:marBottom w:val="0"/>
      <w:divBdr>
        <w:top w:val="none" w:sz="0" w:space="0" w:color="auto"/>
        <w:left w:val="none" w:sz="0" w:space="0" w:color="auto"/>
        <w:bottom w:val="none" w:sz="0" w:space="0" w:color="auto"/>
        <w:right w:val="none" w:sz="0" w:space="0" w:color="auto"/>
      </w:divBdr>
      <w:divsChild>
        <w:div w:id="204221421">
          <w:marLeft w:val="0"/>
          <w:marRight w:val="0"/>
          <w:marTop w:val="0"/>
          <w:marBottom w:val="0"/>
          <w:divBdr>
            <w:top w:val="none" w:sz="0" w:space="0" w:color="auto"/>
            <w:left w:val="none" w:sz="0" w:space="0" w:color="auto"/>
            <w:bottom w:val="none" w:sz="0" w:space="0" w:color="auto"/>
            <w:right w:val="none" w:sz="0" w:space="0" w:color="auto"/>
          </w:divBdr>
          <w:divsChild>
            <w:div w:id="8990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7068">
      <w:bodyDiv w:val="1"/>
      <w:marLeft w:val="0"/>
      <w:marRight w:val="0"/>
      <w:marTop w:val="0"/>
      <w:marBottom w:val="0"/>
      <w:divBdr>
        <w:top w:val="none" w:sz="0" w:space="0" w:color="auto"/>
        <w:left w:val="none" w:sz="0" w:space="0" w:color="auto"/>
        <w:bottom w:val="none" w:sz="0" w:space="0" w:color="auto"/>
        <w:right w:val="none" w:sz="0" w:space="0" w:color="auto"/>
      </w:divBdr>
    </w:div>
    <w:div w:id="895553165">
      <w:bodyDiv w:val="1"/>
      <w:marLeft w:val="0"/>
      <w:marRight w:val="0"/>
      <w:marTop w:val="0"/>
      <w:marBottom w:val="0"/>
      <w:divBdr>
        <w:top w:val="none" w:sz="0" w:space="0" w:color="auto"/>
        <w:left w:val="none" w:sz="0" w:space="0" w:color="auto"/>
        <w:bottom w:val="none" w:sz="0" w:space="0" w:color="auto"/>
        <w:right w:val="none" w:sz="0" w:space="0" w:color="auto"/>
      </w:divBdr>
    </w:div>
    <w:div w:id="895968453">
      <w:bodyDiv w:val="1"/>
      <w:marLeft w:val="0"/>
      <w:marRight w:val="0"/>
      <w:marTop w:val="0"/>
      <w:marBottom w:val="0"/>
      <w:divBdr>
        <w:top w:val="none" w:sz="0" w:space="0" w:color="auto"/>
        <w:left w:val="none" w:sz="0" w:space="0" w:color="auto"/>
        <w:bottom w:val="none" w:sz="0" w:space="0" w:color="auto"/>
        <w:right w:val="none" w:sz="0" w:space="0" w:color="auto"/>
      </w:divBdr>
    </w:div>
    <w:div w:id="897276973">
      <w:bodyDiv w:val="1"/>
      <w:marLeft w:val="0"/>
      <w:marRight w:val="0"/>
      <w:marTop w:val="0"/>
      <w:marBottom w:val="0"/>
      <w:divBdr>
        <w:top w:val="none" w:sz="0" w:space="0" w:color="auto"/>
        <w:left w:val="none" w:sz="0" w:space="0" w:color="auto"/>
        <w:bottom w:val="none" w:sz="0" w:space="0" w:color="auto"/>
        <w:right w:val="none" w:sz="0" w:space="0" w:color="auto"/>
      </w:divBdr>
    </w:div>
    <w:div w:id="897278757">
      <w:bodyDiv w:val="1"/>
      <w:marLeft w:val="0"/>
      <w:marRight w:val="0"/>
      <w:marTop w:val="0"/>
      <w:marBottom w:val="0"/>
      <w:divBdr>
        <w:top w:val="none" w:sz="0" w:space="0" w:color="auto"/>
        <w:left w:val="none" w:sz="0" w:space="0" w:color="auto"/>
        <w:bottom w:val="none" w:sz="0" w:space="0" w:color="auto"/>
        <w:right w:val="none" w:sz="0" w:space="0" w:color="auto"/>
      </w:divBdr>
    </w:div>
    <w:div w:id="898326477">
      <w:bodyDiv w:val="1"/>
      <w:marLeft w:val="0"/>
      <w:marRight w:val="0"/>
      <w:marTop w:val="0"/>
      <w:marBottom w:val="0"/>
      <w:divBdr>
        <w:top w:val="none" w:sz="0" w:space="0" w:color="auto"/>
        <w:left w:val="none" w:sz="0" w:space="0" w:color="auto"/>
        <w:bottom w:val="none" w:sz="0" w:space="0" w:color="auto"/>
        <w:right w:val="none" w:sz="0" w:space="0" w:color="auto"/>
      </w:divBdr>
    </w:div>
    <w:div w:id="898903046">
      <w:bodyDiv w:val="1"/>
      <w:marLeft w:val="0"/>
      <w:marRight w:val="0"/>
      <w:marTop w:val="0"/>
      <w:marBottom w:val="0"/>
      <w:divBdr>
        <w:top w:val="none" w:sz="0" w:space="0" w:color="auto"/>
        <w:left w:val="none" w:sz="0" w:space="0" w:color="auto"/>
        <w:bottom w:val="none" w:sz="0" w:space="0" w:color="auto"/>
        <w:right w:val="none" w:sz="0" w:space="0" w:color="auto"/>
      </w:divBdr>
    </w:div>
    <w:div w:id="904341049">
      <w:bodyDiv w:val="1"/>
      <w:marLeft w:val="0"/>
      <w:marRight w:val="0"/>
      <w:marTop w:val="0"/>
      <w:marBottom w:val="0"/>
      <w:divBdr>
        <w:top w:val="none" w:sz="0" w:space="0" w:color="auto"/>
        <w:left w:val="none" w:sz="0" w:space="0" w:color="auto"/>
        <w:bottom w:val="none" w:sz="0" w:space="0" w:color="auto"/>
        <w:right w:val="none" w:sz="0" w:space="0" w:color="auto"/>
      </w:divBdr>
    </w:div>
    <w:div w:id="906694520">
      <w:bodyDiv w:val="1"/>
      <w:marLeft w:val="0"/>
      <w:marRight w:val="0"/>
      <w:marTop w:val="0"/>
      <w:marBottom w:val="0"/>
      <w:divBdr>
        <w:top w:val="none" w:sz="0" w:space="0" w:color="auto"/>
        <w:left w:val="none" w:sz="0" w:space="0" w:color="auto"/>
        <w:bottom w:val="none" w:sz="0" w:space="0" w:color="auto"/>
        <w:right w:val="none" w:sz="0" w:space="0" w:color="auto"/>
      </w:divBdr>
    </w:div>
    <w:div w:id="908737233">
      <w:bodyDiv w:val="1"/>
      <w:marLeft w:val="0"/>
      <w:marRight w:val="0"/>
      <w:marTop w:val="0"/>
      <w:marBottom w:val="0"/>
      <w:divBdr>
        <w:top w:val="none" w:sz="0" w:space="0" w:color="auto"/>
        <w:left w:val="none" w:sz="0" w:space="0" w:color="auto"/>
        <w:bottom w:val="none" w:sz="0" w:space="0" w:color="auto"/>
        <w:right w:val="none" w:sz="0" w:space="0" w:color="auto"/>
      </w:divBdr>
    </w:div>
    <w:div w:id="925921073">
      <w:bodyDiv w:val="1"/>
      <w:marLeft w:val="0"/>
      <w:marRight w:val="0"/>
      <w:marTop w:val="0"/>
      <w:marBottom w:val="0"/>
      <w:divBdr>
        <w:top w:val="none" w:sz="0" w:space="0" w:color="auto"/>
        <w:left w:val="none" w:sz="0" w:space="0" w:color="auto"/>
        <w:bottom w:val="none" w:sz="0" w:space="0" w:color="auto"/>
        <w:right w:val="none" w:sz="0" w:space="0" w:color="auto"/>
      </w:divBdr>
    </w:div>
    <w:div w:id="929043158">
      <w:bodyDiv w:val="1"/>
      <w:marLeft w:val="0"/>
      <w:marRight w:val="0"/>
      <w:marTop w:val="0"/>
      <w:marBottom w:val="0"/>
      <w:divBdr>
        <w:top w:val="none" w:sz="0" w:space="0" w:color="auto"/>
        <w:left w:val="none" w:sz="0" w:space="0" w:color="auto"/>
        <w:bottom w:val="none" w:sz="0" w:space="0" w:color="auto"/>
        <w:right w:val="none" w:sz="0" w:space="0" w:color="auto"/>
      </w:divBdr>
    </w:div>
    <w:div w:id="945700687">
      <w:bodyDiv w:val="1"/>
      <w:marLeft w:val="0"/>
      <w:marRight w:val="0"/>
      <w:marTop w:val="0"/>
      <w:marBottom w:val="0"/>
      <w:divBdr>
        <w:top w:val="none" w:sz="0" w:space="0" w:color="auto"/>
        <w:left w:val="none" w:sz="0" w:space="0" w:color="auto"/>
        <w:bottom w:val="none" w:sz="0" w:space="0" w:color="auto"/>
        <w:right w:val="none" w:sz="0" w:space="0" w:color="auto"/>
      </w:divBdr>
    </w:div>
    <w:div w:id="946348371">
      <w:bodyDiv w:val="1"/>
      <w:marLeft w:val="0"/>
      <w:marRight w:val="0"/>
      <w:marTop w:val="0"/>
      <w:marBottom w:val="0"/>
      <w:divBdr>
        <w:top w:val="none" w:sz="0" w:space="0" w:color="auto"/>
        <w:left w:val="none" w:sz="0" w:space="0" w:color="auto"/>
        <w:bottom w:val="none" w:sz="0" w:space="0" w:color="auto"/>
        <w:right w:val="none" w:sz="0" w:space="0" w:color="auto"/>
      </w:divBdr>
    </w:div>
    <w:div w:id="949355362">
      <w:bodyDiv w:val="1"/>
      <w:marLeft w:val="0"/>
      <w:marRight w:val="0"/>
      <w:marTop w:val="0"/>
      <w:marBottom w:val="0"/>
      <w:divBdr>
        <w:top w:val="none" w:sz="0" w:space="0" w:color="auto"/>
        <w:left w:val="none" w:sz="0" w:space="0" w:color="auto"/>
        <w:bottom w:val="none" w:sz="0" w:space="0" w:color="auto"/>
        <w:right w:val="none" w:sz="0" w:space="0" w:color="auto"/>
      </w:divBdr>
    </w:div>
    <w:div w:id="950085894">
      <w:bodyDiv w:val="1"/>
      <w:marLeft w:val="0"/>
      <w:marRight w:val="0"/>
      <w:marTop w:val="0"/>
      <w:marBottom w:val="0"/>
      <w:divBdr>
        <w:top w:val="none" w:sz="0" w:space="0" w:color="auto"/>
        <w:left w:val="none" w:sz="0" w:space="0" w:color="auto"/>
        <w:bottom w:val="none" w:sz="0" w:space="0" w:color="auto"/>
        <w:right w:val="none" w:sz="0" w:space="0" w:color="auto"/>
      </w:divBdr>
    </w:div>
    <w:div w:id="951863601">
      <w:bodyDiv w:val="1"/>
      <w:marLeft w:val="0"/>
      <w:marRight w:val="0"/>
      <w:marTop w:val="0"/>
      <w:marBottom w:val="0"/>
      <w:divBdr>
        <w:top w:val="none" w:sz="0" w:space="0" w:color="auto"/>
        <w:left w:val="none" w:sz="0" w:space="0" w:color="auto"/>
        <w:bottom w:val="none" w:sz="0" w:space="0" w:color="auto"/>
        <w:right w:val="none" w:sz="0" w:space="0" w:color="auto"/>
      </w:divBdr>
    </w:div>
    <w:div w:id="958798296">
      <w:bodyDiv w:val="1"/>
      <w:marLeft w:val="0"/>
      <w:marRight w:val="0"/>
      <w:marTop w:val="0"/>
      <w:marBottom w:val="0"/>
      <w:divBdr>
        <w:top w:val="none" w:sz="0" w:space="0" w:color="auto"/>
        <w:left w:val="none" w:sz="0" w:space="0" w:color="auto"/>
        <w:bottom w:val="none" w:sz="0" w:space="0" w:color="auto"/>
        <w:right w:val="none" w:sz="0" w:space="0" w:color="auto"/>
      </w:divBdr>
    </w:div>
    <w:div w:id="959845441">
      <w:bodyDiv w:val="1"/>
      <w:marLeft w:val="0"/>
      <w:marRight w:val="0"/>
      <w:marTop w:val="0"/>
      <w:marBottom w:val="0"/>
      <w:divBdr>
        <w:top w:val="none" w:sz="0" w:space="0" w:color="auto"/>
        <w:left w:val="none" w:sz="0" w:space="0" w:color="auto"/>
        <w:bottom w:val="none" w:sz="0" w:space="0" w:color="auto"/>
        <w:right w:val="none" w:sz="0" w:space="0" w:color="auto"/>
      </w:divBdr>
    </w:div>
    <w:div w:id="961153289">
      <w:bodyDiv w:val="1"/>
      <w:marLeft w:val="0"/>
      <w:marRight w:val="0"/>
      <w:marTop w:val="0"/>
      <w:marBottom w:val="0"/>
      <w:divBdr>
        <w:top w:val="none" w:sz="0" w:space="0" w:color="auto"/>
        <w:left w:val="none" w:sz="0" w:space="0" w:color="auto"/>
        <w:bottom w:val="none" w:sz="0" w:space="0" w:color="auto"/>
        <w:right w:val="none" w:sz="0" w:space="0" w:color="auto"/>
      </w:divBdr>
    </w:div>
    <w:div w:id="964123621">
      <w:bodyDiv w:val="1"/>
      <w:marLeft w:val="0"/>
      <w:marRight w:val="0"/>
      <w:marTop w:val="0"/>
      <w:marBottom w:val="0"/>
      <w:divBdr>
        <w:top w:val="none" w:sz="0" w:space="0" w:color="auto"/>
        <w:left w:val="none" w:sz="0" w:space="0" w:color="auto"/>
        <w:bottom w:val="none" w:sz="0" w:space="0" w:color="auto"/>
        <w:right w:val="none" w:sz="0" w:space="0" w:color="auto"/>
      </w:divBdr>
    </w:div>
    <w:div w:id="970667264">
      <w:bodyDiv w:val="1"/>
      <w:marLeft w:val="0"/>
      <w:marRight w:val="0"/>
      <w:marTop w:val="0"/>
      <w:marBottom w:val="0"/>
      <w:divBdr>
        <w:top w:val="none" w:sz="0" w:space="0" w:color="auto"/>
        <w:left w:val="none" w:sz="0" w:space="0" w:color="auto"/>
        <w:bottom w:val="none" w:sz="0" w:space="0" w:color="auto"/>
        <w:right w:val="none" w:sz="0" w:space="0" w:color="auto"/>
      </w:divBdr>
    </w:div>
    <w:div w:id="973681955">
      <w:bodyDiv w:val="1"/>
      <w:marLeft w:val="0"/>
      <w:marRight w:val="0"/>
      <w:marTop w:val="0"/>
      <w:marBottom w:val="0"/>
      <w:divBdr>
        <w:top w:val="none" w:sz="0" w:space="0" w:color="auto"/>
        <w:left w:val="none" w:sz="0" w:space="0" w:color="auto"/>
        <w:bottom w:val="none" w:sz="0" w:space="0" w:color="auto"/>
        <w:right w:val="none" w:sz="0" w:space="0" w:color="auto"/>
      </w:divBdr>
    </w:div>
    <w:div w:id="974800157">
      <w:bodyDiv w:val="1"/>
      <w:marLeft w:val="0"/>
      <w:marRight w:val="0"/>
      <w:marTop w:val="0"/>
      <w:marBottom w:val="0"/>
      <w:divBdr>
        <w:top w:val="none" w:sz="0" w:space="0" w:color="auto"/>
        <w:left w:val="none" w:sz="0" w:space="0" w:color="auto"/>
        <w:bottom w:val="none" w:sz="0" w:space="0" w:color="auto"/>
        <w:right w:val="none" w:sz="0" w:space="0" w:color="auto"/>
      </w:divBdr>
    </w:div>
    <w:div w:id="976715617">
      <w:bodyDiv w:val="1"/>
      <w:marLeft w:val="0"/>
      <w:marRight w:val="0"/>
      <w:marTop w:val="0"/>
      <w:marBottom w:val="0"/>
      <w:divBdr>
        <w:top w:val="none" w:sz="0" w:space="0" w:color="auto"/>
        <w:left w:val="none" w:sz="0" w:space="0" w:color="auto"/>
        <w:bottom w:val="none" w:sz="0" w:space="0" w:color="auto"/>
        <w:right w:val="none" w:sz="0" w:space="0" w:color="auto"/>
      </w:divBdr>
    </w:div>
    <w:div w:id="978151406">
      <w:bodyDiv w:val="1"/>
      <w:marLeft w:val="0"/>
      <w:marRight w:val="0"/>
      <w:marTop w:val="0"/>
      <w:marBottom w:val="0"/>
      <w:divBdr>
        <w:top w:val="none" w:sz="0" w:space="0" w:color="auto"/>
        <w:left w:val="none" w:sz="0" w:space="0" w:color="auto"/>
        <w:bottom w:val="none" w:sz="0" w:space="0" w:color="auto"/>
        <w:right w:val="none" w:sz="0" w:space="0" w:color="auto"/>
      </w:divBdr>
    </w:div>
    <w:div w:id="986201419">
      <w:bodyDiv w:val="1"/>
      <w:marLeft w:val="0"/>
      <w:marRight w:val="0"/>
      <w:marTop w:val="0"/>
      <w:marBottom w:val="0"/>
      <w:divBdr>
        <w:top w:val="none" w:sz="0" w:space="0" w:color="auto"/>
        <w:left w:val="none" w:sz="0" w:space="0" w:color="auto"/>
        <w:bottom w:val="none" w:sz="0" w:space="0" w:color="auto"/>
        <w:right w:val="none" w:sz="0" w:space="0" w:color="auto"/>
      </w:divBdr>
    </w:div>
    <w:div w:id="988903507">
      <w:bodyDiv w:val="1"/>
      <w:marLeft w:val="0"/>
      <w:marRight w:val="0"/>
      <w:marTop w:val="0"/>
      <w:marBottom w:val="0"/>
      <w:divBdr>
        <w:top w:val="none" w:sz="0" w:space="0" w:color="auto"/>
        <w:left w:val="none" w:sz="0" w:space="0" w:color="auto"/>
        <w:bottom w:val="none" w:sz="0" w:space="0" w:color="auto"/>
        <w:right w:val="none" w:sz="0" w:space="0" w:color="auto"/>
      </w:divBdr>
    </w:div>
    <w:div w:id="991177566">
      <w:bodyDiv w:val="1"/>
      <w:marLeft w:val="0"/>
      <w:marRight w:val="0"/>
      <w:marTop w:val="0"/>
      <w:marBottom w:val="0"/>
      <w:divBdr>
        <w:top w:val="none" w:sz="0" w:space="0" w:color="auto"/>
        <w:left w:val="none" w:sz="0" w:space="0" w:color="auto"/>
        <w:bottom w:val="none" w:sz="0" w:space="0" w:color="auto"/>
        <w:right w:val="none" w:sz="0" w:space="0" w:color="auto"/>
      </w:divBdr>
    </w:div>
    <w:div w:id="991906557">
      <w:bodyDiv w:val="1"/>
      <w:marLeft w:val="0"/>
      <w:marRight w:val="0"/>
      <w:marTop w:val="0"/>
      <w:marBottom w:val="0"/>
      <w:divBdr>
        <w:top w:val="none" w:sz="0" w:space="0" w:color="auto"/>
        <w:left w:val="none" w:sz="0" w:space="0" w:color="auto"/>
        <w:bottom w:val="none" w:sz="0" w:space="0" w:color="auto"/>
        <w:right w:val="none" w:sz="0" w:space="0" w:color="auto"/>
      </w:divBdr>
    </w:div>
    <w:div w:id="997004623">
      <w:bodyDiv w:val="1"/>
      <w:marLeft w:val="0"/>
      <w:marRight w:val="0"/>
      <w:marTop w:val="0"/>
      <w:marBottom w:val="0"/>
      <w:divBdr>
        <w:top w:val="none" w:sz="0" w:space="0" w:color="auto"/>
        <w:left w:val="none" w:sz="0" w:space="0" w:color="auto"/>
        <w:bottom w:val="none" w:sz="0" w:space="0" w:color="auto"/>
        <w:right w:val="none" w:sz="0" w:space="0" w:color="auto"/>
      </w:divBdr>
    </w:div>
    <w:div w:id="1003120028">
      <w:bodyDiv w:val="1"/>
      <w:marLeft w:val="0"/>
      <w:marRight w:val="0"/>
      <w:marTop w:val="0"/>
      <w:marBottom w:val="0"/>
      <w:divBdr>
        <w:top w:val="none" w:sz="0" w:space="0" w:color="auto"/>
        <w:left w:val="none" w:sz="0" w:space="0" w:color="auto"/>
        <w:bottom w:val="none" w:sz="0" w:space="0" w:color="auto"/>
        <w:right w:val="none" w:sz="0" w:space="0" w:color="auto"/>
      </w:divBdr>
    </w:div>
    <w:div w:id="1008680557">
      <w:bodyDiv w:val="1"/>
      <w:marLeft w:val="0"/>
      <w:marRight w:val="0"/>
      <w:marTop w:val="0"/>
      <w:marBottom w:val="0"/>
      <w:divBdr>
        <w:top w:val="none" w:sz="0" w:space="0" w:color="auto"/>
        <w:left w:val="none" w:sz="0" w:space="0" w:color="auto"/>
        <w:bottom w:val="none" w:sz="0" w:space="0" w:color="auto"/>
        <w:right w:val="none" w:sz="0" w:space="0" w:color="auto"/>
      </w:divBdr>
    </w:div>
    <w:div w:id="1009794659">
      <w:bodyDiv w:val="1"/>
      <w:marLeft w:val="0"/>
      <w:marRight w:val="0"/>
      <w:marTop w:val="0"/>
      <w:marBottom w:val="0"/>
      <w:divBdr>
        <w:top w:val="none" w:sz="0" w:space="0" w:color="auto"/>
        <w:left w:val="none" w:sz="0" w:space="0" w:color="auto"/>
        <w:bottom w:val="none" w:sz="0" w:space="0" w:color="auto"/>
        <w:right w:val="none" w:sz="0" w:space="0" w:color="auto"/>
      </w:divBdr>
    </w:div>
    <w:div w:id="1012224981">
      <w:bodyDiv w:val="1"/>
      <w:marLeft w:val="0"/>
      <w:marRight w:val="0"/>
      <w:marTop w:val="0"/>
      <w:marBottom w:val="0"/>
      <w:divBdr>
        <w:top w:val="none" w:sz="0" w:space="0" w:color="auto"/>
        <w:left w:val="none" w:sz="0" w:space="0" w:color="auto"/>
        <w:bottom w:val="none" w:sz="0" w:space="0" w:color="auto"/>
        <w:right w:val="none" w:sz="0" w:space="0" w:color="auto"/>
      </w:divBdr>
    </w:div>
    <w:div w:id="1012535032">
      <w:bodyDiv w:val="1"/>
      <w:marLeft w:val="0"/>
      <w:marRight w:val="0"/>
      <w:marTop w:val="0"/>
      <w:marBottom w:val="0"/>
      <w:divBdr>
        <w:top w:val="none" w:sz="0" w:space="0" w:color="auto"/>
        <w:left w:val="none" w:sz="0" w:space="0" w:color="auto"/>
        <w:bottom w:val="none" w:sz="0" w:space="0" w:color="auto"/>
        <w:right w:val="none" w:sz="0" w:space="0" w:color="auto"/>
      </w:divBdr>
    </w:div>
    <w:div w:id="1015351226">
      <w:bodyDiv w:val="1"/>
      <w:marLeft w:val="0"/>
      <w:marRight w:val="0"/>
      <w:marTop w:val="0"/>
      <w:marBottom w:val="0"/>
      <w:divBdr>
        <w:top w:val="none" w:sz="0" w:space="0" w:color="auto"/>
        <w:left w:val="none" w:sz="0" w:space="0" w:color="auto"/>
        <w:bottom w:val="none" w:sz="0" w:space="0" w:color="auto"/>
        <w:right w:val="none" w:sz="0" w:space="0" w:color="auto"/>
      </w:divBdr>
    </w:div>
    <w:div w:id="1015838836">
      <w:bodyDiv w:val="1"/>
      <w:marLeft w:val="0"/>
      <w:marRight w:val="0"/>
      <w:marTop w:val="0"/>
      <w:marBottom w:val="0"/>
      <w:divBdr>
        <w:top w:val="none" w:sz="0" w:space="0" w:color="auto"/>
        <w:left w:val="none" w:sz="0" w:space="0" w:color="auto"/>
        <w:bottom w:val="none" w:sz="0" w:space="0" w:color="auto"/>
        <w:right w:val="none" w:sz="0" w:space="0" w:color="auto"/>
      </w:divBdr>
    </w:div>
    <w:div w:id="1026716137">
      <w:bodyDiv w:val="1"/>
      <w:marLeft w:val="0"/>
      <w:marRight w:val="0"/>
      <w:marTop w:val="0"/>
      <w:marBottom w:val="0"/>
      <w:divBdr>
        <w:top w:val="none" w:sz="0" w:space="0" w:color="auto"/>
        <w:left w:val="none" w:sz="0" w:space="0" w:color="auto"/>
        <w:bottom w:val="none" w:sz="0" w:space="0" w:color="auto"/>
        <w:right w:val="none" w:sz="0" w:space="0" w:color="auto"/>
      </w:divBdr>
    </w:div>
    <w:div w:id="1029994162">
      <w:bodyDiv w:val="1"/>
      <w:marLeft w:val="0"/>
      <w:marRight w:val="0"/>
      <w:marTop w:val="0"/>
      <w:marBottom w:val="0"/>
      <w:divBdr>
        <w:top w:val="none" w:sz="0" w:space="0" w:color="auto"/>
        <w:left w:val="none" w:sz="0" w:space="0" w:color="auto"/>
        <w:bottom w:val="none" w:sz="0" w:space="0" w:color="auto"/>
        <w:right w:val="none" w:sz="0" w:space="0" w:color="auto"/>
      </w:divBdr>
    </w:div>
    <w:div w:id="1032457559">
      <w:bodyDiv w:val="1"/>
      <w:marLeft w:val="0"/>
      <w:marRight w:val="0"/>
      <w:marTop w:val="0"/>
      <w:marBottom w:val="0"/>
      <w:divBdr>
        <w:top w:val="none" w:sz="0" w:space="0" w:color="auto"/>
        <w:left w:val="none" w:sz="0" w:space="0" w:color="auto"/>
        <w:bottom w:val="none" w:sz="0" w:space="0" w:color="auto"/>
        <w:right w:val="none" w:sz="0" w:space="0" w:color="auto"/>
      </w:divBdr>
    </w:div>
    <w:div w:id="1033918245">
      <w:bodyDiv w:val="1"/>
      <w:marLeft w:val="0"/>
      <w:marRight w:val="0"/>
      <w:marTop w:val="0"/>
      <w:marBottom w:val="0"/>
      <w:divBdr>
        <w:top w:val="none" w:sz="0" w:space="0" w:color="auto"/>
        <w:left w:val="none" w:sz="0" w:space="0" w:color="auto"/>
        <w:bottom w:val="none" w:sz="0" w:space="0" w:color="auto"/>
        <w:right w:val="none" w:sz="0" w:space="0" w:color="auto"/>
      </w:divBdr>
    </w:div>
    <w:div w:id="1043482650">
      <w:bodyDiv w:val="1"/>
      <w:marLeft w:val="0"/>
      <w:marRight w:val="0"/>
      <w:marTop w:val="0"/>
      <w:marBottom w:val="0"/>
      <w:divBdr>
        <w:top w:val="none" w:sz="0" w:space="0" w:color="auto"/>
        <w:left w:val="none" w:sz="0" w:space="0" w:color="auto"/>
        <w:bottom w:val="none" w:sz="0" w:space="0" w:color="auto"/>
        <w:right w:val="none" w:sz="0" w:space="0" w:color="auto"/>
      </w:divBdr>
    </w:div>
    <w:div w:id="1050030808">
      <w:bodyDiv w:val="1"/>
      <w:marLeft w:val="0"/>
      <w:marRight w:val="0"/>
      <w:marTop w:val="0"/>
      <w:marBottom w:val="0"/>
      <w:divBdr>
        <w:top w:val="none" w:sz="0" w:space="0" w:color="auto"/>
        <w:left w:val="none" w:sz="0" w:space="0" w:color="auto"/>
        <w:bottom w:val="none" w:sz="0" w:space="0" w:color="auto"/>
        <w:right w:val="none" w:sz="0" w:space="0" w:color="auto"/>
      </w:divBdr>
    </w:div>
    <w:div w:id="1051150950">
      <w:bodyDiv w:val="1"/>
      <w:marLeft w:val="0"/>
      <w:marRight w:val="0"/>
      <w:marTop w:val="0"/>
      <w:marBottom w:val="0"/>
      <w:divBdr>
        <w:top w:val="none" w:sz="0" w:space="0" w:color="auto"/>
        <w:left w:val="none" w:sz="0" w:space="0" w:color="auto"/>
        <w:bottom w:val="none" w:sz="0" w:space="0" w:color="auto"/>
        <w:right w:val="none" w:sz="0" w:space="0" w:color="auto"/>
      </w:divBdr>
    </w:div>
    <w:div w:id="1053777565">
      <w:bodyDiv w:val="1"/>
      <w:marLeft w:val="0"/>
      <w:marRight w:val="0"/>
      <w:marTop w:val="0"/>
      <w:marBottom w:val="0"/>
      <w:divBdr>
        <w:top w:val="none" w:sz="0" w:space="0" w:color="auto"/>
        <w:left w:val="none" w:sz="0" w:space="0" w:color="auto"/>
        <w:bottom w:val="none" w:sz="0" w:space="0" w:color="auto"/>
        <w:right w:val="none" w:sz="0" w:space="0" w:color="auto"/>
      </w:divBdr>
    </w:div>
    <w:div w:id="1055859778">
      <w:bodyDiv w:val="1"/>
      <w:marLeft w:val="0"/>
      <w:marRight w:val="0"/>
      <w:marTop w:val="0"/>
      <w:marBottom w:val="0"/>
      <w:divBdr>
        <w:top w:val="none" w:sz="0" w:space="0" w:color="auto"/>
        <w:left w:val="none" w:sz="0" w:space="0" w:color="auto"/>
        <w:bottom w:val="none" w:sz="0" w:space="0" w:color="auto"/>
        <w:right w:val="none" w:sz="0" w:space="0" w:color="auto"/>
      </w:divBdr>
    </w:div>
    <w:div w:id="1056129572">
      <w:bodyDiv w:val="1"/>
      <w:marLeft w:val="0"/>
      <w:marRight w:val="0"/>
      <w:marTop w:val="0"/>
      <w:marBottom w:val="0"/>
      <w:divBdr>
        <w:top w:val="none" w:sz="0" w:space="0" w:color="auto"/>
        <w:left w:val="none" w:sz="0" w:space="0" w:color="auto"/>
        <w:bottom w:val="none" w:sz="0" w:space="0" w:color="auto"/>
        <w:right w:val="none" w:sz="0" w:space="0" w:color="auto"/>
      </w:divBdr>
    </w:div>
    <w:div w:id="1058479051">
      <w:bodyDiv w:val="1"/>
      <w:marLeft w:val="0"/>
      <w:marRight w:val="0"/>
      <w:marTop w:val="0"/>
      <w:marBottom w:val="0"/>
      <w:divBdr>
        <w:top w:val="none" w:sz="0" w:space="0" w:color="auto"/>
        <w:left w:val="none" w:sz="0" w:space="0" w:color="auto"/>
        <w:bottom w:val="none" w:sz="0" w:space="0" w:color="auto"/>
        <w:right w:val="none" w:sz="0" w:space="0" w:color="auto"/>
      </w:divBdr>
      <w:divsChild>
        <w:div w:id="46149293">
          <w:marLeft w:val="0"/>
          <w:marRight w:val="0"/>
          <w:marTop w:val="0"/>
          <w:marBottom w:val="0"/>
          <w:divBdr>
            <w:top w:val="none" w:sz="0" w:space="0" w:color="auto"/>
            <w:left w:val="none" w:sz="0" w:space="0" w:color="auto"/>
            <w:bottom w:val="none" w:sz="0" w:space="0" w:color="auto"/>
            <w:right w:val="none" w:sz="0" w:space="0" w:color="auto"/>
          </w:divBdr>
        </w:div>
        <w:div w:id="454831062">
          <w:marLeft w:val="0"/>
          <w:marRight w:val="0"/>
          <w:marTop w:val="0"/>
          <w:marBottom w:val="0"/>
          <w:divBdr>
            <w:top w:val="none" w:sz="0" w:space="0" w:color="auto"/>
            <w:left w:val="none" w:sz="0" w:space="0" w:color="auto"/>
            <w:bottom w:val="none" w:sz="0" w:space="0" w:color="auto"/>
            <w:right w:val="none" w:sz="0" w:space="0" w:color="auto"/>
          </w:divBdr>
        </w:div>
        <w:div w:id="1065185332">
          <w:marLeft w:val="0"/>
          <w:marRight w:val="0"/>
          <w:marTop w:val="0"/>
          <w:marBottom w:val="0"/>
          <w:divBdr>
            <w:top w:val="none" w:sz="0" w:space="0" w:color="auto"/>
            <w:left w:val="none" w:sz="0" w:space="0" w:color="auto"/>
            <w:bottom w:val="none" w:sz="0" w:space="0" w:color="auto"/>
            <w:right w:val="none" w:sz="0" w:space="0" w:color="auto"/>
          </w:divBdr>
        </w:div>
      </w:divsChild>
    </w:div>
    <w:div w:id="1066417891">
      <w:bodyDiv w:val="1"/>
      <w:marLeft w:val="0"/>
      <w:marRight w:val="0"/>
      <w:marTop w:val="0"/>
      <w:marBottom w:val="0"/>
      <w:divBdr>
        <w:top w:val="none" w:sz="0" w:space="0" w:color="auto"/>
        <w:left w:val="none" w:sz="0" w:space="0" w:color="auto"/>
        <w:bottom w:val="none" w:sz="0" w:space="0" w:color="auto"/>
        <w:right w:val="none" w:sz="0" w:space="0" w:color="auto"/>
      </w:divBdr>
    </w:div>
    <w:div w:id="1073745835">
      <w:bodyDiv w:val="1"/>
      <w:marLeft w:val="0"/>
      <w:marRight w:val="0"/>
      <w:marTop w:val="0"/>
      <w:marBottom w:val="0"/>
      <w:divBdr>
        <w:top w:val="none" w:sz="0" w:space="0" w:color="auto"/>
        <w:left w:val="none" w:sz="0" w:space="0" w:color="auto"/>
        <w:bottom w:val="none" w:sz="0" w:space="0" w:color="auto"/>
        <w:right w:val="none" w:sz="0" w:space="0" w:color="auto"/>
      </w:divBdr>
    </w:div>
    <w:div w:id="1080982421">
      <w:bodyDiv w:val="1"/>
      <w:marLeft w:val="0"/>
      <w:marRight w:val="0"/>
      <w:marTop w:val="0"/>
      <w:marBottom w:val="0"/>
      <w:divBdr>
        <w:top w:val="none" w:sz="0" w:space="0" w:color="auto"/>
        <w:left w:val="none" w:sz="0" w:space="0" w:color="auto"/>
        <w:bottom w:val="none" w:sz="0" w:space="0" w:color="auto"/>
        <w:right w:val="none" w:sz="0" w:space="0" w:color="auto"/>
      </w:divBdr>
    </w:div>
    <w:div w:id="1099177393">
      <w:bodyDiv w:val="1"/>
      <w:marLeft w:val="0"/>
      <w:marRight w:val="0"/>
      <w:marTop w:val="0"/>
      <w:marBottom w:val="0"/>
      <w:divBdr>
        <w:top w:val="none" w:sz="0" w:space="0" w:color="auto"/>
        <w:left w:val="none" w:sz="0" w:space="0" w:color="auto"/>
        <w:bottom w:val="none" w:sz="0" w:space="0" w:color="auto"/>
        <w:right w:val="none" w:sz="0" w:space="0" w:color="auto"/>
      </w:divBdr>
    </w:div>
    <w:div w:id="1101726486">
      <w:bodyDiv w:val="1"/>
      <w:marLeft w:val="0"/>
      <w:marRight w:val="0"/>
      <w:marTop w:val="0"/>
      <w:marBottom w:val="0"/>
      <w:divBdr>
        <w:top w:val="none" w:sz="0" w:space="0" w:color="auto"/>
        <w:left w:val="none" w:sz="0" w:space="0" w:color="auto"/>
        <w:bottom w:val="none" w:sz="0" w:space="0" w:color="auto"/>
        <w:right w:val="none" w:sz="0" w:space="0" w:color="auto"/>
      </w:divBdr>
    </w:div>
    <w:div w:id="1101880188">
      <w:bodyDiv w:val="1"/>
      <w:marLeft w:val="0"/>
      <w:marRight w:val="0"/>
      <w:marTop w:val="0"/>
      <w:marBottom w:val="0"/>
      <w:divBdr>
        <w:top w:val="none" w:sz="0" w:space="0" w:color="auto"/>
        <w:left w:val="none" w:sz="0" w:space="0" w:color="auto"/>
        <w:bottom w:val="none" w:sz="0" w:space="0" w:color="auto"/>
        <w:right w:val="none" w:sz="0" w:space="0" w:color="auto"/>
      </w:divBdr>
    </w:div>
    <w:div w:id="1103067087">
      <w:bodyDiv w:val="1"/>
      <w:marLeft w:val="0"/>
      <w:marRight w:val="0"/>
      <w:marTop w:val="0"/>
      <w:marBottom w:val="0"/>
      <w:divBdr>
        <w:top w:val="none" w:sz="0" w:space="0" w:color="auto"/>
        <w:left w:val="none" w:sz="0" w:space="0" w:color="auto"/>
        <w:bottom w:val="none" w:sz="0" w:space="0" w:color="auto"/>
        <w:right w:val="none" w:sz="0" w:space="0" w:color="auto"/>
      </w:divBdr>
    </w:div>
    <w:div w:id="1111898230">
      <w:bodyDiv w:val="1"/>
      <w:marLeft w:val="0"/>
      <w:marRight w:val="0"/>
      <w:marTop w:val="0"/>
      <w:marBottom w:val="0"/>
      <w:divBdr>
        <w:top w:val="none" w:sz="0" w:space="0" w:color="auto"/>
        <w:left w:val="none" w:sz="0" w:space="0" w:color="auto"/>
        <w:bottom w:val="none" w:sz="0" w:space="0" w:color="auto"/>
        <w:right w:val="none" w:sz="0" w:space="0" w:color="auto"/>
      </w:divBdr>
    </w:div>
    <w:div w:id="1129083182">
      <w:bodyDiv w:val="1"/>
      <w:marLeft w:val="0"/>
      <w:marRight w:val="0"/>
      <w:marTop w:val="0"/>
      <w:marBottom w:val="0"/>
      <w:divBdr>
        <w:top w:val="none" w:sz="0" w:space="0" w:color="auto"/>
        <w:left w:val="none" w:sz="0" w:space="0" w:color="auto"/>
        <w:bottom w:val="none" w:sz="0" w:space="0" w:color="auto"/>
        <w:right w:val="none" w:sz="0" w:space="0" w:color="auto"/>
      </w:divBdr>
    </w:div>
    <w:div w:id="1141772585">
      <w:bodyDiv w:val="1"/>
      <w:marLeft w:val="0"/>
      <w:marRight w:val="0"/>
      <w:marTop w:val="0"/>
      <w:marBottom w:val="0"/>
      <w:divBdr>
        <w:top w:val="none" w:sz="0" w:space="0" w:color="auto"/>
        <w:left w:val="none" w:sz="0" w:space="0" w:color="auto"/>
        <w:bottom w:val="none" w:sz="0" w:space="0" w:color="auto"/>
        <w:right w:val="none" w:sz="0" w:space="0" w:color="auto"/>
      </w:divBdr>
    </w:div>
    <w:div w:id="1145396792">
      <w:bodyDiv w:val="1"/>
      <w:marLeft w:val="0"/>
      <w:marRight w:val="0"/>
      <w:marTop w:val="0"/>
      <w:marBottom w:val="0"/>
      <w:divBdr>
        <w:top w:val="none" w:sz="0" w:space="0" w:color="auto"/>
        <w:left w:val="none" w:sz="0" w:space="0" w:color="auto"/>
        <w:bottom w:val="none" w:sz="0" w:space="0" w:color="auto"/>
        <w:right w:val="none" w:sz="0" w:space="0" w:color="auto"/>
      </w:divBdr>
    </w:div>
    <w:div w:id="1162702784">
      <w:bodyDiv w:val="1"/>
      <w:marLeft w:val="0"/>
      <w:marRight w:val="0"/>
      <w:marTop w:val="0"/>
      <w:marBottom w:val="0"/>
      <w:divBdr>
        <w:top w:val="none" w:sz="0" w:space="0" w:color="auto"/>
        <w:left w:val="none" w:sz="0" w:space="0" w:color="auto"/>
        <w:bottom w:val="none" w:sz="0" w:space="0" w:color="auto"/>
        <w:right w:val="none" w:sz="0" w:space="0" w:color="auto"/>
      </w:divBdr>
    </w:div>
    <w:div w:id="1171875336">
      <w:bodyDiv w:val="1"/>
      <w:marLeft w:val="0"/>
      <w:marRight w:val="0"/>
      <w:marTop w:val="0"/>
      <w:marBottom w:val="0"/>
      <w:divBdr>
        <w:top w:val="none" w:sz="0" w:space="0" w:color="auto"/>
        <w:left w:val="none" w:sz="0" w:space="0" w:color="auto"/>
        <w:bottom w:val="none" w:sz="0" w:space="0" w:color="auto"/>
        <w:right w:val="none" w:sz="0" w:space="0" w:color="auto"/>
      </w:divBdr>
    </w:div>
    <w:div w:id="1176116614">
      <w:bodyDiv w:val="1"/>
      <w:marLeft w:val="0"/>
      <w:marRight w:val="0"/>
      <w:marTop w:val="0"/>
      <w:marBottom w:val="0"/>
      <w:divBdr>
        <w:top w:val="none" w:sz="0" w:space="0" w:color="auto"/>
        <w:left w:val="none" w:sz="0" w:space="0" w:color="auto"/>
        <w:bottom w:val="none" w:sz="0" w:space="0" w:color="auto"/>
        <w:right w:val="none" w:sz="0" w:space="0" w:color="auto"/>
      </w:divBdr>
    </w:div>
    <w:div w:id="1181893632">
      <w:bodyDiv w:val="1"/>
      <w:marLeft w:val="0"/>
      <w:marRight w:val="0"/>
      <w:marTop w:val="0"/>
      <w:marBottom w:val="0"/>
      <w:divBdr>
        <w:top w:val="none" w:sz="0" w:space="0" w:color="auto"/>
        <w:left w:val="none" w:sz="0" w:space="0" w:color="auto"/>
        <w:bottom w:val="none" w:sz="0" w:space="0" w:color="auto"/>
        <w:right w:val="none" w:sz="0" w:space="0" w:color="auto"/>
      </w:divBdr>
    </w:div>
    <w:div w:id="1182551812">
      <w:bodyDiv w:val="1"/>
      <w:marLeft w:val="0"/>
      <w:marRight w:val="0"/>
      <w:marTop w:val="0"/>
      <w:marBottom w:val="0"/>
      <w:divBdr>
        <w:top w:val="none" w:sz="0" w:space="0" w:color="auto"/>
        <w:left w:val="none" w:sz="0" w:space="0" w:color="auto"/>
        <w:bottom w:val="none" w:sz="0" w:space="0" w:color="auto"/>
        <w:right w:val="none" w:sz="0" w:space="0" w:color="auto"/>
      </w:divBdr>
    </w:div>
    <w:div w:id="1195078266">
      <w:bodyDiv w:val="1"/>
      <w:marLeft w:val="0"/>
      <w:marRight w:val="0"/>
      <w:marTop w:val="0"/>
      <w:marBottom w:val="0"/>
      <w:divBdr>
        <w:top w:val="none" w:sz="0" w:space="0" w:color="auto"/>
        <w:left w:val="none" w:sz="0" w:space="0" w:color="auto"/>
        <w:bottom w:val="none" w:sz="0" w:space="0" w:color="auto"/>
        <w:right w:val="none" w:sz="0" w:space="0" w:color="auto"/>
      </w:divBdr>
    </w:div>
    <w:div w:id="1200626365">
      <w:bodyDiv w:val="1"/>
      <w:marLeft w:val="0"/>
      <w:marRight w:val="0"/>
      <w:marTop w:val="0"/>
      <w:marBottom w:val="0"/>
      <w:divBdr>
        <w:top w:val="none" w:sz="0" w:space="0" w:color="auto"/>
        <w:left w:val="none" w:sz="0" w:space="0" w:color="auto"/>
        <w:bottom w:val="none" w:sz="0" w:space="0" w:color="auto"/>
        <w:right w:val="none" w:sz="0" w:space="0" w:color="auto"/>
      </w:divBdr>
    </w:div>
    <w:div w:id="1208757629">
      <w:bodyDiv w:val="1"/>
      <w:marLeft w:val="0"/>
      <w:marRight w:val="0"/>
      <w:marTop w:val="0"/>
      <w:marBottom w:val="0"/>
      <w:divBdr>
        <w:top w:val="none" w:sz="0" w:space="0" w:color="auto"/>
        <w:left w:val="none" w:sz="0" w:space="0" w:color="auto"/>
        <w:bottom w:val="none" w:sz="0" w:space="0" w:color="auto"/>
        <w:right w:val="none" w:sz="0" w:space="0" w:color="auto"/>
      </w:divBdr>
    </w:div>
    <w:div w:id="1218778283">
      <w:bodyDiv w:val="1"/>
      <w:marLeft w:val="0"/>
      <w:marRight w:val="0"/>
      <w:marTop w:val="0"/>
      <w:marBottom w:val="0"/>
      <w:divBdr>
        <w:top w:val="none" w:sz="0" w:space="0" w:color="auto"/>
        <w:left w:val="none" w:sz="0" w:space="0" w:color="auto"/>
        <w:bottom w:val="none" w:sz="0" w:space="0" w:color="auto"/>
        <w:right w:val="none" w:sz="0" w:space="0" w:color="auto"/>
      </w:divBdr>
    </w:div>
    <w:div w:id="1221557925">
      <w:bodyDiv w:val="1"/>
      <w:marLeft w:val="0"/>
      <w:marRight w:val="0"/>
      <w:marTop w:val="0"/>
      <w:marBottom w:val="0"/>
      <w:divBdr>
        <w:top w:val="none" w:sz="0" w:space="0" w:color="auto"/>
        <w:left w:val="none" w:sz="0" w:space="0" w:color="auto"/>
        <w:bottom w:val="none" w:sz="0" w:space="0" w:color="auto"/>
        <w:right w:val="none" w:sz="0" w:space="0" w:color="auto"/>
      </w:divBdr>
    </w:div>
    <w:div w:id="1223372072">
      <w:bodyDiv w:val="1"/>
      <w:marLeft w:val="0"/>
      <w:marRight w:val="0"/>
      <w:marTop w:val="0"/>
      <w:marBottom w:val="0"/>
      <w:divBdr>
        <w:top w:val="none" w:sz="0" w:space="0" w:color="auto"/>
        <w:left w:val="none" w:sz="0" w:space="0" w:color="auto"/>
        <w:bottom w:val="none" w:sz="0" w:space="0" w:color="auto"/>
        <w:right w:val="none" w:sz="0" w:space="0" w:color="auto"/>
      </w:divBdr>
    </w:div>
    <w:div w:id="1232428774">
      <w:bodyDiv w:val="1"/>
      <w:marLeft w:val="0"/>
      <w:marRight w:val="0"/>
      <w:marTop w:val="0"/>
      <w:marBottom w:val="0"/>
      <w:divBdr>
        <w:top w:val="none" w:sz="0" w:space="0" w:color="auto"/>
        <w:left w:val="none" w:sz="0" w:space="0" w:color="auto"/>
        <w:bottom w:val="none" w:sz="0" w:space="0" w:color="auto"/>
        <w:right w:val="none" w:sz="0" w:space="0" w:color="auto"/>
      </w:divBdr>
    </w:div>
    <w:div w:id="1232886052">
      <w:bodyDiv w:val="1"/>
      <w:marLeft w:val="0"/>
      <w:marRight w:val="0"/>
      <w:marTop w:val="0"/>
      <w:marBottom w:val="0"/>
      <w:divBdr>
        <w:top w:val="none" w:sz="0" w:space="0" w:color="auto"/>
        <w:left w:val="none" w:sz="0" w:space="0" w:color="auto"/>
        <w:bottom w:val="none" w:sz="0" w:space="0" w:color="auto"/>
        <w:right w:val="none" w:sz="0" w:space="0" w:color="auto"/>
      </w:divBdr>
    </w:div>
    <w:div w:id="1238830096">
      <w:bodyDiv w:val="1"/>
      <w:marLeft w:val="0"/>
      <w:marRight w:val="0"/>
      <w:marTop w:val="0"/>
      <w:marBottom w:val="0"/>
      <w:divBdr>
        <w:top w:val="none" w:sz="0" w:space="0" w:color="auto"/>
        <w:left w:val="none" w:sz="0" w:space="0" w:color="auto"/>
        <w:bottom w:val="none" w:sz="0" w:space="0" w:color="auto"/>
        <w:right w:val="none" w:sz="0" w:space="0" w:color="auto"/>
      </w:divBdr>
    </w:div>
    <w:div w:id="1243640819">
      <w:bodyDiv w:val="1"/>
      <w:marLeft w:val="0"/>
      <w:marRight w:val="0"/>
      <w:marTop w:val="0"/>
      <w:marBottom w:val="0"/>
      <w:divBdr>
        <w:top w:val="none" w:sz="0" w:space="0" w:color="auto"/>
        <w:left w:val="none" w:sz="0" w:space="0" w:color="auto"/>
        <w:bottom w:val="none" w:sz="0" w:space="0" w:color="auto"/>
        <w:right w:val="none" w:sz="0" w:space="0" w:color="auto"/>
      </w:divBdr>
    </w:div>
    <w:div w:id="1246840796">
      <w:bodyDiv w:val="1"/>
      <w:marLeft w:val="0"/>
      <w:marRight w:val="0"/>
      <w:marTop w:val="0"/>
      <w:marBottom w:val="0"/>
      <w:divBdr>
        <w:top w:val="none" w:sz="0" w:space="0" w:color="auto"/>
        <w:left w:val="none" w:sz="0" w:space="0" w:color="auto"/>
        <w:bottom w:val="none" w:sz="0" w:space="0" w:color="auto"/>
        <w:right w:val="none" w:sz="0" w:space="0" w:color="auto"/>
      </w:divBdr>
    </w:div>
    <w:div w:id="1249729747">
      <w:bodyDiv w:val="1"/>
      <w:marLeft w:val="0"/>
      <w:marRight w:val="0"/>
      <w:marTop w:val="0"/>
      <w:marBottom w:val="0"/>
      <w:divBdr>
        <w:top w:val="none" w:sz="0" w:space="0" w:color="auto"/>
        <w:left w:val="none" w:sz="0" w:space="0" w:color="auto"/>
        <w:bottom w:val="none" w:sz="0" w:space="0" w:color="auto"/>
        <w:right w:val="none" w:sz="0" w:space="0" w:color="auto"/>
      </w:divBdr>
    </w:div>
    <w:div w:id="1250197112">
      <w:bodyDiv w:val="1"/>
      <w:marLeft w:val="0"/>
      <w:marRight w:val="0"/>
      <w:marTop w:val="0"/>
      <w:marBottom w:val="0"/>
      <w:divBdr>
        <w:top w:val="none" w:sz="0" w:space="0" w:color="auto"/>
        <w:left w:val="none" w:sz="0" w:space="0" w:color="auto"/>
        <w:bottom w:val="none" w:sz="0" w:space="0" w:color="auto"/>
        <w:right w:val="none" w:sz="0" w:space="0" w:color="auto"/>
      </w:divBdr>
    </w:div>
    <w:div w:id="1254320755">
      <w:bodyDiv w:val="1"/>
      <w:marLeft w:val="0"/>
      <w:marRight w:val="0"/>
      <w:marTop w:val="0"/>
      <w:marBottom w:val="0"/>
      <w:divBdr>
        <w:top w:val="none" w:sz="0" w:space="0" w:color="auto"/>
        <w:left w:val="none" w:sz="0" w:space="0" w:color="auto"/>
        <w:bottom w:val="none" w:sz="0" w:space="0" w:color="auto"/>
        <w:right w:val="none" w:sz="0" w:space="0" w:color="auto"/>
      </w:divBdr>
    </w:div>
    <w:div w:id="1262300758">
      <w:bodyDiv w:val="1"/>
      <w:marLeft w:val="0"/>
      <w:marRight w:val="0"/>
      <w:marTop w:val="0"/>
      <w:marBottom w:val="0"/>
      <w:divBdr>
        <w:top w:val="none" w:sz="0" w:space="0" w:color="auto"/>
        <w:left w:val="none" w:sz="0" w:space="0" w:color="auto"/>
        <w:bottom w:val="none" w:sz="0" w:space="0" w:color="auto"/>
        <w:right w:val="none" w:sz="0" w:space="0" w:color="auto"/>
      </w:divBdr>
    </w:div>
    <w:div w:id="1263027094">
      <w:bodyDiv w:val="1"/>
      <w:marLeft w:val="0"/>
      <w:marRight w:val="0"/>
      <w:marTop w:val="0"/>
      <w:marBottom w:val="0"/>
      <w:divBdr>
        <w:top w:val="none" w:sz="0" w:space="0" w:color="auto"/>
        <w:left w:val="none" w:sz="0" w:space="0" w:color="auto"/>
        <w:bottom w:val="none" w:sz="0" w:space="0" w:color="auto"/>
        <w:right w:val="none" w:sz="0" w:space="0" w:color="auto"/>
      </w:divBdr>
    </w:div>
    <w:div w:id="1264071685">
      <w:bodyDiv w:val="1"/>
      <w:marLeft w:val="0"/>
      <w:marRight w:val="0"/>
      <w:marTop w:val="0"/>
      <w:marBottom w:val="0"/>
      <w:divBdr>
        <w:top w:val="none" w:sz="0" w:space="0" w:color="auto"/>
        <w:left w:val="none" w:sz="0" w:space="0" w:color="auto"/>
        <w:bottom w:val="none" w:sz="0" w:space="0" w:color="auto"/>
        <w:right w:val="none" w:sz="0" w:space="0" w:color="auto"/>
      </w:divBdr>
    </w:div>
    <w:div w:id="1286616780">
      <w:bodyDiv w:val="1"/>
      <w:marLeft w:val="0"/>
      <w:marRight w:val="0"/>
      <w:marTop w:val="0"/>
      <w:marBottom w:val="0"/>
      <w:divBdr>
        <w:top w:val="none" w:sz="0" w:space="0" w:color="auto"/>
        <w:left w:val="none" w:sz="0" w:space="0" w:color="auto"/>
        <w:bottom w:val="none" w:sz="0" w:space="0" w:color="auto"/>
        <w:right w:val="none" w:sz="0" w:space="0" w:color="auto"/>
      </w:divBdr>
    </w:div>
    <w:div w:id="1287354532">
      <w:bodyDiv w:val="1"/>
      <w:marLeft w:val="0"/>
      <w:marRight w:val="0"/>
      <w:marTop w:val="0"/>
      <w:marBottom w:val="0"/>
      <w:divBdr>
        <w:top w:val="none" w:sz="0" w:space="0" w:color="auto"/>
        <w:left w:val="none" w:sz="0" w:space="0" w:color="auto"/>
        <w:bottom w:val="none" w:sz="0" w:space="0" w:color="auto"/>
        <w:right w:val="none" w:sz="0" w:space="0" w:color="auto"/>
      </w:divBdr>
    </w:div>
    <w:div w:id="1298296507">
      <w:bodyDiv w:val="1"/>
      <w:marLeft w:val="0"/>
      <w:marRight w:val="0"/>
      <w:marTop w:val="0"/>
      <w:marBottom w:val="0"/>
      <w:divBdr>
        <w:top w:val="none" w:sz="0" w:space="0" w:color="auto"/>
        <w:left w:val="none" w:sz="0" w:space="0" w:color="auto"/>
        <w:bottom w:val="none" w:sz="0" w:space="0" w:color="auto"/>
        <w:right w:val="none" w:sz="0" w:space="0" w:color="auto"/>
      </w:divBdr>
    </w:div>
    <w:div w:id="1325740193">
      <w:bodyDiv w:val="1"/>
      <w:marLeft w:val="0"/>
      <w:marRight w:val="0"/>
      <w:marTop w:val="0"/>
      <w:marBottom w:val="0"/>
      <w:divBdr>
        <w:top w:val="none" w:sz="0" w:space="0" w:color="auto"/>
        <w:left w:val="none" w:sz="0" w:space="0" w:color="auto"/>
        <w:bottom w:val="none" w:sz="0" w:space="0" w:color="auto"/>
        <w:right w:val="none" w:sz="0" w:space="0" w:color="auto"/>
      </w:divBdr>
    </w:div>
    <w:div w:id="1327005364">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7825650">
      <w:bodyDiv w:val="1"/>
      <w:marLeft w:val="0"/>
      <w:marRight w:val="0"/>
      <w:marTop w:val="0"/>
      <w:marBottom w:val="0"/>
      <w:divBdr>
        <w:top w:val="none" w:sz="0" w:space="0" w:color="auto"/>
        <w:left w:val="none" w:sz="0" w:space="0" w:color="auto"/>
        <w:bottom w:val="none" w:sz="0" w:space="0" w:color="auto"/>
        <w:right w:val="none" w:sz="0" w:space="0" w:color="auto"/>
      </w:divBdr>
    </w:div>
    <w:div w:id="1354575918">
      <w:bodyDiv w:val="1"/>
      <w:marLeft w:val="0"/>
      <w:marRight w:val="0"/>
      <w:marTop w:val="0"/>
      <w:marBottom w:val="0"/>
      <w:divBdr>
        <w:top w:val="none" w:sz="0" w:space="0" w:color="auto"/>
        <w:left w:val="none" w:sz="0" w:space="0" w:color="auto"/>
        <w:bottom w:val="none" w:sz="0" w:space="0" w:color="auto"/>
        <w:right w:val="none" w:sz="0" w:space="0" w:color="auto"/>
      </w:divBdr>
    </w:div>
    <w:div w:id="1359620456">
      <w:bodyDiv w:val="1"/>
      <w:marLeft w:val="0"/>
      <w:marRight w:val="0"/>
      <w:marTop w:val="0"/>
      <w:marBottom w:val="0"/>
      <w:divBdr>
        <w:top w:val="none" w:sz="0" w:space="0" w:color="auto"/>
        <w:left w:val="none" w:sz="0" w:space="0" w:color="auto"/>
        <w:bottom w:val="none" w:sz="0" w:space="0" w:color="auto"/>
        <w:right w:val="none" w:sz="0" w:space="0" w:color="auto"/>
      </w:divBdr>
    </w:div>
    <w:div w:id="1360164937">
      <w:bodyDiv w:val="1"/>
      <w:marLeft w:val="0"/>
      <w:marRight w:val="0"/>
      <w:marTop w:val="0"/>
      <w:marBottom w:val="0"/>
      <w:divBdr>
        <w:top w:val="none" w:sz="0" w:space="0" w:color="auto"/>
        <w:left w:val="none" w:sz="0" w:space="0" w:color="auto"/>
        <w:bottom w:val="none" w:sz="0" w:space="0" w:color="auto"/>
        <w:right w:val="none" w:sz="0" w:space="0" w:color="auto"/>
      </w:divBdr>
    </w:div>
    <w:div w:id="1361005452">
      <w:bodyDiv w:val="1"/>
      <w:marLeft w:val="0"/>
      <w:marRight w:val="0"/>
      <w:marTop w:val="0"/>
      <w:marBottom w:val="0"/>
      <w:divBdr>
        <w:top w:val="none" w:sz="0" w:space="0" w:color="auto"/>
        <w:left w:val="none" w:sz="0" w:space="0" w:color="auto"/>
        <w:bottom w:val="none" w:sz="0" w:space="0" w:color="auto"/>
        <w:right w:val="none" w:sz="0" w:space="0" w:color="auto"/>
      </w:divBdr>
    </w:div>
    <w:div w:id="1368796960">
      <w:bodyDiv w:val="1"/>
      <w:marLeft w:val="0"/>
      <w:marRight w:val="0"/>
      <w:marTop w:val="0"/>
      <w:marBottom w:val="0"/>
      <w:divBdr>
        <w:top w:val="none" w:sz="0" w:space="0" w:color="auto"/>
        <w:left w:val="none" w:sz="0" w:space="0" w:color="auto"/>
        <w:bottom w:val="none" w:sz="0" w:space="0" w:color="auto"/>
        <w:right w:val="none" w:sz="0" w:space="0" w:color="auto"/>
      </w:divBdr>
    </w:div>
    <w:div w:id="1369715738">
      <w:bodyDiv w:val="1"/>
      <w:marLeft w:val="0"/>
      <w:marRight w:val="0"/>
      <w:marTop w:val="0"/>
      <w:marBottom w:val="0"/>
      <w:divBdr>
        <w:top w:val="none" w:sz="0" w:space="0" w:color="auto"/>
        <w:left w:val="none" w:sz="0" w:space="0" w:color="auto"/>
        <w:bottom w:val="none" w:sz="0" w:space="0" w:color="auto"/>
        <w:right w:val="none" w:sz="0" w:space="0" w:color="auto"/>
      </w:divBdr>
    </w:div>
    <w:div w:id="1383865746">
      <w:bodyDiv w:val="1"/>
      <w:marLeft w:val="0"/>
      <w:marRight w:val="0"/>
      <w:marTop w:val="0"/>
      <w:marBottom w:val="0"/>
      <w:divBdr>
        <w:top w:val="none" w:sz="0" w:space="0" w:color="auto"/>
        <w:left w:val="none" w:sz="0" w:space="0" w:color="auto"/>
        <w:bottom w:val="none" w:sz="0" w:space="0" w:color="auto"/>
        <w:right w:val="none" w:sz="0" w:space="0" w:color="auto"/>
      </w:divBdr>
    </w:div>
    <w:div w:id="1393574696">
      <w:bodyDiv w:val="1"/>
      <w:marLeft w:val="0"/>
      <w:marRight w:val="0"/>
      <w:marTop w:val="0"/>
      <w:marBottom w:val="0"/>
      <w:divBdr>
        <w:top w:val="none" w:sz="0" w:space="0" w:color="auto"/>
        <w:left w:val="none" w:sz="0" w:space="0" w:color="auto"/>
        <w:bottom w:val="none" w:sz="0" w:space="0" w:color="auto"/>
        <w:right w:val="none" w:sz="0" w:space="0" w:color="auto"/>
      </w:divBdr>
    </w:div>
    <w:div w:id="1396313545">
      <w:bodyDiv w:val="1"/>
      <w:marLeft w:val="0"/>
      <w:marRight w:val="0"/>
      <w:marTop w:val="0"/>
      <w:marBottom w:val="0"/>
      <w:divBdr>
        <w:top w:val="none" w:sz="0" w:space="0" w:color="auto"/>
        <w:left w:val="none" w:sz="0" w:space="0" w:color="auto"/>
        <w:bottom w:val="none" w:sz="0" w:space="0" w:color="auto"/>
        <w:right w:val="none" w:sz="0" w:space="0" w:color="auto"/>
      </w:divBdr>
    </w:div>
    <w:div w:id="1397358973">
      <w:bodyDiv w:val="1"/>
      <w:marLeft w:val="0"/>
      <w:marRight w:val="0"/>
      <w:marTop w:val="0"/>
      <w:marBottom w:val="0"/>
      <w:divBdr>
        <w:top w:val="none" w:sz="0" w:space="0" w:color="auto"/>
        <w:left w:val="none" w:sz="0" w:space="0" w:color="auto"/>
        <w:bottom w:val="none" w:sz="0" w:space="0" w:color="auto"/>
        <w:right w:val="none" w:sz="0" w:space="0" w:color="auto"/>
      </w:divBdr>
    </w:div>
    <w:div w:id="1404720668">
      <w:bodyDiv w:val="1"/>
      <w:marLeft w:val="0"/>
      <w:marRight w:val="0"/>
      <w:marTop w:val="0"/>
      <w:marBottom w:val="0"/>
      <w:divBdr>
        <w:top w:val="none" w:sz="0" w:space="0" w:color="auto"/>
        <w:left w:val="none" w:sz="0" w:space="0" w:color="auto"/>
        <w:bottom w:val="none" w:sz="0" w:space="0" w:color="auto"/>
        <w:right w:val="none" w:sz="0" w:space="0" w:color="auto"/>
      </w:divBdr>
    </w:div>
    <w:div w:id="1413117362">
      <w:bodyDiv w:val="1"/>
      <w:marLeft w:val="0"/>
      <w:marRight w:val="0"/>
      <w:marTop w:val="0"/>
      <w:marBottom w:val="0"/>
      <w:divBdr>
        <w:top w:val="none" w:sz="0" w:space="0" w:color="auto"/>
        <w:left w:val="none" w:sz="0" w:space="0" w:color="auto"/>
        <w:bottom w:val="none" w:sz="0" w:space="0" w:color="auto"/>
        <w:right w:val="none" w:sz="0" w:space="0" w:color="auto"/>
      </w:divBdr>
    </w:div>
    <w:div w:id="1413159000">
      <w:bodyDiv w:val="1"/>
      <w:marLeft w:val="0"/>
      <w:marRight w:val="0"/>
      <w:marTop w:val="0"/>
      <w:marBottom w:val="0"/>
      <w:divBdr>
        <w:top w:val="none" w:sz="0" w:space="0" w:color="auto"/>
        <w:left w:val="none" w:sz="0" w:space="0" w:color="auto"/>
        <w:bottom w:val="none" w:sz="0" w:space="0" w:color="auto"/>
        <w:right w:val="none" w:sz="0" w:space="0" w:color="auto"/>
      </w:divBdr>
    </w:div>
    <w:div w:id="1415592868">
      <w:bodyDiv w:val="1"/>
      <w:marLeft w:val="0"/>
      <w:marRight w:val="0"/>
      <w:marTop w:val="0"/>
      <w:marBottom w:val="0"/>
      <w:divBdr>
        <w:top w:val="none" w:sz="0" w:space="0" w:color="auto"/>
        <w:left w:val="none" w:sz="0" w:space="0" w:color="auto"/>
        <w:bottom w:val="none" w:sz="0" w:space="0" w:color="auto"/>
        <w:right w:val="none" w:sz="0" w:space="0" w:color="auto"/>
      </w:divBdr>
    </w:div>
    <w:div w:id="1422679450">
      <w:bodyDiv w:val="1"/>
      <w:marLeft w:val="0"/>
      <w:marRight w:val="0"/>
      <w:marTop w:val="0"/>
      <w:marBottom w:val="0"/>
      <w:divBdr>
        <w:top w:val="none" w:sz="0" w:space="0" w:color="auto"/>
        <w:left w:val="none" w:sz="0" w:space="0" w:color="auto"/>
        <w:bottom w:val="none" w:sz="0" w:space="0" w:color="auto"/>
        <w:right w:val="none" w:sz="0" w:space="0" w:color="auto"/>
      </w:divBdr>
    </w:div>
    <w:div w:id="1424569693">
      <w:bodyDiv w:val="1"/>
      <w:marLeft w:val="0"/>
      <w:marRight w:val="0"/>
      <w:marTop w:val="0"/>
      <w:marBottom w:val="0"/>
      <w:divBdr>
        <w:top w:val="none" w:sz="0" w:space="0" w:color="auto"/>
        <w:left w:val="none" w:sz="0" w:space="0" w:color="auto"/>
        <w:bottom w:val="none" w:sz="0" w:space="0" w:color="auto"/>
        <w:right w:val="none" w:sz="0" w:space="0" w:color="auto"/>
      </w:divBdr>
    </w:div>
    <w:div w:id="1428961453">
      <w:bodyDiv w:val="1"/>
      <w:marLeft w:val="0"/>
      <w:marRight w:val="0"/>
      <w:marTop w:val="0"/>
      <w:marBottom w:val="0"/>
      <w:divBdr>
        <w:top w:val="none" w:sz="0" w:space="0" w:color="auto"/>
        <w:left w:val="none" w:sz="0" w:space="0" w:color="auto"/>
        <w:bottom w:val="none" w:sz="0" w:space="0" w:color="auto"/>
        <w:right w:val="none" w:sz="0" w:space="0" w:color="auto"/>
      </w:divBdr>
    </w:div>
    <w:div w:id="1430197687">
      <w:bodyDiv w:val="1"/>
      <w:marLeft w:val="0"/>
      <w:marRight w:val="0"/>
      <w:marTop w:val="0"/>
      <w:marBottom w:val="0"/>
      <w:divBdr>
        <w:top w:val="none" w:sz="0" w:space="0" w:color="auto"/>
        <w:left w:val="none" w:sz="0" w:space="0" w:color="auto"/>
        <w:bottom w:val="none" w:sz="0" w:space="0" w:color="auto"/>
        <w:right w:val="none" w:sz="0" w:space="0" w:color="auto"/>
      </w:divBdr>
    </w:div>
    <w:div w:id="1431438643">
      <w:bodyDiv w:val="1"/>
      <w:marLeft w:val="0"/>
      <w:marRight w:val="0"/>
      <w:marTop w:val="0"/>
      <w:marBottom w:val="0"/>
      <w:divBdr>
        <w:top w:val="none" w:sz="0" w:space="0" w:color="auto"/>
        <w:left w:val="none" w:sz="0" w:space="0" w:color="auto"/>
        <w:bottom w:val="none" w:sz="0" w:space="0" w:color="auto"/>
        <w:right w:val="none" w:sz="0" w:space="0" w:color="auto"/>
      </w:divBdr>
    </w:div>
    <w:div w:id="1433697460">
      <w:bodyDiv w:val="1"/>
      <w:marLeft w:val="0"/>
      <w:marRight w:val="0"/>
      <w:marTop w:val="0"/>
      <w:marBottom w:val="0"/>
      <w:divBdr>
        <w:top w:val="none" w:sz="0" w:space="0" w:color="auto"/>
        <w:left w:val="none" w:sz="0" w:space="0" w:color="auto"/>
        <w:bottom w:val="none" w:sz="0" w:space="0" w:color="auto"/>
        <w:right w:val="none" w:sz="0" w:space="0" w:color="auto"/>
      </w:divBdr>
    </w:div>
    <w:div w:id="1433741879">
      <w:bodyDiv w:val="1"/>
      <w:marLeft w:val="0"/>
      <w:marRight w:val="0"/>
      <w:marTop w:val="0"/>
      <w:marBottom w:val="0"/>
      <w:divBdr>
        <w:top w:val="none" w:sz="0" w:space="0" w:color="auto"/>
        <w:left w:val="none" w:sz="0" w:space="0" w:color="auto"/>
        <w:bottom w:val="none" w:sz="0" w:space="0" w:color="auto"/>
        <w:right w:val="none" w:sz="0" w:space="0" w:color="auto"/>
      </w:divBdr>
    </w:div>
    <w:div w:id="1441143929">
      <w:bodyDiv w:val="1"/>
      <w:marLeft w:val="0"/>
      <w:marRight w:val="0"/>
      <w:marTop w:val="0"/>
      <w:marBottom w:val="0"/>
      <w:divBdr>
        <w:top w:val="none" w:sz="0" w:space="0" w:color="auto"/>
        <w:left w:val="none" w:sz="0" w:space="0" w:color="auto"/>
        <w:bottom w:val="none" w:sz="0" w:space="0" w:color="auto"/>
        <w:right w:val="none" w:sz="0" w:space="0" w:color="auto"/>
      </w:divBdr>
    </w:div>
    <w:div w:id="1446999154">
      <w:bodyDiv w:val="1"/>
      <w:marLeft w:val="0"/>
      <w:marRight w:val="0"/>
      <w:marTop w:val="0"/>
      <w:marBottom w:val="0"/>
      <w:divBdr>
        <w:top w:val="none" w:sz="0" w:space="0" w:color="auto"/>
        <w:left w:val="none" w:sz="0" w:space="0" w:color="auto"/>
        <w:bottom w:val="none" w:sz="0" w:space="0" w:color="auto"/>
        <w:right w:val="none" w:sz="0" w:space="0" w:color="auto"/>
      </w:divBdr>
    </w:div>
    <w:div w:id="1453135798">
      <w:bodyDiv w:val="1"/>
      <w:marLeft w:val="0"/>
      <w:marRight w:val="0"/>
      <w:marTop w:val="0"/>
      <w:marBottom w:val="0"/>
      <w:divBdr>
        <w:top w:val="none" w:sz="0" w:space="0" w:color="auto"/>
        <w:left w:val="none" w:sz="0" w:space="0" w:color="auto"/>
        <w:bottom w:val="none" w:sz="0" w:space="0" w:color="auto"/>
        <w:right w:val="none" w:sz="0" w:space="0" w:color="auto"/>
      </w:divBdr>
    </w:div>
    <w:div w:id="1459184469">
      <w:bodyDiv w:val="1"/>
      <w:marLeft w:val="0"/>
      <w:marRight w:val="0"/>
      <w:marTop w:val="0"/>
      <w:marBottom w:val="0"/>
      <w:divBdr>
        <w:top w:val="none" w:sz="0" w:space="0" w:color="auto"/>
        <w:left w:val="none" w:sz="0" w:space="0" w:color="auto"/>
        <w:bottom w:val="none" w:sz="0" w:space="0" w:color="auto"/>
        <w:right w:val="none" w:sz="0" w:space="0" w:color="auto"/>
      </w:divBdr>
    </w:div>
    <w:div w:id="1461806791">
      <w:bodyDiv w:val="1"/>
      <w:marLeft w:val="0"/>
      <w:marRight w:val="0"/>
      <w:marTop w:val="0"/>
      <w:marBottom w:val="0"/>
      <w:divBdr>
        <w:top w:val="none" w:sz="0" w:space="0" w:color="auto"/>
        <w:left w:val="none" w:sz="0" w:space="0" w:color="auto"/>
        <w:bottom w:val="none" w:sz="0" w:space="0" w:color="auto"/>
        <w:right w:val="none" w:sz="0" w:space="0" w:color="auto"/>
      </w:divBdr>
    </w:div>
    <w:div w:id="1464733408">
      <w:bodyDiv w:val="1"/>
      <w:marLeft w:val="0"/>
      <w:marRight w:val="0"/>
      <w:marTop w:val="0"/>
      <w:marBottom w:val="0"/>
      <w:divBdr>
        <w:top w:val="none" w:sz="0" w:space="0" w:color="auto"/>
        <w:left w:val="none" w:sz="0" w:space="0" w:color="auto"/>
        <w:bottom w:val="none" w:sz="0" w:space="0" w:color="auto"/>
        <w:right w:val="none" w:sz="0" w:space="0" w:color="auto"/>
      </w:divBdr>
    </w:div>
    <w:div w:id="1467697712">
      <w:bodyDiv w:val="1"/>
      <w:marLeft w:val="0"/>
      <w:marRight w:val="0"/>
      <w:marTop w:val="0"/>
      <w:marBottom w:val="0"/>
      <w:divBdr>
        <w:top w:val="none" w:sz="0" w:space="0" w:color="auto"/>
        <w:left w:val="none" w:sz="0" w:space="0" w:color="auto"/>
        <w:bottom w:val="none" w:sz="0" w:space="0" w:color="auto"/>
        <w:right w:val="none" w:sz="0" w:space="0" w:color="auto"/>
      </w:divBdr>
      <w:divsChild>
        <w:div w:id="370543848">
          <w:marLeft w:val="0"/>
          <w:marRight w:val="0"/>
          <w:marTop w:val="0"/>
          <w:marBottom w:val="0"/>
          <w:divBdr>
            <w:top w:val="none" w:sz="0" w:space="0" w:color="auto"/>
            <w:left w:val="none" w:sz="0" w:space="0" w:color="auto"/>
            <w:bottom w:val="none" w:sz="0" w:space="0" w:color="auto"/>
            <w:right w:val="none" w:sz="0" w:space="0" w:color="auto"/>
          </w:divBdr>
        </w:div>
        <w:div w:id="612983105">
          <w:marLeft w:val="0"/>
          <w:marRight w:val="0"/>
          <w:marTop w:val="0"/>
          <w:marBottom w:val="0"/>
          <w:divBdr>
            <w:top w:val="none" w:sz="0" w:space="0" w:color="auto"/>
            <w:left w:val="none" w:sz="0" w:space="0" w:color="auto"/>
            <w:bottom w:val="none" w:sz="0" w:space="0" w:color="auto"/>
            <w:right w:val="none" w:sz="0" w:space="0" w:color="auto"/>
          </w:divBdr>
        </w:div>
        <w:div w:id="677082980">
          <w:marLeft w:val="0"/>
          <w:marRight w:val="0"/>
          <w:marTop w:val="0"/>
          <w:marBottom w:val="0"/>
          <w:divBdr>
            <w:top w:val="none" w:sz="0" w:space="0" w:color="auto"/>
            <w:left w:val="none" w:sz="0" w:space="0" w:color="auto"/>
            <w:bottom w:val="none" w:sz="0" w:space="0" w:color="auto"/>
            <w:right w:val="none" w:sz="0" w:space="0" w:color="auto"/>
          </w:divBdr>
        </w:div>
      </w:divsChild>
    </w:div>
    <w:div w:id="1476987231">
      <w:bodyDiv w:val="1"/>
      <w:marLeft w:val="0"/>
      <w:marRight w:val="0"/>
      <w:marTop w:val="0"/>
      <w:marBottom w:val="0"/>
      <w:divBdr>
        <w:top w:val="none" w:sz="0" w:space="0" w:color="auto"/>
        <w:left w:val="none" w:sz="0" w:space="0" w:color="auto"/>
        <w:bottom w:val="none" w:sz="0" w:space="0" w:color="auto"/>
        <w:right w:val="none" w:sz="0" w:space="0" w:color="auto"/>
      </w:divBdr>
    </w:div>
    <w:div w:id="1490513871">
      <w:bodyDiv w:val="1"/>
      <w:marLeft w:val="0"/>
      <w:marRight w:val="0"/>
      <w:marTop w:val="0"/>
      <w:marBottom w:val="0"/>
      <w:divBdr>
        <w:top w:val="none" w:sz="0" w:space="0" w:color="auto"/>
        <w:left w:val="none" w:sz="0" w:space="0" w:color="auto"/>
        <w:bottom w:val="none" w:sz="0" w:space="0" w:color="auto"/>
        <w:right w:val="none" w:sz="0" w:space="0" w:color="auto"/>
      </w:divBdr>
    </w:div>
    <w:div w:id="1494763695">
      <w:bodyDiv w:val="1"/>
      <w:marLeft w:val="0"/>
      <w:marRight w:val="0"/>
      <w:marTop w:val="0"/>
      <w:marBottom w:val="0"/>
      <w:divBdr>
        <w:top w:val="none" w:sz="0" w:space="0" w:color="auto"/>
        <w:left w:val="none" w:sz="0" w:space="0" w:color="auto"/>
        <w:bottom w:val="none" w:sz="0" w:space="0" w:color="auto"/>
        <w:right w:val="none" w:sz="0" w:space="0" w:color="auto"/>
      </w:divBdr>
    </w:div>
    <w:div w:id="1504010305">
      <w:bodyDiv w:val="1"/>
      <w:marLeft w:val="0"/>
      <w:marRight w:val="0"/>
      <w:marTop w:val="0"/>
      <w:marBottom w:val="0"/>
      <w:divBdr>
        <w:top w:val="none" w:sz="0" w:space="0" w:color="auto"/>
        <w:left w:val="none" w:sz="0" w:space="0" w:color="auto"/>
        <w:bottom w:val="none" w:sz="0" w:space="0" w:color="auto"/>
        <w:right w:val="none" w:sz="0" w:space="0" w:color="auto"/>
      </w:divBdr>
    </w:div>
    <w:div w:id="1504010776">
      <w:bodyDiv w:val="1"/>
      <w:marLeft w:val="0"/>
      <w:marRight w:val="0"/>
      <w:marTop w:val="0"/>
      <w:marBottom w:val="0"/>
      <w:divBdr>
        <w:top w:val="none" w:sz="0" w:space="0" w:color="auto"/>
        <w:left w:val="none" w:sz="0" w:space="0" w:color="auto"/>
        <w:bottom w:val="none" w:sz="0" w:space="0" w:color="auto"/>
        <w:right w:val="none" w:sz="0" w:space="0" w:color="auto"/>
      </w:divBdr>
    </w:div>
    <w:div w:id="1504781756">
      <w:bodyDiv w:val="1"/>
      <w:marLeft w:val="0"/>
      <w:marRight w:val="0"/>
      <w:marTop w:val="0"/>
      <w:marBottom w:val="0"/>
      <w:divBdr>
        <w:top w:val="none" w:sz="0" w:space="0" w:color="auto"/>
        <w:left w:val="none" w:sz="0" w:space="0" w:color="auto"/>
        <w:bottom w:val="none" w:sz="0" w:space="0" w:color="auto"/>
        <w:right w:val="none" w:sz="0" w:space="0" w:color="auto"/>
      </w:divBdr>
    </w:div>
    <w:div w:id="1506700115">
      <w:bodyDiv w:val="1"/>
      <w:marLeft w:val="0"/>
      <w:marRight w:val="0"/>
      <w:marTop w:val="0"/>
      <w:marBottom w:val="0"/>
      <w:divBdr>
        <w:top w:val="none" w:sz="0" w:space="0" w:color="auto"/>
        <w:left w:val="none" w:sz="0" w:space="0" w:color="auto"/>
        <w:bottom w:val="none" w:sz="0" w:space="0" w:color="auto"/>
        <w:right w:val="none" w:sz="0" w:space="0" w:color="auto"/>
      </w:divBdr>
    </w:div>
    <w:div w:id="1519538927">
      <w:bodyDiv w:val="1"/>
      <w:marLeft w:val="0"/>
      <w:marRight w:val="0"/>
      <w:marTop w:val="0"/>
      <w:marBottom w:val="0"/>
      <w:divBdr>
        <w:top w:val="none" w:sz="0" w:space="0" w:color="auto"/>
        <w:left w:val="none" w:sz="0" w:space="0" w:color="auto"/>
        <w:bottom w:val="none" w:sz="0" w:space="0" w:color="auto"/>
        <w:right w:val="none" w:sz="0" w:space="0" w:color="auto"/>
      </w:divBdr>
    </w:div>
    <w:div w:id="1536193960">
      <w:bodyDiv w:val="1"/>
      <w:marLeft w:val="0"/>
      <w:marRight w:val="0"/>
      <w:marTop w:val="0"/>
      <w:marBottom w:val="0"/>
      <w:divBdr>
        <w:top w:val="none" w:sz="0" w:space="0" w:color="auto"/>
        <w:left w:val="none" w:sz="0" w:space="0" w:color="auto"/>
        <w:bottom w:val="none" w:sz="0" w:space="0" w:color="auto"/>
        <w:right w:val="none" w:sz="0" w:space="0" w:color="auto"/>
      </w:divBdr>
    </w:div>
    <w:div w:id="1536576544">
      <w:bodyDiv w:val="1"/>
      <w:marLeft w:val="0"/>
      <w:marRight w:val="0"/>
      <w:marTop w:val="0"/>
      <w:marBottom w:val="0"/>
      <w:divBdr>
        <w:top w:val="none" w:sz="0" w:space="0" w:color="auto"/>
        <w:left w:val="none" w:sz="0" w:space="0" w:color="auto"/>
        <w:bottom w:val="none" w:sz="0" w:space="0" w:color="auto"/>
        <w:right w:val="none" w:sz="0" w:space="0" w:color="auto"/>
      </w:divBdr>
    </w:div>
    <w:div w:id="1547985697">
      <w:bodyDiv w:val="1"/>
      <w:marLeft w:val="0"/>
      <w:marRight w:val="0"/>
      <w:marTop w:val="0"/>
      <w:marBottom w:val="0"/>
      <w:divBdr>
        <w:top w:val="none" w:sz="0" w:space="0" w:color="auto"/>
        <w:left w:val="none" w:sz="0" w:space="0" w:color="auto"/>
        <w:bottom w:val="none" w:sz="0" w:space="0" w:color="auto"/>
        <w:right w:val="none" w:sz="0" w:space="0" w:color="auto"/>
      </w:divBdr>
    </w:div>
    <w:div w:id="1558130240">
      <w:bodyDiv w:val="1"/>
      <w:marLeft w:val="0"/>
      <w:marRight w:val="0"/>
      <w:marTop w:val="0"/>
      <w:marBottom w:val="0"/>
      <w:divBdr>
        <w:top w:val="none" w:sz="0" w:space="0" w:color="auto"/>
        <w:left w:val="none" w:sz="0" w:space="0" w:color="auto"/>
        <w:bottom w:val="none" w:sz="0" w:space="0" w:color="auto"/>
        <w:right w:val="none" w:sz="0" w:space="0" w:color="auto"/>
      </w:divBdr>
    </w:div>
    <w:div w:id="1561676515">
      <w:bodyDiv w:val="1"/>
      <w:marLeft w:val="0"/>
      <w:marRight w:val="0"/>
      <w:marTop w:val="0"/>
      <w:marBottom w:val="0"/>
      <w:divBdr>
        <w:top w:val="none" w:sz="0" w:space="0" w:color="auto"/>
        <w:left w:val="none" w:sz="0" w:space="0" w:color="auto"/>
        <w:bottom w:val="none" w:sz="0" w:space="0" w:color="auto"/>
        <w:right w:val="none" w:sz="0" w:space="0" w:color="auto"/>
      </w:divBdr>
    </w:div>
    <w:div w:id="1562405623">
      <w:bodyDiv w:val="1"/>
      <w:marLeft w:val="0"/>
      <w:marRight w:val="0"/>
      <w:marTop w:val="0"/>
      <w:marBottom w:val="0"/>
      <w:divBdr>
        <w:top w:val="none" w:sz="0" w:space="0" w:color="auto"/>
        <w:left w:val="none" w:sz="0" w:space="0" w:color="auto"/>
        <w:bottom w:val="none" w:sz="0" w:space="0" w:color="auto"/>
        <w:right w:val="none" w:sz="0" w:space="0" w:color="auto"/>
      </w:divBdr>
    </w:div>
    <w:div w:id="1566526622">
      <w:bodyDiv w:val="1"/>
      <w:marLeft w:val="0"/>
      <w:marRight w:val="0"/>
      <w:marTop w:val="0"/>
      <w:marBottom w:val="0"/>
      <w:divBdr>
        <w:top w:val="none" w:sz="0" w:space="0" w:color="auto"/>
        <w:left w:val="none" w:sz="0" w:space="0" w:color="auto"/>
        <w:bottom w:val="none" w:sz="0" w:space="0" w:color="auto"/>
        <w:right w:val="none" w:sz="0" w:space="0" w:color="auto"/>
      </w:divBdr>
    </w:div>
    <w:div w:id="1571117487">
      <w:bodyDiv w:val="1"/>
      <w:marLeft w:val="0"/>
      <w:marRight w:val="0"/>
      <w:marTop w:val="0"/>
      <w:marBottom w:val="0"/>
      <w:divBdr>
        <w:top w:val="none" w:sz="0" w:space="0" w:color="auto"/>
        <w:left w:val="none" w:sz="0" w:space="0" w:color="auto"/>
        <w:bottom w:val="none" w:sz="0" w:space="0" w:color="auto"/>
        <w:right w:val="none" w:sz="0" w:space="0" w:color="auto"/>
      </w:divBdr>
    </w:div>
    <w:div w:id="1575820488">
      <w:bodyDiv w:val="1"/>
      <w:marLeft w:val="0"/>
      <w:marRight w:val="0"/>
      <w:marTop w:val="0"/>
      <w:marBottom w:val="0"/>
      <w:divBdr>
        <w:top w:val="none" w:sz="0" w:space="0" w:color="auto"/>
        <w:left w:val="none" w:sz="0" w:space="0" w:color="auto"/>
        <w:bottom w:val="none" w:sz="0" w:space="0" w:color="auto"/>
        <w:right w:val="none" w:sz="0" w:space="0" w:color="auto"/>
      </w:divBdr>
    </w:div>
    <w:div w:id="1581597168">
      <w:bodyDiv w:val="1"/>
      <w:marLeft w:val="0"/>
      <w:marRight w:val="0"/>
      <w:marTop w:val="0"/>
      <w:marBottom w:val="0"/>
      <w:divBdr>
        <w:top w:val="none" w:sz="0" w:space="0" w:color="auto"/>
        <w:left w:val="none" w:sz="0" w:space="0" w:color="auto"/>
        <w:bottom w:val="none" w:sz="0" w:space="0" w:color="auto"/>
        <w:right w:val="none" w:sz="0" w:space="0" w:color="auto"/>
      </w:divBdr>
    </w:div>
    <w:div w:id="1586844785">
      <w:bodyDiv w:val="1"/>
      <w:marLeft w:val="0"/>
      <w:marRight w:val="0"/>
      <w:marTop w:val="0"/>
      <w:marBottom w:val="0"/>
      <w:divBdr>
        <w:top w:val="none" w:sz="0" w:space="0" w:color="auto"/>
        <w:left w:val="none" w:sz="0" w:space="0" w:color="auto"/>
        <w:bottom w:val="none" w:sz="0" w:space="0" w:color="auto"/>
        <w:right w:val="none" w:sz="0" w:space="0" w:color="auto"/>
      </w:divBdr>
    </w:div>
    <w:div w:id="1591887137">
      <w:bodyDiv w:val="1"/>
      <w:marLeft w:val="0"/>
      <w:marRight w:val="0"/>
      <w:marTop w:val="0"/>
      <w:marBottom w:val="0"/>
      <w:divBdr>
        <w:top w:val="none" w:sz="0" w:space="0" w:color="auto"/>
        <w:left w:val="none" w:sz="0" w:space="0" w:color="auto"/>
        <w:bottom w:val="none" w:sz="0" w:space="0" w:color="auto"/>
        <w:right w:val="none" w:sz="0" w:space="0" w:color="auto"/>
      </w:divBdr>
    </w:div>
    <w:div w:id="1594317543">
      <w:bodyDiv w:val="1"/>
      <w:marLeft w:val="0"/>
      <w:marRight w:val="0"/>
      <w:marTop w:val="0"/>
      <w:marBottom w:val="0"/>
      <w:divBdr>
        <w:top w:val="none" w:sz="0" w:space="0" w:color="auto"/>
        <w:left w:val="none" w:sz="0" w:space="0" w:color="auto"/>
        <w:bottom w:val="none" w:sz="0" w:space="0" w:color="auto"/>
        <w:right w:val="none" w:sz="0" w:space="0" w:color="auto"/>
      </w:divBdr>
    </w:div>
    <w:div w:id="1595550164">
      <w:bodyDiv w:val="1"/>
      <w:marLeft w:val="0"/>
      <w:marRight w:val="0"/>
      <w:marTop w:val="0"/>
      <w:marBottom w:val="0"/>
      <w:divBdr>
        <w:top w:val="none" w:sz="0" w:space="0" w:color="auto"/>
        <w:left w:val="none" w:sz="0" w:space="0" w:color="auto"/>
        <w:bottom w:val="none" w:sz="0" w:space="0" w:color="auto"/>
        <w:right w:val="none" w:sz="0" w:space="0" w:color="auto"/>
      </w:divBdr>
    </w:div>
    <w:div w:id="1599828802">
      <w:bodyDiv w:val="1"/>
      <w:marLeft w:val="0"/>
      <w:marRight w:val="0"/>
      <w:marTop w:val="0"/>
      <w:marBottom w:val="0"/>
      <w:divBdr>
        <w:top w:val="none" w:sz="0" w:space="0" w:color="auto"/>
        <w:left w:val="none" w:sz="0" w:space="0" w:color="auto"/>
        <w:bottom w:val="none" w:sz="0" w:space="0" w:color="auto"/>
        <w:right w:val="none" w:sz="0" w:space="0" w:color="auto"/>
      </w:divBdr>
    </w:div>
    <w:div w:id="1608661890">
      <w:bodyDiv w:val="1"/>
      <w:marLeft w:val="0"/>
      <w:marRight w:val="0"/>
      <w:marTop w:val="0"/>
      <w:marBottom w:val="0"/>
      <w:divBdr>
        <w:top w:val="none" w:sz="0" w:space="0" w:color="auto"/>
        <w:left w:val="none" w:sz="0" w:space="0" w:color="auto"/>
        <w:bottom w:val="none" w:sz="0" w:space="0" w:color="auto"/>
        <w:right w:val="none" w:sz="0" w:space="0" w:color="auto"/>
      </w:divBdr>
    </w:div>
    <w:div w:id="1613706497">
      <w:bodyDiv w:val="1"/>
      <w:marLeft w:val="0"/>
      <w:marRight w:val="0"/>
      <w:marTop w:val="0"/>
      <w:marBottom w:val="0"/>
      <w:divBdr>
        <w:top w:val="none" w:sz="0" w:space="0" w:color="auto"/>
        <w:left w:val="none" w:sz="0" w:space="0" w:color="auto"/>
        <w:bottom w:val="none" w:sz="0" w:space="0" w:color="auto"/>
        <w:right w:val="none" w:sz="0" w:space="0" w:color="auto"/>
      </w:divBdr>
    </w:div>
    <w:div w:id="1618371875">
      <w:bodyDiv w:val="1"/>
      <w:marLeft w:val="0"/>
      <w:marRight w:val="0"/>
      <w:marTop w:val="0"/>
      <w:marBottom w:val="0"/>
      <w:divBdr>
        <w:top w:val="none" w:sz="0" w:space="0" w:color="auto"/>
        <w:left w:val="none" w:sz="0" w:space="0" w:color="auto"/>
        <w:bottom w:val="none" w:sz="0" w:space="0" w:color="auto"/>
        <w:right w:val="none" w:sz="0" w:space="0" w:color="auto"/>
      </w:divBdr>
    </w:div>
    <w:div w:id="1632395700">
      <w:bodyDiv w:val="1"/>
      <w:marLeft w:val="0"/>
      <w:marRight w:val="0"/>
      <w:marTop w:val="0"/>
      <w:marBottom w:val="0"/>
      <w:divBdr>
        <w:top w:val="none" w:sz="0" w:space="0" w:color="auto"/>
        <w:left w:val="none" w:sz="0" w:space="0" w:color="auto"/>
        <w:bottom w:val="none" w:sz="0" w:space="0" w:color="auto"/>
        <w:right w:val="none" w:sz="0" w:space="0" w:color="auto"/>
      </w:divBdr>
    </w:div>
    <w:div w:id="1635408084">
      <w:bodyDiv w:val="1"/>
      <w:marLeft w:val="0"/>
      <w:marRight w:val="0"/>
      <w:marTop w:val="0"/>
      <w:marBottom w:val="0"/>
      <w:divBdr>
        <w:top w:val="none" w:sz="0" w:space="0" w:color="auto"/>
        <w:left w:val="none" w:sz="0" w:space="0" w:color="auto"/>
        <w:bottom w:val="none" w:sz="0" w:space="0" w:color="auto"/>
        <w:right w:val="none" w:sz="0" w:space="0" w:color="auto"/>
      </w:divBdr>
    </w:div>
    <w:div w:id="1641425566">
      <w:bodyDiv w:val="1"/>
      <w:marLeft w:val="0"/>
      <w:marRight w:val="0"/>
      <w:marTop w:val="0"/>
      <w:marBottom w:val="0"/>
      <w:divBdr>
        <w:top w:val="none" w:sz="0" w:space="0" w:color="auto"/>
        <w:left w:val="none" w:sz="0" w:space="0" w:color="auto"/>
        <w:bottom w:val="none" w:sz="0" w:space="0" w:color="auto"/>
        <w:right w:val="none" w:sz="0" w:space="0" w:color="auto"/>
      </w:divBdr>
    </w:div>
    <w:div w:id="1644578106">
      <w:bodyDiv w:val="1"/>
      <w:marLeft w:val="0"/>
      <w:marRight w:val="0"/>
      <w:marTop w:val="0"/>
      <w:marBottom w:val="0"/>
      <w:divBdr>
        <w:top w:val="none" w:sz="0" w:space="0" w:color="auto"/>
        <w:left w:val="none" w:sz="0" w:space="0" w:color="auto"/>
        <w:bottom w:val="none" w:sz="0" w:space="0" w:color="auto"/>
        <w:right w:val="none" w:sz="0" w:space="0" w:color="auto"/>
      </w:divBdr>
    </w:div>
    <w:div w:id="1653945526">
      <w:bodyDiv w:val="1"/>
      <w:marLeft w:val="0"/>
      <w:marRight w:val="0"/>
      <w:marTop w:val="0"/>
      <w:marBottom w:val="0"/>
      <w:divBdr>
        <w:top w:val="none" w:sz="0" w:space="0" w:color="auto"/>
        <w:left w:val="none" w:sz="0" w:space="0" w:color="auto"/>
        <w:bottom w:val="none" w:sz="0" w:space="0" w:color="auto"/>
        <w:right w:val="none" w:sz="0" w:space="0" w:color="auto"/>
      </w:divBdr>
    </w:div>
    <w:div w:id="1655063453">
      <w:bodyDiv w:val="1"/>
      <w:marLeft w:val="0"/>
      <w:marRight w:val="0"/>
      <w:marTop w:val="0"/>
      <w:marBottom w:val="0"/>
      <w:divBdr>
        <w:top w:val="none" w:sz="0" w:space="0" w:color="auto"/>
        <w:left w:val="none" w:sz="0" w:space="0" w:color="auto"/>
        <w:bottom w:val="none" w:sz="0" w:space="0" w:color="auto"/>
        <w:right w:val="none" w:sz="0" w:space="0" w:color="auto"/>
      </w:divBdr>
    </w:div>
    <w:div w:id="1657609441">
      <w:bodyDiv w:val="1"/>
      <w:marLeft w:val="0"/>
      <w:marRight w:val="0"/>
      <w:marTop w:val="0"/>
      <w:marBottom w:val="0"/>
      <w:divBdr>
        <w:top w:val="none" w:sz="0" w:space="0" w:color="auto"/>
        <w:left w:val="none" w:sz="0" w:space="0" w:color="auto"/>
        <w:bottom w:val="none" w:sz="0" w:space="0" w:color="auto"/>
        <w:right w:val="none" w:sz="0" w:space="0" w:color="auto"/>
      </w:divBdr>
    </w:div>
    <w:div w:id="1661077879">
      <w:bodyDiv w:val="1"/>
      <w:marLeft w:val="0"/>
      <w:marRight w:val="0"/>
      <w:marTop w:val="0"/>
      <w:marBottom w:val="0"/>
      <w:divBdr>
        <w:top w:val="none" w:sz="0" w:space="0" w:color="auto"/>
        <w:left w:val="none" w:sz="0" w:space="0" w:color="auto"/>
        <w:bottom w:val="none" w:sz="0" w:space="0" w:color="auto"/>
        <w:right w:val="none" w:sz="0" w:space="0" w:color="auto"/>
      </w:divBdr>
    </w:div>
    <w:div w:id="1662192318">
      <w:bodyDiv w:val="1"/>
      <w:marLeft w:val="0"/>
      <w:marRight w:val="0"/>
      <w:marTop w:val="0"/>
      <w:marBottom w:val="0"/>
      <w:divBdr>
        <w:top w:val="none" w:sz="0" w:space="0" w:color="auto"/>
        <w:left w:val="none" w:sz="0" w:space="0" w:color="auto"/>
        <w:bottom w:val="none" w:sz="0" w:space="0" w:color="auto"/>
        <w:right w:val="none" w:sz="0" w:space="0" w:color="auto"/>
      </w:divBdr>
    </w:div>
    <w:div w:id="1665552162">
      <w:bodyDiv w:val="1"/>
      <w:marLeft w:val="0"/>
      <w:marRight w:val="0"/>
      <w:marTop w:val="0"/>
      <w:marBottom w:val="0"/>
      <w:divBdr>
        <w:top w:val="none" w:sz="0" w:space="0" w:color="auto"/>
        <w:left w:val="none" w:sz="0" w:space="0" w:color="auto"/>
        <w:bottom w:val="none" w:sz="0" w:space="0" w:color="auto"/>
        <w:right w:val="none" w:sz="0" w:space="0" w:color="auto"/>
      </w:divBdr>
    </w:div>
    <w:div w:id="1665625065">
      <w:bodyDiv w:val="1"/>
      <w:marLeft w:val="0"/>
      <w:marRight w:val="0"/>
      <w:marTop w:val="0"/>
      <w:marBottom w:val="0"/>
      <w:divBdr>
        <w:top w:val="none" w:sz="0" w:space="0" w:color="auto"/>
        <w:left w:val="none" w:sz="0" w:space="0" w:color="auto"/>
        <w:bottom w:val="none" w:sz="0" w:space="0" w:color="auto"/>
        <w:right w:val="none" w:sz="0" w:space="0" w:color="auto"/>
      </w:divBdr>
    </w:div>
    <w:div w:id="1668362052">
      <w:bodyDiv w:val="1"/>
      <w:marLeft w:val="0"/>
      <w:marRight w:val="0"/>
      <w:marTop w:val="0"/>
      <w:marBottom w:val="0"/>
      <w:divBdr>
        <w:top w:val="none" w:sz="0" w:space="0" w:color="auto"/>
        <w:left w:val="none" w:sz="0" w:space="0" w:color="auto"/>
        <w:bottom w:val="none" w:sz="0" w:space="0" w:color="auto"/>
        <w:right w:val="none" w:sz="0" w:space="0" w:color="auto"/>
      </w:divBdr>
    </w:div>
    <w:div w:id="1682312823">
      <w:bodyDiv w:val="1"/>
      <w:marLeft w:val="0"/>
      <w:marRight w:val="0"/>
      <w:marTop w:val="0"/>
      <w:marBottom w:val="0"/>
      <w:divBdr>
        <w:top w:val="none" w:sz="0" w:space="0" w:color="auto"/>
        <w:left w:val="none" w:sz="0" w:space="0" w:color="auto"/>
        <w:bottom w:val="none" w:sz="0" w:space="0" w:color="auto"/>
        <w:right w:val="none" w:sz="0" w:space="0" w:color="auto"/>
      </w:divBdr>
    </w:div>
    <w:div w:id="1686201543">
      <w:bodyDiv w:val="1"/>
      <w:marLeft w:val="0"/>
      <w:marRight w:val="0"/>
      <w:marTop w:val="0"/>
      <w:marBottom w:val="0"/>
      <w:divBdr>
        <w:top w:val="none" w:sz="0" w:space="0" w:color="auto"/>
        <w:left w:val="none" w:sz="0" w:space="0" w:color="auto"/>
        <w:bottom w:val="none" w:sz="0" w:space="0" w:color="auto"/>
        <w:right w:val="none" w:sz="0" w:space="0" w:color="auto"/>
      </w:divBdr>
    </w:div>
    <w:div w:id="1705250845">
      <w:bodyDiv w:val="1"/>
      <w:marLeft w:val="0"/>
      <w:marRight w:val="0"/>
      <w:marTop w:val="0"/>
      <w:marBottom w:val="0"/>
      <w:divBdr>
        <w:top w:val="none" w:sz="0" w:space="0" w:color="auto"/>
        <w:left w:val="none" w:sz="0" w:space="0" w:color="auto"/>
        <w:bottom w:val="none" w:sz="0" w:space="0" w:color="auto"/>
        <w:right w:val="none" w:sz="0" w:space="0" w:color="auto"/>
      </w:divBdr>
    </w:div>
    <w:div w:id="1707213849">
      <w:bodyDiv w:val="1"/>
      <w:marLeft w:val="0"/>
      <w:marRight w:val="0"/>
      <w:marTop w:val="0"/>
      <w:marBottom w:val="0"/>
      <w:divBdr>
        <w:top w:val="none" w:sz="0" w:space="0" w:color="auto"/>
        <w:left w:val="none" w:sz="0" w:space="0" w:color="auto"/>
        <w:bottom w:val="none" w:sz="0" w:space="0" w:color="auto"/>
        <w:right w:val="none" w:sz="0" w:space="0" w:color="auto"/>
      </w:divBdr>
    </w:div>
    <w:div w:id="1711222036">
      <w:bodyDiv w:val="1"/>
      <w:marLeft w:val="0"/>
      <w:marRight w:val="0"/>
      <w:marTop w:val="0"/>
      <w:marBottom w:val="0"/>
      <w:divBdr>
        <w:top w:val="none" w:sz="0" w:space="0" w:color="auto"/>
        <w:left w:val="none" w:sz="0" w:space="0" w:color="auto"/>
        <w:bottom w:val="none" w:sz="0" w:space="0" w:color="auto"/>
        <w:right w:val="none" w:sz="0" w:space="0" w:color="auto"/>
      </w:divBdr>
    </w:div>
    <w:div w:id="1712000795">
      <w:bodyDiv w:val="1"/>
      <w:marLeft w:val="0"/>
      <w:marRight w:val="0"/>
      <w:marTop w:val="0"/>
      <w:marBottom w:val="0"/>
      <w:divBdr>
        <w:top w:val="none" w:sz="0" w:space="0" w:color="auto"/>
        <w:left w:val="none" w:sz="0" w:space="0" w:color="auto"/>
        <w:bottom w:val="none" w:sz="0" w:space="0" w:color="auto"/>
        <w:right w:val="none" w:sz="0" w:space="0" w:color="auto"/>
      </w:divBdr>
    </w:div>
    <w:div w:id="1712537717">
      <w:bodyDiv w:val="1"/>
      <w:marLeft w:val="0"/>
      <w:marRight w:val="0"/>
      <w:marTop w:val="0"/>
      <w:marBottom w:val="0"/>
      <w:divBdr>
        <w:top w:val="none" w:sz="0" w:space="0" w:color="auto"/>
        <w:left w:val="none" w:sz="0" w:space="0" w:color="auto"/>
        <w:bottom w:val="none" w:sz="0" w:space="0" w:color="auto"/>
        <w:right w:val="none" w:sz="0" w:space="0" w:color="auto"/>
      </w:divBdr>
    </w:div>
    <w:div w:id="1713071229">
      <w:bodyDiv w:val="1"/>
      <w:marLeft w:val="0"/>
      <w:marRight w:val="0"/>
      <w:marTop w:val="0"/>
      <w:marBottom w:val="0"/>
      <w:divBdr>
        <w:top w:val="none" w:sz="0" w:space="0" w:color="auto"/>
        <w:left w:val="none" w:sz="0" w:space="0" w:color="auto"/>
        <w:bottom w:val="none" w:sz="0" w:space="0" w:color="auto"/>
        <w:right w:val="none" w:sz="0" w:space="0" w:color="auto"/>
      </w:divBdr>
    </w:div>
    <w:div w:id="1715353314">
      <w:bodyDiv w:val="1"/>
      <w:marLeft w:val="0"/>
      <w:marRight w:val="0"/>
      <w:marTop w:val="0"/>
      <w:marBottom w:val="0"/>
      <w:divBdr>
        <w:top w:val="none" w:sz="0" w:space="0" w:color="auto"/>
        <w:left w:val="none" w:sz="0" w:space="0" w:color="auto"/>
        <w:bottom w:val="none" w:sz="0" w:space="0" w:color="auto"/>
        <w:right w:val="none" w:sz="0" w:space="0" w:color="auto"/>
      </w:divBdr>
    </w:div>
    <w:div w:id="1735622363">
      <w:bodyDiv w:val="1"/>
      <w:marLeft w:val="0"/>
      <w:marRight w:val="0"/>
      <w:marTop w:val="0"/>
      <w:marBottom w:val="0"/>
      <w:divBdr>
        <w:top w:val="none" w:sz="0" w:space="0" w:color="auto"/>
        <w:left w:val="none" w:sz="0" w:space="0" w:color="auto"/>
        <w:bottom w:val="none" w:sz="0" w:space="0" w:color="auto"/>
        <w:right w:val="none" w:sz="0" w:space="0" w:color="auto"/>
      </w:divBdr>
    </w:div>
    <w:div w:id="1743017515">
      <w:bodyDiv w:val="1"/>
      <w:marLeft w:val="0"/>
      <w:marRight w:val="0"/>
      <w:marTop w:val="0"/>
      <w:marBottom w:val="0"/>
      <w:divBdr>
        <w:top w:val="none" w:sz="0" w:space="0" w:color="auto"/>
        <w:left w:val="none" w:sz="0" w:space="0" w:color="auto"/>
        <w:bottom w:val="none" w:sz="0" w:space="0" w:color="auto"/>
        <w:right w:val="none" w:sz="0" w:space="0" w:color="auto"/>
      </w:divBdr>
    </w:div>
    <w:div w:id="1743066448">
      <w:bodyDiv w:val="1"/>
      <w:marLeft w:val="0"/>
      <w:marRight w:val="0"/>
      <w:marTop w:val="0"/>
      <w:marBottom w:val="0"/>
      <w:divBdr>
        <w:top w:val="none" w:sz="0" w:space="0" w:color="auto"/>
        <w:left w:val="none" w:sz="0" w:space="0" w:color="auto"/>
        <w:bottom w:val="none" w:sz="0" w:space="0" w:color="auto"/>
        <w:right w:val="none" w:sz="0" w:space="0" w:color="auto"/>
      </w:divBdr>
    </w:div>
    <w:div w:id="1744524013">
      <w:bodyDiv w:val="1"/>
      <w:marLeft w:val="0"/>
      <w:marRight w:val="0"/>
      <w:marTop w:val="0"/>
      <w:marBottom w:val="0"/>
      <w:divBdr>
        <w:top w:val="none" w:sz="0" w:space="0" w:color="auto"/>
        <w:left w:val="none" w:sz="0" w:space="0" w:color="auto"/>
        <w:bottom w:val="none" w:sz="0" w:space="0" w:color="auto"/>
        <w:right w:val="none" w:sz="0" w:space="0" w:color="auto"/>
      </w:divBdr>
    </w:div>
    <w:div w:id="1765226029">
      <w:bodyDiv w:val="1"/>
      <w:marLeft w:val="0"/>
      <w:marRight w:val="0"/>
      <w:marTop w:val="0"/>
      <w:marBottom w:val="0"/>
      <w:divBdr>
        <w:top w:val="none" w:sz="0" w:space="0" w:color="auto"/>
        <w:left w:val="none" w:sz="0" w:space="0" w:color="auto"/>
        <w:bottom w:val="none" w:sz="0" w:space="0" w:color="auto"/>
        <w:right w:val="none" w:sz="0" w:space="0" w:color="auto"/>
      </w:divBdr>
    </w:div>
    <w:div w:id="1767071224">
      <w:bodyDiv w:val="1"/>
      <w:marLeft w:val="0"/>
      <w:marRight w:val="0"/>
      <w:marTop w:val="0"/>
      <w:marBottom w:val="0"/>
      <w:divBdr>
        <w:top w:val="none" w:sz="0" w:space="0" w:color="auto"/>
        <w:left w:val="none" w:sz="0" w:space="0" w:color="auto"/>
        <w:bottom w:val="none" w:sz="0" w:space="0" w:color="auto"/>
        <w:right w:val="none" w:sz="0" w:space="0" w:color="auto"/>
      </w:divBdr>
    </w:div>
    <w:div w:id="1769737973">
      <w:bodyDiv w:val="1"/>
      <w:marLeft w:val="0"/>
      <w:marRight w:val="0"/>
      <w:marTop w:val="0"/>
      <w:marBottom w:val="0"/>
      <w:divBdr>
        <w:top w:val="none" w:sz="0" w:space="0" w:color="auto"/>
        <w:left w:val="none" w:sz="0" w:space="0" w:color="auto"/>
        <w:bottom w:val="none" w:sz="0" w:space="0" w:color="auto"/>
        <w:right w:val="none" w:sz="0" w:space="0" w:color="auto"/>
      </w:divBdr>
    </w:div>
    <w:div w:id="1771077083">
      <w:bodyDiv w:val="1"/>
      <w:marLeft w:val="0"/>
      <w:marRight w:val="0"/>
      <w:marTop w:val="0"/>
      <w:marBottom w:val="0"/>
      <w:divBdr>
        <w:top w:val="none" w:sz="0" w:space="0" w:color="auto"/>
        <w:left w:val="none" w:sz="0" w:space="0" w:color="auto"/>
        <w:bottom w:val="none" w:sz="0" w:space="0" w:color="auto"/>
        <w:right w:val="none" w:sz="0" w:space="0" w:color="auto"/>
      </w:divBdr>
    </w:div>
    <w:div w:id="1774784316">
      <w:bodyDiv w:val="1"/>
      <w:marLeft w:val="0"/>
      <w:marRight w:val="0"/>
      <w:marTop w:val="0"/>
      <w:marBottom w:val="0"/>
      <w:divBdr>
        <w:top w:val="none" w:sz="0" w:space="0" w:color="auto"/>
        <w:left w:val="none" w:sz="0" w:space="0" w:color="auto"/>
        <w:bottom w:val="none" w:sz="0" w:space="0" w:color="auto"/>
        <w:right w:val="none" w:sz="0" w:space="0" w:color="auto"/>
      </w:divBdr>
    </w:div>
    <w:div w:id="1775055939">
      <w:bodyDiv w:val="1"/>
      <w:marLeft w:val="0"/>
      <w:marRight w:val="0"/>
      <w:marTop w:val="0"/>
      <w:marBottom w:val="0"/>
      <w:divBdr>
        <w:top w:val="none" w:sz="0" w:space="0" w:color="auto"/>
        <w:left w:val="none" w:sz="0" w:space="0" w:color="auto"/>
        <w:bottom w:val="none" w:sz="0" w:space="0" w:color="auto"/>
        <w:right w:val="none" w:sz="0" w:space="0" w:color="auto"/>
      </w:divBdr>
    </w:div>
    <w:div w:id="1777483320">
      <w:bodyDiv w:val="1"/>
      <w:marLeft w:val="0"/>
      <w:marRight w:val="0"/>
      <w:marTop w:val="0"/>
      <w:marBottom w:val="0"/>
      <w:divBdr>
        <w:top w:val="none" w:sz="0" w:space="0" w:color="auto"/>
        <w:left w:val="none" w:sz="0" w:space="0" w:color="auto"/>
        <w:bottom w:val="none" w:sz="0" w:space="0" w:color="auto"/>
        <w:right w:val="none" w:sz="0" w:space="0" w:color="auto"/>
      </w:divBdr>
    </w:div>
    <w:div w:id="1790053526">
      <w:bodyDiv w:val="1"/>
      <w:marLeft w:val="0"/>
      <w:marRight w:val="0"/>
      <w:marTop w:val="0"/>
      <w:marBottom w:val="0"/>
      <w:divBdr>
        <w:top w:val="none" w:sz="0" w:space="0" w:color="auto"/>
        <w:left w:val="none" w:sz="0" w:space="0" w:color="auto"/>
        <w:bottom w:val="none" w:sz="0" w:space="0" w:color="auto"/>
        <w:right w:val="none" w:sz="0" w:space="0" w:color="auto"/>
      </w:divBdr>
    </w:div>
    <w:div w:id="1793162421">
      <w:bodyDiv w:val="1"/>
      <w:marLeft w:val="0"/>
      <w:marRight w:val="0"/>
      <w:marTop w:val="0"/>
      <w:marBottom w:val="0"/>
      <w:divBdr>
        <w:top w:val="none" w:sz="0" w:space="0" w:color="auto"/>
        <w:left w:val="none" w:sz="0" w:space="0" w:color="auto"/>
        <w:bottom w:val="none" w:sz="0" w:space="0" w:color="auto"/>
        <w:right w:val="none" w:sz="0" w:space="0" w:color="auto"/>
      </w:divBdr>
    </w:div>
    <w:div w:id="1793673735">
      <w:bodyDiv w:val="1"/>
      <w:marLeft w:val="0"/>
      <w:marRight w:val="0"/>
      <w:marTop w:val="0"/>
      <w:marBottom w:val="0"/>
      <w:divBdr>
        <w:top w:val="none" w:sz="0" w:space="0" w:color="auto"/>
        <w:left w:val="none" w:sz="0" w:space="0" w:color="auto"/>
        <w:bottom w:val="none" w:sz="0" w:space="0" w:color="auto"/>
        <w:right w:val="none" w:sz="0" w:space="0" w:color="auto"/>
      </w:divBdr>
    </w:div>
    <w:div w:id="1794202862">
      <w:bodyDiv w:val="1"/>
      <w:marLeft w:val="0"/>
      <w:marRight w:val="0"/>
      <w:marTop w:val="0"/>
      <w:marBottom w:val="0"/>
      <w:divBdr>
        <w:top w:val="none" w:sz="0" w:space="0" w:color="auto"/>
        <w:left w:val="none" w:sz="0" w:space="0" w:color="auto"/>
        <w:bottom w:val="none" w:sz="0" w:space="0" w:color="auto"/>
        <w:right w:val="none" w:sz="0" w:space="0" w:color="auto"/>
      </w:divBdr>
    </w:div>
    <w:div w:id="1794253015">
      <w:bodyDiv w:val="1"/>
      <w:marLeft w:val="0"/>
      <w:marRight w:val="0"/>
      <w:marTop w:val="0"/>
      <w:marBottom w:val="0"/>
      <w:divBdr>
        <w:top w:val="none" w:sz="0" w:space="0" w:color="auto"/>
        <w:left w:val="none" w:sz="0" w:space="0" w:color="auto"/>
        <w:bottom w:val="none" w:sz="0" w:space="0" w:color="auto"/>
        <w:right w:val="none" w:sz="0" w:space="0" w:color="auto"/>
      </w:divBdr>
    </w:div>
    <w:div w:id="1808887412">
      <w:bodyDiv w:val="1"/>
      <w:marLeft w:val="0"/>
      <w:marRight w:val="0"/>
      <w:marTop w:val="0"/>
      <w:marBottom w:val="0"/>
      <w:divBdr>
        <w:top w:val="none" w:sz="0" w:space="0" w:color="auto"/>
        <w:left w:val="none" w:sz="0" w:space="0" w:color="auto"/>
        <w:bottom w:val="none" w:sz="0" w:space="0" w:color="auto"/>
        <w:right w:val="none" w:sz="0" w:space="0" w:color="auto"/>
      </w:divBdr>
    </w:div>
    <w:div w:id="1818763037">
      <w:bodyDiv w:val="1"/>
      <w:marLeft w:val="0"/>
      <w:marRight w:val="0"/>
      <w:marTop w:val="0"/>
      <w:marBottom w:val="0"/>
      <w:divBdr>
        <w:top w:val="none" w:sz="0" w:space="0" w:color="auto"/>
        <w:left w:val="none" w:sz="0" w:space="0" w:color="auto"/>
        <w:bottom w:val="none" w:sz="0" w:space="0" w:color="auto"/>
        <w:right w:val="none" w:sz="0" w:space="0" w:color="auto"/>
      </w:divBdr>
    </w:div>
    <w:div w:id="1821772828">
      <w:bodyDiv w:val="1"/>
      <w:marLeft w:val="0"/>
      <w:marRight w:val="0"/>
      <w:marTop w:val="0"/>
      <w:marBottom w:val="0"/>
      <w:divBdr>
        <w:top w:val="none" w:sz="0" w:space="0" w:color="auto"/>
        <w:left w:val="none" w:sz="0" w:space="0" w:color="auto"/>
        <w:bottom w:val="none" w:sz="0" w:space="0" w:color="auto"/>
        <w:right w:val="none" w:sz="0" w:space="0" w:color="auto"/>
      </w:divBdr>
    </w:div>
    <w:div w:id="1824202553">
      <w:bodyDiv w:val="1"/>
      <w:marLeft w:val="0"/>
      <w:marRight w:val="0"/>
      <w:marTop w:val="0"/>
      <w:marBottom w:val="0"/>
      <w:divBdr>
        <w:top w:val="none" w:sz="0" w:space="0" w:color="auto"/>
        <w:left w:val="none" w:sz="0" w:space="0" w:color="auto"/>
        <w:bottom w:val="none" w:sz="0" w:space="0" w:color="auto"/>
        <w:right w:val="none" w:sz="0" w:space="0" w:color="auto"/>
      </w:divBdr>
    </w:div>
    <w:div w:id="1832134752">
      <w:bodyDiv w:val="1"/>
      <w:marLeft w:val="0"/>
      <w:marRight w:val="0"/>
      <w:marTop w:val="0"/>
      <w:marBottom w:val="0"/>
      <w:divBdr>
        <w:top w:val="none" w:sz="0" w:space="0" w:color="auto"/>
        <w:left w:val="none" w:sz="0" w:space="0" w:color="auto"/>
        <w:bottom w:val="none" w:sz="0" w:space="0" w:color="auto"/>
        <w:right w:val="none" w:sz="0" w:space="0" w:color="auto"/>
      </w:divBdr>
    </w:div>
    <w:div w:id="1838878926">
      <w:bodyDiv w:val="1"/>
      <w:marLeft w:val="0"/>
      <w:marRight w:val="0"/>
      <w:marTop w:val="0"/>
      <w:marBottom w:val="0"/>
      <w:divBdr>
        <w:top w:val="none" w:sz="0" w:space="0" w:color="auto"/>
        <w:left w:val="none" w:sz="0" w:space="0" w:color="auto"/>
        <w:bottom w:val="none" w:sz="0" w:space="0" w:color="auto"/>
        <w:right w:val="none" w:sz="0" w:space="0" w:color="auto"/>
      </w:divBdr>
    </w:div>
    <w:div w:id="1839882575">
      <w:bodyDiv w:val="1"/>
      <w:marLeft w:val="0"/>
      <w:marRight w:val="0"/>
      <w:marTop w:val="0"/>
      <w:marBottom w:val="0"/>
      <w:divBdr>
        <w:top w:val="none" w:sz="0" w:space="0" w:color="auto"/>
        <w:left w:val="none" w:sz="0" w:space="0" w:color="auto"/>
        <w:bottom w:val="none" w:sz="0" w:space="0" w:color="auto"/>
        <w:right w:val="none" w:sz="0" w:space="0" w:color="auto"/>
      </w:divBdr>
      <w:divsChild>
        <w:div w:id="242489338">
          <w:marLeft w:val="0"/>
          <w:marRight w:val="0"/>
          <w:marTop w:val="0"/>
          <w:marBottom w:val="0"/>
          <w:divBdr>
            <w:top w:val="none" w:sz="0" w:space="0" w:color="auto"/>
            <w:left w:val="none" w:sz="0" w:space="0" w:color="auto"/>
            <w:bottom w:val="none" w:sz="0" w:space="0" w:color="auto"/>
            <w:right w:val="none" w:sz="0" w:space="0" w:color="auto"/>
          </w:divBdr>
        </w:div>
        <w:div w:id="1693531280">
          <w:marLeft w:val="0"/>
          <w:marRight w:val="0"/>
          <w:marTop w:val="0"/>
          <w:marBottom w:val="0"/>
          <w:divBdr>
            <w:top w:val="none" w:sz="0" w:space="0" w:color="auto"/>
            <w:left w:val="none" w:sz="0" w:space="0" w:color="auto"/>
            <w:bottom w:val="none" w:sz="0" w:space="0" w:color="auto"/>
            <w:right w:val="none" w:sz="0" w:space="0" w:color="auto"/>
          </w:divBdr>
        </w:div>
        <w:div w:id="2053917851">
          <w:marLeft w:val="0"/>
          <w:marRight w:val="0"/>
          <w:marTop w:val="0"/>
          <w:marBottom w:val="0"/>
          <w:divBdr>
            <w:top w:val="none" w:sz="0" w:space="0" w:color="auto"/>
            <w:left w:val="none" w:sz="0" w:space="0" w:color="auto"/>
            <w:bottom w:val="none" w:sz="0" w:space="0" w:color="auto"/>
            <w:right w:val="none" w:sz="0" w:space="0" w:color="auto"/>
          </w:divBdr>
        </w:div>
      </w:divsChild>
    </w:div>
    <w:div w:id="1860388413">
      <w:bodyDiv w:val="1"/>
      <w:marLeft w:val="0"/>
      <w:marRight w:val="0"/>
      <w:marTop w:val="0"/>
      <w:marBottom w:val="0"/>
      <w:divBdr>
        <w:top w:val="none" w:sz="0" w:space="0" w:color="auto"/>
        <w:left w:val="none" w:sz="0" w:space="0" w:color="auto"/>
        <w:bottom w:val="none" w:sz="0" w:space="0" w:color="auto"/>
        <w:right w:val="none" w:sz="0" w:space="0" w:color="auto"/>
      </w:divBdr>
    </w:div>
    <w:div w:id="1862864324">
      <w:bodyDiv w:val="1"/>
      <w:marLeft w:val="0"/>
      <w:marRight w:val="0"/>
      <w:marTop w:val="0"/>
      <w:marBottom w:val="0"/>
      <w:divBdr>
        <w:top w:val="none" w:sz="0" w:space="0" w:color="auto"/>
        <w:left w:val="none" w:sz="0" w:space="0" w:color="auto"/>
        <w:bottom w:val="none" w:sz="0" w:space="0" w:color="auto"/>
        <w:right w:val="none" w:sz="0" w:space="0" w:color="auto"/>
      </w:divBdr>
    </w:div>
    <w:div w:id="1869371165">
      <w:bodyDiv w:val="1"/>
      <w:marLeft w:val="0"/>
      <w:marRight w:val="0"/>
      <w:marTop w:val="0"/>
      <w:marBottom w:val="0"/>
      <w:divBdr>
        <w:top w:val="none" w:sz="0" w:space="0" w:color="auto"/>
        <w:left w:val="none" w:sz="0" w:space="0" w:color="auto"/>
        <w:bottom w:val="none" w:sz="0" w:space="0" w:color="auto"/>
        <w:right w:val="none" w:sz="0" w:space="0" w:color="auto"/>
      </w:divBdr>
    </w:div>
    <w:div w:id="1870606723">
      <w:bodyDiv w:val="1"/>
      <w:marLeft w:val="0"/>
      <w:marRight w:val="0"/>
      <w:marTop w:val="0"/>
      <w:marBottom w:val="0"/>
      <w:divBdr>
        <w:top w:val="none" w:sz="0" w:space="0" w:color="auto"/>
        <w:left w:val="none" w:sz="0" w:space="0" w:color="auto"/>
        <w:bottom w:val="none" w:sz="0" w:space="0" w:color="auto"/>
        <w:right w:val="none" w:sz="0" w:space="0" w:color="auto"/>
      </w:divBdr>
    </w:div>
    <w:div w:id="1882354410">
      <w:bodyDiv w:val="1"/>
      <w:marLeft w:val="0"/>
      <w:marRight w:val="0"/>
      <w:marTop w:val="0"/>
      <w:marBottom w:val="0"/>
      <w:divBdr>
        <w:top w:val="none" w:sz="0" w:space="0" w:color="auto"/>
        <w:left w:val="none" w:sz="0" w:space="0" w:color="auto"/>
        <w:bottom w:val="none" w:sz="0" w:space="0" w:color="auto"/>
        <w:right w:val="none" w:sz="0" w:space="0" w:color="auto"/>
      </w:divBdr>
    </w:div>
    <w:div w:id="1883706719">
      <w:bodyDiv w:val="1"/>
      <w:marLeft w:val="0"/>
      <w:marRight w:val="0"/>
      <w:marTop w:val="0"/>
      <w:marBottom w:val="0"/>
      <w:divBdr>
        <w:top w:val="none" w:sz="0" w:space="0" w:color="auto"/>
        <w:left w:val="none" w:sz="0" w:space="0" w:color="auto"/>
        <w:bottom w:val="none" w:sz="0" w:space="0" w:color="auto"/>
        <w:right w:val="none" w:sz="0" w:space="0" w:color="auto"/>
      </w:divBdr>
    </w:div>
    <w:div w:id="1890651591">
      <w:bodyDiv w:val="1"/>
      <w:marLeft w:val="0"/>
      <w:marRight w:val="0"/>
      <w:marTop w:val="0"/>
      <w:marBottom w:val="0"/>
      <w:divBdr>
        <w:top w:val="none" w:sz="0" w:space="0" w:color="auto"/>
        <w:left w:val="none" w:sz="0" w:space="0" w:color="auto"/>
        <w:bottom w:val="none" w:sz="0" w:space="0" w:color="auto"/>
        <w:right w:val="none" w:sz="0" w:space="0" w:color="auto"/>
      </w:divBdr>
    </w:div>
    <w:div w:id="1892646615">
      <w:bodyDiv w:val="1"/>
      <w:marLeft w:val="0"/>
      <w:marRight w:val="0"/>
      <w:marTop w:val="0"/>
      <w:marBottom w:val="0"/>
      <w:divBdr>
        <w:top w:val="none" w:sz="0" w:space="0" w:color="auto"/>
        <w:left w:val="none" w:sz="0" w:space="0" w:color="auto"/>
        <w:bottom w:val="none" w:sz="0" w:space="0" w:color="auto"/>
        <w:right w:val="none" w:sz="0" w:space="0" w:color="auto"/>
      </w:divBdr>
    </w:div>
    <w:div w:id="1903058275">
      <w:bodyDiv w:val="1"/>
      <w:marLeft w:val="0"/>
      <w:marRight w:val="0"/>
      <w:marTop w:val="0"/>
      <w:marBottom w:val="0"/>
      <w:divBdr>
        <w:top w:val="none" w:sz="0" w:space="0" w:color="auto"/>
        <w:left w:val="none" w:sz="0" w:space="0" w:color="auto"/>
        <w:bottom w:val="none" w:sz="0" w:space="0" w:color="auto"/>
        <w:right w:val="none" w:sz="0" w:space="0" w:color="auto"/>
      </w:divBdr>
    </w:div>
    <w:div w:id="1914774998">
      <w:bodyDiv w:val="1"/>
      <w:marLeft w:val="0"/>
      <w:marRight w:val="0"/>
      <w:marTop w:val="0"/>
      <w:marBottom w:val="0"/>
      <w:divBdr>
        <w:top w:val="none" w:sz="0" w:space="0" w:color="auto"/>
        <w:left w:val="none" w:sz="0" w:space="0" w:color="auto"/>
        <w:bottom w:val="none" w:sz="0" w:space="0" w:color="auto"/>
        <w:right w:val="none" w:sz="0" w:space="0" w:color="auto"/>
      </w:divBdr>
    </w:div>
    <w:div w:id="1918128972">
      <w:bodyDiv w:val="1"/>
      <w:marLeft w:val="0"/>
      <w:marRight w:val="0"/>
      <w:marTop w:val="0"/>
      <w:marBottom w:val="0"/>
      <w:divBdr>
        <w:top w:val="none" w:sz="0" w:space="0" w:color="auto"/>
        <w:left w:val="none" w:sz="0" w:space="0" w:color="auto"/>
        <w:bottom w:val="none" w:sz="0" w:space="0" w:color="auto"/>
        <w:right w:val="none" w:sz="0" w:space="0" w:color="auto"/>
      </w:divBdr>
    </w:div>
    <w:div w:id="1920365819">
      <w:bodyDiv w:val="1"/>
      <w:marLeft w:val="0"/>
      <w:marRight w:val="0"/>
      <w:marTop w:val="0"/>
      <w:marBottom w:val="0"/>
      <w:divBdr>
        <w:top w:val="none" w:sz="0" w:space="0" w:color="auto"/>
        <w:left w:val="none" w:sz="0" w:space="0" w:color="auto"/>
        <w:bottom w:val="none" w:sz="0" w:space="0" w:color="auto"/>
        <w:right w:val="none" w:sz="0" w:space="0" w:color="auto"/>
      </w:divBdr>
    </w:div>
    <w:div w:id="1924487244">
      <w:bodyDiv w:val="1"/>
      <w:marLeft w:val="0"/>
      <w:marRight w:val="0"/>
      <w:marTop w:val="0"/>
      <w:marBottom w:val="0"/>
      <w:divBdr>
        <w:top w:val="none" w:sz="0" w:space="0" w:color="auto"/>
        <w:left w:val="none" w:sz="0" w:space="0" w:color="auto"/>
        <w:bottom w:val="none" w:sz="0" w:space="0" w:color="auto"/>
        <w:right w:val="none" w:sz="0" w:space="0" w:color="auto"/>
      </w:divBdr>
    </w:div>
    <w:div w:id="1924876773">
      <w:bodyDiv w:val="1"/>
      <w:marLeft w:val="0"/>
      <w:marRight w:val="0"/>
      <w:marTop w:val="0"/>
      <w:marBottom w:val="0"/>
      <w:divBdr>
        <w:top w:val="none" w:sz="0" w:space="0" w:color="auto"/>
        <w:left w:val="none" w:sz="0" w:space="0" w:color="auto"/>
        <w:bottom w:val="none" w:sz="0" w:space="0" w:color="auto"/>
        <w:right w:val="none" w:sz="0" w:space="0" w:color="auto"/>
      </w:divBdr>
    </w:div>
    <w:div w:id="1927224904">
      <w:bodyDiv w:val="1"/>
      <w:marLeft w:val="0"/>
      <w:marRight w:val="0"/>
      <w:marTop w:val="0"/>
      <w:marBottom w:val="0"/>
      <w:divBdr>
        <w:top w:val="none" w:sz="0" w:space="0" w:color="auto"/>
        <w:left w:val="none" w:sz="0" w:space="0" w:color="auto"/>
        <w:bottom w:val="none" w:sz="0" w:space="0" w:color="auto"/>
        <w:right w:val="none" w:sz="0" w:space="0" w:color="auto"/>
      </w:divBdr>
    </w:div>
    <w:div w:id="1934361068">
      <w:bodyDiv w:val="1"/>
      <w:marLeft w:val="0"/>
      <w:marRight w:val="0"/>
      <w:marTop w:val="0"/>
      <w:marBottom w:val="0"/>
      <w:divBdr>
        <w:top w:val="none" w:sz="0" w:space="0" w:color="auto"/>
        <w:left w:val="none" w:sz="0" w:space="0" w:color="auto"/>
        <w:bottom w:val="none" w:sz="0" w:space="0" w:color="auto"/>
        <w:right w:val="none" w:sz="0" w:space="0" w:color="auto"/>
      </w:divBdr>
    </w:div>
    <w:div w:id="1942950130">
      <w:bodyDiv w:val="1"/>
      <w:marLeft w:val="0"/>
      <w:marRight w:val="0"/>
      <w:marTop w:val="0"/>
      <w:marBottom w:val="0"/>
      <w:divBdr>
        <w:top w:val="none" w:sz="0" w:space="0" w:color="auto"/>
        <w:left w:val="none" w:sz="0" w:space="0" w:color="auto"/>
        <w:bottom w:val="none" w:sz="0" w:space="0" w:color="auto"/>
        <w:right w:val="none" w:sz="0" w:space="0" w:color="auto"/>
      </w:divBdr>
    </w:div>
    <w:div w:id="1959214521">
      <w:bodyDiv w:val="1"/>
      <w:marLeft w:val="0"/>
      <w:marRight w:val="0"/>
      <w:marTop w:val="0"/>
      <w:marBottom w:val="0"/>
      <w:divBdr>
        <w:top w:val="none" w:sz="0" w:space="0" w:color="auto"/>
        <w:left w:val="none" w:sz="0" w:space="0" w:color="auto"/>
        <w:bottom w:val="none" w:sz="0" w:space="0" w:color="auto"/>
        <w:right w:val="none" w:sz="0" w:space="0" w:color="auto"/>
      </w:divBdr>
    </w:div>
    <w:div w:id="1969430920">
      <w:bodyDiv w:val="1"/>
      <w:marLeft w:val="0"/>
      <w:marRight w:val="0"/>
      <w:marTop w:val="0"/>
      <w:marBottom w:val="0"/>
      <w:divBdr>
        <w:top w:val="none" w:sz="0" w:space="0" w:color="auto"/>
        <w:left w:val="none" w:sz="0" w:space="0" w:color="auto"/>
        <w:bottom w:val="none" w:sz="0" w:space="0" w:color="auto"/>
        <w:right w:val="none" w:sz="0" w:space="0" w:color="auto"/>
      </w:divBdr>
    </w:div>
    <w:div w:id="1970740597">
      <w:bodyDiv w:val="1"/>
      <w:marLeft w:val="0"/>
      <w:marRight w:val="0"/>
      <w:marTop w:val="0"/>
      <w:marBottom w:val="0"/>
      <w:divBdr>
        <w:top w:val="none" w:sz="0" w:space="0" w:color="auto"/>
        <w:left w:val="none" w:sz="0" w:space="0" w:color="auto"/>
        <w:bottom w:val="none" w:sz="0" w:space="0" w:color="auto"/>
        <w:right w:val="none" w:sz="0" w:space="0" w:color="auto"/>
      </w:divBdr>
    </w:div>
    <w:div w:id="1972322422">
      <w:bodyDiv w:val="1"/>
      <w:marLeft w:val="0"/>
      <w:marRight w:val="0"/>
      <w:marTop w:val="0"/>
      <w:marBottom w:val="0"/>
      <w:divBdr>
        <w:top w:val="none" w:sz="0" w:space="0" w:color="auto"/>
        <w:left w:val="none" w:sz="0" w:space="0" w:color="auto"/>
        <w:bottom w:val="none" w:sz="0" w:space="0" w:color="auto"/>
        <w:right w:val="none" w:sz="0" w:space="0" w:color="auto"/>
      </w:divBdr>
    </w:div>
    <w:div w:id="1989045150">
      <w:bodyDiv w:val="1"/>
      <w:marLeft w:val="0"/>
      <w:marRight w:val="0"/>
      <w:marTop w:val="0"/>
      <w:marBottom w:val="0"/>
      <w:divBdr>
        <w:top w:val="none" w:sz="0" w:space="0" w:color="auto"/>
        <w:left w:val="none" w:sz="0" w:space="0" w:color="auto"/>
        <w:bottom w:val="none" w:sz="0" w:space="0" w:color="auto"/>
        <w:right w:val="none" w:sz="0" w:space="0" w:color="auto"/>
      </w:divBdr>
    </w:div>
    <w:div w:id="1990279909">
      <w:bodyDiv w:val="1"/>
      <w:marLeft w:val="0"/>
      <w:marRight w:val="0"/>
      <w:marTop w:val="0"/>
      <w:marBottom w:val="0"/>
      <w:divBdr>
        <w:top w:val="none" w:sz="0" w:space="0" w:color="auto"/>
        <w:left w:val="none" w:sz="0" w:space="0" w:color="auto"/>
        <w:bottom w:val="none" w:sz="0" w:space="0" w:color="auto"/>
        <w:right w:val="none" w:sz="0" w:space="0" w:color="auto"/>
      </w:divBdr>
    </w:div>
    <w:div w:id="1997029045">
      <w:bodyDiv w:val="1"/>
      <w:marLeft w:val="0"/>
      <w:marRight w:val="0"/>
      <w:marTop w:val="0"/>
      <w:marBottom w:val="0"/>
      <w:divBdr>
        <w:top w:val="none" w:sz="0" w:space="0" w:color="auto"/>
        <w:left w:val="none" w:sz="0" w:space="0" w:color="auto"/>
        <w:bottom w:val="none" w:sz="0" w:space="0" w:color="auto"/>
        <w:right w:val="none" w:sz="0" w:space="0" w:color="auto"/>
      </w:divBdr>
    </w:div>
    <w:div w:id="1998267445">
      <w:bodyDiv w:val="1"/>
      <w:marLeft w:val="0"/>
      <w:marRight w:val="0"/>
      <w:marTop w:val="0"/>
      <w:marBottom w:val="0"/>
      <w:divBdr>
        <w:top w:val="none" w:sz="0" w:space="0" w:color="auto"/>
        <w:left w:val="none" w:sz="0" w:space="0" w:color="auto"/>
        <w:bottom w:val="none" w:sz="0" w:space="0" w:color="auto"/>
        <w:right w:val="none" w:sz="0" w:space="0" w:color="auto"/>
      </w:divBdr>
    </w:div>
    <w:div w:id="1999653903">
      <w:bodyDiv w:val="1"/>
      <w:marLeft w:val="0"/>
      <w:marRight w:val="0"/>
      <w:marTop w:val="0"/>
      <w:marBottom w:val="0"/>
      <w:divBdr>
        <w:top w:val="none" w:sz="0" w:space="0" w:color="auto"/>
        <w:left w:val="none" w:sz="0" w:space="0" w:color="auto"/>
        <w:bottom w:val="none" w:sz="0" w:space="0" w:color="auto"/>
        <w:right w:val="none" w:sz="0" w:space="0" w:color="auto"/>
      </w:divBdr>
    </w:div>
    <w:div w:id="2013485997">
      <w:bodyDiv w:val="1"/>
      <w:marLeft w:val="0"/>
      <w:marRight w:val="0"/>
      <w:marTop w:val="0"/>
      <w:marBottom w:val="0"/>
      <w:divBdr>
        <w:top w:val="none" w:sz="0" w:space="0" w:color="auto"/>
        <w:left w:val="none" w:sz="0" w:space="0" w:color="auto"/>
        <w:bottom w:val="none" w:sz="0" w:space="0" w:color="auto"/>
        <w:right w:val="none" w:sz="0" w:space="0" w:color="auto"/>
      </w:divBdr>
    </w:div>
    <w:div w:id="2017612875">
      <w:bodyDiv w:val="1"/>
      <w:marLeft w:val="0"/>
      <w:marRight w:val="0"/>
      <w:marTop w:val="0"/>
      <w:marBottom w:val="0"/>
      <w:divBdr>
        <w:top w:val="none" w:sz="0" w:space="0" w:color="auto"/>
        <w:left w:val="none" w:sz="0" w:space="0" w:color="auto"/>
        <w:bottom w:val="none" w:sz="0" w:space="0" w:color="auto"/>
        <w:right w:val="none" w:sz="0" w:space="0" w:color="auto"/>
      </w:divBdr>
    </w:div>
    <w:div w:id="2023437851">
      <w:bodyDiv w:val="1"/>
      <w:marLeft w:val="0"/>
      <w:marRight w:val="0"/>
      <w:marTop w:val="0"/>
      <w:marBottom w:val="0"/>
      <w:divBdr>
        <w:top w:val="none" w:sz="0" w:space="0" w:color="auto"/>
        <w:left w:val="none" w:sz="0" w:space="0" w:color="auto"/>
        <w:bottom w:val="none" w:sz="0" w:space="0" w:color="auto"/>
        <w:right w:val="none" w:sz="0" w:space="0" w:color="auto"/>
      </w:divBdr>
      <w:divsChild>
        <w:div w:id="924411844">
          <w:marLeft w:val="0"/>
          <w:marRight w:val="0"/>
          <w:marTop w:val="0"/>
          <w:marBottom w:val="0"/>
          <w:divBdr>
            <w:top w:val="none" w:sz="0" w:space="0" w:color="auto"/>
            <w:left w:val="none" w:sz="0" w:space="0" w:color="auto"/>
            <w:bottom w:val="none" w:sz="0" w:space="0" w:color="auto"/>
            <w:right w:val="none" w:sz="0" w:space="0" w:color="auto"/>
          </w:divBdr>
        </w:div>
        <w:div w:id="1652129138">
          <w:marLeft w:val="0"/>
          <w:marRight w:val="0"/>
          <w:marTop w:val="0"/>
          <w:marBottom w:val="0"/>
          <w:divBdr>
            <w:top w:val="none" w:sz="0" w:space="0" w:color="auto"/>
            <w:left w:val="none" w:sz="0" w:space="0" w:color="auto"/>
            <w:bottom w:val="none" w:sz="0" w:space="0" w:color="auto"/>
            <w:right w:val="none" w:sz="0" w:space="0" w:color="auto"/>
          </w:divBdr>
        </w:div>
        <w:div w:id="1698503428">
          <w:marLeft w:val="0"/>
          <w:marRight w:val="0"/>
          <w:marTop w:val="0"/>
          <w:marBottom w:val="0"/>
          <w:divBdr>
            <w:top w:val="none" w:sz="0" w:space="0" w:color="auto"/>
            <w:left w:val="none" w:sz="0" w:space="0" w:color="auto"/>
            <w:bottom w:val="none" w:sz="0" w:space="0" w:color="auto"/>
            <w:right w:val="none" w:sz="0" w:space="0" w:color="auto"/>
          </w:divBdr>
        </w:div>
      </w:divsChild>
    </w:div>
    <w:div w:id="2025545082">
      <w:bodyDiv w:val="1"/>
      <w:marLeft w:val="0"/>
      <w:marRight w:val="0"/>
      <w:marTop w:val="0"/>
      <w:marBottom w:val="0"/>
      <w:divBdr>
        <w:top w:val="none" w:sz="0" w:space="0" w:color="auto"/>
        <w:left w:val="none" w:sz="0" w:space="0" w:color="auto"/>
        <w:bottom w:val="none" w:sz="0" w:space="0" w:color="auto"/>
        <w:right w:val="none" w:sz="0" w:space="0" w:color="auto"/>
      </w:divBdr>
    </w:div>
    <w:div w:id="2030719141">
      <w:bodyDiv w:val="1"/>
      <w:marLeft w:val="0"/>
      <w:marRight w:val="0"/>
      <w:marTop w:val="0"/>
      <w:marBottom w:val="0"/>
      <w:divBdr>
        <w:top w:val="none" w:sz="0" w:space="0" w:color="auto"/>
        <w:left w:val="none" w:sz="0" w:space="0" w:color="auto"/>
        <w:bottom w:val="none" w:sz="0" w:space="0" w:color="auto"/>
        <w:right w:val="none" w:sz="0" w:space="0" w:color="auto"/>
      </w:divBdr>
    </w:div>
    <w:div w:id="2031760740">
      <w:bodyDiv w:val="1"/>
      <w:marLeft w:val="0"/>
      <w:marRight w:val="0"/>
      <w:marTop w:val="0"/>
      <w:marBottom w:val="0"/>
      <w:divBdr>
        <w:top w:val="none" w:sz="0" w:space="0" w:color="auto"/>
        <w:left w:val="none" w:sz="0" w:space="0" w:color="auto"/>
        <w:bottom w:val="none" w:sz="0" w:space="0" w:color="auto"/>
        <w:right w:val="none" w:sz="0" w:space="0" w:color="auto"/>
      </w:divBdr>
    </w:div>
    <w:div w:id="2036880573">
      <w:bodyDiv w:val="1"/>
      <w:marLeft w:val="0"/>
      <w:marRight w:val="0"/>
      <w:marTop w:val="0"/>
      <w:marBottom w:val="0"/>
      <w:divBdr>
        <w:top w:val="none" w:sz="0" w:space="0" w:color="auto"/>
        <w:left w:val="none" w:sz="0" w:space="0" w:color="auto"/>
        <w:bottom w:val="none" w:sz="0" w:space="0" w:color="auto"/>
        <w:right w:val="none" w:sz="0" w:space="0" w:color="auto"/>
      </w:divBdr>
    </w:div>
    <w:div w:id="2045862872">
      <w:bodyDiv w:val="1"/>
      <w:marLeft w:val="0"/>
      <w:marRight w:val="0"/>
      <w:marTop w:val="0"/>
      <w:marBottom w:val="0"/>
      <w:divBdr>
        <w:top w:val="none" w:sz="0" w:space="0" w:color="auto"/>
        <w:left w:val="none" w:sz="0" w:space="0" w:color="auto"/>
        <w:bottom w:val="none" w:sz="0" w:space="0" w:color="auto"/>
        <w:right w:val="none" w:sz="0" w:space="0" w:color="auto"/>
      </w:divBdr>
    </w:div>
    <w:div w:id="2046782725">
      <w:bodyDiv w:val="1"/>
      <w:marLeft w:val="0"/>
      <w:marRight w:val="0"/>
      <w:marTop w:val="0"/>
      <w:marBottom w:val="0"/>
      <w:divBdr>
        <w:top w:val="none" w:sz="0" w:space="0" w:color="auto"/>
        <w:left w:val="none" w:sz="0" w:space="0" w:color="auto"/>
        <w:bottom w:val="none" w:sz="0" w:space="0" w:color="auto"/>
        <w:right w:val="none" w:sz="0" w:space="0" w:color="auto"/>
      </w:divBdr>
    </w:div>
    <w:div w:id="2053992066">
      <w:bodyDiv w:val="1"/>
      <w:marLeft w:val="0"/>
      <w:marRight w:val="0"/>
      <w:marTop w:val="0"/>
      <w:marBottom w:val="0"/>
      <w:divBdr>
        <w:top w:val="none" w:sz="0" w:space="0" w:color="auto"/>
        <w:left w:val="none" w:sz="0" w:space="0" w:color="auto"/>
        <w:bottom w:val="none" w:sz="0" w:space="0" w:color="auto"/>
        <w:right w:val="none" w:sz="0" w:space="0" w:color="auto"/>
      </w:divBdr>
    </w:div>
    <w:div w:id="2057003183">
      <w:bodyDiv w:val="1"/>
      <w:marLeft w:val="0"/>
      <w:marRight w:val="0"/>
      <w:marTop w:val="0"/>
      <w:marBottom w:val="0"/>
      <w:divBdr>
        <w:top w:val="none" w:sz="0" w:space="0" w:color="auto"/>
        <w:left w:val="none" w:sz="0" w:space="0" w:color="auto"/>
        <w:bottom w:val="none" w:sz="0" w:space="0" w:color="auto"/>
        <w:right w:val="none" w:sz="0" w:space="0" w:color="auto"/>
      </w:divBdr>
    </w:div>
    <w:div w:id="2067606938">
      <w:bodyDiv w:val="1"/>
      <w:marLeft w:val="0"/>
      <w:marRight w:val="0"/>
      <w:marTop w:val="0"/>
      <w:marBottom w:val="0"/>
      <w:divBdr>
        <w:top w:val="none" w:sz="0" w:space="0" w:color="auto"/>
        <w:left w:val="none" w:sz="0" w:space="0" w:color="auto"/>
        <w:bottom w:val="none" w:sz="0" w:space="0" w:color="auto"/>
        <w:right w:val="none" w:sz="0" w:space="0" w:color="auto"/>
      </w:divBdr>
    </w:div>
    <w:div w:id="2072195265">
      <w:bodyDiv w:val="1"/>
      <w:marLeft w:val="0"/>
      <w:marRight w:val="0"/>
      <w:marTop w:val="0"/>
      <w:marBottom w:val="0"/>
      <w:divBdr>
        <w:top w:val="none" w:sz="0" w:space="0" w:color="auto"/>
        <w:left w:val="none" w:sz="0" w:space="0" w:color="auto"/>
        <w:bottom w:val="none" w:sz="0" w:space="0" w:color="auto"/>
        <w:right w:val="none" w:sz="0" w:space="0" w:color="auto"/>
      </w:divBdr>
    </w:div>
    <w:div w:id="2072270955">
      <w:bodyDiv w:val="1"/>
      <w:marLeft w:val="0"/>
      <w:marRight w:val="0"/>
      <w:marTop w:val="0"/>
      <w:marBottom w:val="0"/>
      <w:divBdr>
        <w:top w:val="none" w:sz="0" w:space="0" w:color="auto"/>
        <w:left w:val="none" w:sz="0" w:space="0" w:color="auto"/>
        <w:bottom w:val="none" w:sz="0" w:space="0" w:color="auto"/>
        <w:right w:val="none" w:sz="0" w:space="0" w:color="auto"/>
      </w:divBdr>
    </w:div>
    <w:div w:id="2075466280">
      <w:bodyDiv w:val="1"/>
      <w:marLeft w:val="0"/>
      <w:marRight w:val="0"/>
      <w:marTop w:val="0"/>
      <w:marBottom w:val="0"/>
      <w:divBdr>
        <w:top w:val="none" w:sz="0" w:space="0" w:color="auto"/>
        <w:left w:val="none" w:sz="0" w:space="0" w:color="auto"/>
        <w:bottom w:val="none" w:sz="0" w:space="0" w:color="auto"/>
        <w:right w:val="none" w:sz="0" w:space="0" w:color="auto"/>
      </w:divBdr>
    </w:div>
    <w:div w:id="2076928087">
      <w:bodyDiv w:val="1"/>
      <w:marLeft w:val="0"/>
      <w:marRight w:val="0"/>
      <w:marTop w:val="0"/>
      <w:marBottom w:val="0"/>
      <w:divBdr>
        <w:top w:val="none" w:sz="0" w:space="0" w:color="auto"/>
        <w:left w:val="none" w:sz="0" w:space="0" w:color="auto"/>
        <w:bottom w:val="none" w:sz="0" w:space="0" w:color="auto"/>
        <w:right w:val="none" w:sz="0" w:space="0" w:color="auto"/>
      </w:divBdr>
    </w:div>
    <w:div w:id="2086878543">
      <w:bodyDiv w:val="1"/>
      <w:marLeft w:val="0"/>
      <w:marRight w:val="0"/>
      <w:marTop w:val="0"/>
      <w:marBottom w:val="0"/>
      <w:divBdr>
        <w:top w:val="none" w:sz="0" w:space="0" w:color="auto"/>
        <w:left w:val="none" w:sz="0" w:space="0" w:color="auto"/>
        <w:bottom w:val="none" w:sz="0" w:space="0" w:color="auto"/>
        <w:right w:val="none" w:sz="0" w:space="0" w:color="auto"/>
      </w:divBdr>
    </w:div>
    <w:div w:id="2096003322">
      <w:bodyDiv w:val="1"/>
      <w:marLeft w:val="0"/>
      <w:marRight w:val="0"/>
      <w:marTop w:val="0"/>
      <w:marBottom w:val="0"/>
      <w:divBdr>
        <w:top w:val="none" w:sz="0" w:space="0" w:color="auto"/>
        <w:left w:val="none" w:sz="0" w:space="0" w:color="auto"/>
        <w:bottom w:val="none" w:sz="0" w:space="0" w:color="auto"/>
        <w:right w:val="none" w:sz="0" w:space="0" w:color="auto"/>
      </w:divBdr>
    </w:div>
    <w:div w:id="2098289513">
      <w:bodyDiv w:val="1"/>
      <w:marLeft w:val="0"/>
      <w:marRight w:val="0"/>
      <w:marTop w:val="0"/>
      <w:marBottom w:val="0"/>
      <w:divBdr>
        <w:top w:val="none" w:sz="0" w:space="0" w:color="auto"/>
        <w:left w:val="none" w:sz="0" w:space="0" w:color="auto"/>
        <w:bottom w:val="none" w:sz="0" w:space="0" w:color="auto"/>
        <w:right w:val="none" w:sz="0" w:space="0" w:color="auto"/>
      </w:divBdr>
    </w:div>
    <w:div w:id="2100979972">
      <w:bodyDiv w:val="1"/>
      <w:marLeft w:val="0"/>
      <w:marRight w:val="0"/>
      <w:marTop w:val="0"/>
      <w:marBottom w:val="0"/>
      <w:divBdr>
        <w:top w:val="none" w:sz="0" w:space="0" w:color="auto"/>
        <w:left w:val="none" w:sz="0" w:space="0" w:color="auto"/>
        <w:bottom w:val="none" w:sz="0" w:space="0" w:color="auto"/>
        <w:right w:val="none" w:sz="0" w:space="0" w:color="auto"/>
      </w:divBdr>
    </w:div>
    <w:div w:id="2102991641">
      <w:bodyDiv w:val="1"/>
      <w:marLeft w:val="0"/>
      <w:marRight w:val="0"/>
      <w:marTop w:val="0"/>
      <w:marBottom w:val="0"/>
      <w:divBdr>
        <w:top w:val="none" w:sz="0" w:space="0" w:color="auto"/>
        <w:left w:val="none" w:sz="0" w:space="0" w:color="auto"/>
        <w:bottom w:val="none" w:sz="0" w:space="0" w:color="auto"/>
        <w:right w:val="none" w:sz="0" w:space="0" w:color="auto"/>
      </w:divBdr>
    </w:div>
    <w:div w:id="2112049524">
      <w:bodyDiv w:val="1"/>
      <w:marLeft w:val="0"/>
      <w:marRight w:val="0"/>
      <w:marTop w:val="0"/>
      <w:marBottom w:val="0"/>
      <w:divBdr>
        <w:top w:val="none" w:sz="0" w:space="0" w:color="auto"/>
        <w:left w:val="none" w:sz="0" w:space="0" w:color="auto"/>
        <w:bottom w:val="none" w:sz="0" w:space="0" w:color="auto"/>
        <w:right w:val="none" w:sz="0" w:space="0" w:color="auto"/>
      </w:divBdr>
    </w:div>
    <w:div w:id="2112628369">
      <w:bodyDiv w:val="1"/>
      <w:marLeft w:val="0"/>
      <w:marRight w:val="0"/>
      <w:marTop w:val="0"/>
      <w:marBottom w:val="0"/>
      <w:divBdr>
        <w:top w:val="none" w:sz="0" w:space="0" w:color="auto"/>
        <w:left w:val="none" w:sz="0" w:space="0" w:color="auto"/>
        <w:bottom w:val="none" w:sz="0" w:space="0" w:color="auto"/>
        <w:right w:val="none" w:sz="0" w:space="0" w:color="auto"/>
      </w:divBdr>
    </w:div>
    <w:div w:id="2120294460">
      <w:bodyDiv w:val="1"/>
      <w:marLeft w:val="0"/>
      <w:marRight w:val="0"/>
      <w:marTop w:val="0"/>
      <w:marBottom w:val="0"/>
      <w:divBdr>
        <w:top w:val="none" w:sz="0" w:space="0" w:color="auto"/>
        <w:left w:val="none" w:sz="0" w:space="0" w:color="auto"/>
        <w:bottom w:val="none" w:sz="0" w:space="0" w:color="auto"/>
        <w:right w:val="none" w:sz="0" w:space="0" w:color="auto"/>
      </w:divBdr>
    </w:div>
    <w:div w:id="2135440551">
      <w:bodyDiv w:val="1"/>
      <w:marLeft w:val="0"/>
      <w:marRight w:val="0"/>
      <w:marTop w:val="0"/>
      <w:marBottom w:val="0"/>
      <w:divBdr>
        <w:top w:val="none" w:sz="0" w:space="0" w:color="auto"/>
        <w:left w:val="none" w:sz="0" w:space="0" w:color="auto"/>
        <w:bottom w:val="none" w:sz="0" w:space="0" w:color="auto"/>
        <w:right w:val="none" w:sz="0" w:space="0" w:color="auto"/>
      </w:divBdr>
    </w:div>
    <w:div w:id="2139637392">
      <w:bodyDiv w:val="1"/>
      <w:marLeft w:val="0"/>
      <w:marRight w:val="0"/>
      <w:marTop w:val="0"/>
      <w:marBottom w:val="0"/>
      <w:divBdr>
        <w:top w:val="none" w:sz="0" w:space="0" w:color="auto"/>
        <w:left w:val="none" w:sz="0" w:space="0" w:color="auto"/>
        <w:bottom w:val="none" w:sz="0" w:space="0" w:color="auto"/>
        <w:right w:val="none" w:sz="0" w:space="0" w:color="auto"/>
      </w:divBdr>
    </w:div>
    <w:div w:id="214330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06"/>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6.jpeg"/><Relationship Id="rId42" Type="http://schemas.openxmlformats.org/officeDocument/2006/relationships/image" Target="media/image14.png"/><Relationship Id="rId47" Type="http://schemas.openxmlformats.org/officeDocument/2006/relationships/header" Target="header1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3.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yperlink" Target="https://www.dewaweb.com/blog/apa-itu-framework/"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yperlink" Target="https://hellosehat.com/nutrisi/obesitas/bahaya-obesitas-bagi-tubuh/" TargetMode="External"/><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s://flutter.dev/" TargetMode="External"/><Relationship Id="rId44"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2.jpeg"/><Relationship Id="rId30" Type="http://schemas.openxmlformats.org/officeDocument/2006/relationships/image" Target="media/image4.png"/><Relationship Id="rId35" Type="http://schemas.openxmlformats.org/officeDocument/2006/relationships/image" Target="media/image7.png"/><Relationship Id="rId43" Type="http://schemas.openxmlformats.org/officeDocument/2006/relationships/header" Target="header10.xml"/><Relationship Id="rId48" Type="http://schemas.openxmlformats.org/officeDocument/2006/relationships/footer" Target="footer12.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lectrical%20Engineering\Semester%205\KERJA%20PRAKTIK\PROPOSAL\podoterus-v0.1.1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Adm204</b:Tag>
    <b:SourceType>InternetSite</b:SourceType>
    <b:Guid>{8D8ECD38-C057-4A12-8178-07F6518E7C52}</b:Guid>
    <b:Author>
      <b:Author>
        <b:NameList>
          <b:Person>
            <b:Last>Admin</b:Last>
          </b:Person>
        </b:NameList>
      </b:Author>
    </b:Author>
    <b:Title>Profil Perusahaan</b:Title>
    <b:ProductionCompany>PT PLN (Persero)</b:ProductionCompany>
    <b:YearAccessed>2020</b:YearAccessed>
    <b:MonthAccessed>September</b:MonthAccessed>
    <b:DayAccessed>25</b:DayAccessed>
    <b:URL>https://web.pln.co.id/tentang-kami/profil-perusahaan</b:URL>
    <b:RefOrder>1</b:RefOrder>
  </b:Source>
  <b:Source>
    <b:Tag>Fer13</b:Tag>
    <b:SourceType>Misc</b:SourceType>
    <b:Guid>{223499E5-DF22-4799-80E1-4CEB2F880354}</b:Guid>
    <b:Title>Pengukuran Tahanan Isolasi Pada PMT 6.3 kV Unit 4 di PT. Indonesia Power UBP Mrica Sub UNit PLTA Ketenger Baturaden</b:Title>
    <b:Year>2013</b:Year>
    <b:Author>
      <b:Author>
        <b:NameList>
          <b:Person>
            <b:Last>Rini</b:Last>
            <b:First>Feriana</b:First>
            <b:Middle>DS</b:Middle>
          </b:Person>
        </b:NameList>
      </b:Author>
    </b:Author>
    <b:City>Purbalingga</b:City>
    <b:Publisher>Universitas Jenderal Soedirman</b:Publisher>
    <b:RefOrder>2</b:RefOrder>
  </b:Source>
  <b:Source>
    <b:Tag>Irk20</b:Tag>
    <b:SourceType>Misc</b:SourceType>
    <b:Guid>{F84470D0-3695-4D58-B566-E98CE86DD9A5}</b:Guid>
    <b:Author>
      <b:Author>
        <b:NameList>
          <b:Person>
            <b:Last>Ramadhanu</b:Last>
            <b:First>Irkhas</b:First>
            <b:Middle>Ismaya</b:Middle>
          </b:Person>
        </b:NameList>
      </b:Author>
    </b:Author>
    <b:Title>Pemeliharaan 2 Tahunan PMT 150 kVBay Trafo 4 60 MVA Gardu Induk Kalibakal</b:Title>
    <b:Year>2020</b:Year>
    <b:City>Purbalingga</b:City>
    <b:Publisher>Universitas Jenderal Soedirman</b:Publisher>
    <b:RefOrder>3</b:RefOrder>
  </b:Source>
  <b:Source>
    <b:Tag>PTP14</b:Tag>
    <b:SourceType>Book</b:SourceType>
    <b:Guid>{BF6F1364-2762-4DA9-860D-443B41D94CDC}</b:Guid>
    <b:Title>BUKU PEDOMAN PEMELIHARAAN PEMUTUS TENAGA (PMT)</b:Title>
    <b:Year>2014</b:Year>
    <b:City>Jakarta</b:City>
    <b:Publisher>PT PLN (Persero)</b:Publisher>
    <b:RefOrder>4</b:RefOrder>
  </b:Source>
  <b:Source>
    <b:Tag>Ari182</b:Tag>
    <b:SourceType>ConferenceProceedings</b:SourceType>
    <b:Guid>{160E7ACD-1C50-4837-A075-8C3BFAB0D3F2}</b:Guid>
    <b:Title>Analisis Hasil Uji PMT 150kV Pada Gardu Induk Cilegon Baru BAY KS 1</b:Title>
    <b:Year>2018</b:Year>
    <b:Author>
      <b:Author>
        <b:NameList>
          <b:Person>
            <b:Last>Aribowo</b:Last>
            <b:First>Didik</b:First>
          </b:Person>
          <b:Person>
            <b:Last>Permata</b:Last>
            <b:First>Endi</b:First>
          </b:Person>
          <b:Person>
            <b:Last>Desmira</b:Last>
          </b:Person>
          <b:Person>
            <b:Last>Ekawati</b:Last>
            <b:First>Ratna</b:First>
          </b:Person>
          <b:Person>
            <b:Last>Hamid</b:Last>
            <b:First>Mustofa</b:First>
            <b:Middle>Abi</b:Middle>
          </b:Person>
          <b:Person>
            <b:Last>Fatkhurrohman</b:Last>
            <b:First>M</b:First>
          </b:Person>
          <b:Person>
            <b:Last>Dharmawan</b:Last>
            <b:First>M</b:First>
            <b:Middle>Ilham</b:Middle>
          </b:Person>
          <b:Person>
            <b:Last>Irwanto</b:Last>
          </b:Person>
          <b:Person>
            <b:Last>Bahtiar</b:Last>
            <b:First>Khoirul</b:First>
          </b:Person>
        </b:NameList>
      </b:Author>
    </b:Author>
    <b:ConferenceName>Seminar FORTEI</b:ConferenceName>
    <b:RefOrder>5</b:RefOrder>
  </b:Source>
  <b:Source>
    <b:Tag>Far08</b:Tag>
    <b:SourceType>Misc</b:SourceType>
    <b:Guid>{E17A18AC-C59D-448B-8270-93FC950DE2EE}</b:Guid>
    <b:Title>PEMELIHARAAN PMT PADA GARDU INDUK 150 KV SRONDOL PT. PLN (PERSERO) P3B JB APP SEMARANG BC SEMARANG</b:Title>
    <b:Year>2008</b:Year>
    <b:City>Semarang</b:City>
    <b:Author>
      <b:Author>
        <b:NameList>
          <b:Person>
            <b:Last>Hermanto</b:Last>
            <b:First>Farid</b:First>
          </b:Person>
        </b:NameList>
      </b:Author>
    </b:Author>
    <b:Publisher>Universitas Dipenegoro</b:Publisher>
    <b:RefOrder>6</b:RefOrder>
  </b:Source>
  <b:Source>
    <b:Tag>Ari18</b:Tag>
    <b:SourceType>JournalArticle</b:SourceType>
    <b:Guid>{957FB9E1-5F99-472D-A265-0C1D8A6D31B5}</b:Guid>
    <b:Title>Kinerja Pemutus Tenaga Tegangan Tinggi Bermedia Gas SF6 Berdasarkan Sejumlah Parameter Diri</b:Title>
    <b:Year>Oktober 2018</b:Year>
    <b:Author>
      <b:Author>
        <b:NameList>
          <b:Person>
            <b:Last>Goeritno</b:Last>
            <b:First>Arief</b:First>
          </b:Person>
          <b:Person>
            <b:Last>Rasiman</b:Last>
            <b:First>Syofyan</b:First>
          </b:Person>
          <b:Person>
            <b:Last>Komara</b:Last>
            <b:First>Zaky</b:First>
          </b:Person>
        </b:NameList>
      </b:Author>
    </b:Author>
    <b:JournalName>Jurnal EECCIS</b:JournalName>
    <b:Pages>104-111</b:Pages>
    <b:Volume>12 no.2</b:Volume>
    <b:RefOrder>7</b:RefOrder>
  </b:Source>
  <b:Source>
    <b:Tag>BIS14</b:Tag>
    <b:SourceType>JournalArticle</b:SourceType>
    <b:Guid>{B1693783-51DA-4208-A2E5-ECF7536C2282}</b:Guid>
    <b:Title>Kelayakan Operasi Pemutus Tenaga (PMT) Tegangan Ekstra Tinggi Bermedia Gas Sulphur Hexaflourite (Sf6) Berdasarkan Kualitas Gas, Keserempakan Titik Titik Kontak, dan Parameter Resistans</b:Title>
    <b:JournalName>JUTEKS (Jurnal Teknik Elektro dan Sains)</b:JournalName>
    <b:Year>2014</b:Year>
    <b:Pages>1-7</b:Pages>
    <b:Volume>1 No.1</b:Volume>
    <b:Author>
      <b:Author>
        <b:NameList>
          <b:Person>
            <b:Last>Goeritno</b:Last>
            <b:First>A.</b:First>
          </b:Person>
          <b:Person>
            <b:Last>Syaputra</b:Last>
            <b:First>B.I.</b:First>
          </b:Person>
        </b:NameList>
      </b:Author>
    </b:Author>
    <b:RefOrder>8</b:RefOrder>
  </b:Source>
  <b:Source>
    <b:Tag>Fid18</b:Tag>
    <b:SourceType>Misc</b:SourceType>
    <b:Guid>{1FB2CA8B-11C7-426F-AFC4-A464ADA527D4}</b:Guid>
    <b:Author>
      <b:Author>
        <b:NameList>
          <b:Person>
            <b:Last>Fidianti</b:Last>
            <b:First>Novia</b:First>
          </b:Person>
        </b:NameList>
      </b:Author>
    </b:Author>
    <b:Title>ANALISIS TAHANAN ISOLASI PERALATAN UTAMA GARDU INDUK</b:Title>
    <b:Year>2018</b:Year>
    <b:City>Jakarta</b:City>
    <b:Publisher>Universitas Negeri Jakarta</b:Publisher>
    <b:RefOrder>9</b:RefOrder>
  </b:Source>
</b:Sources>
</file>

<file path=customXml/itemProps1.xml><?xml version="1.0" encoding="utf-8"?>
<ds:datastoreItem xmlns:ds="http://schemas.openxmlformats.org/officeDocument/2006/customXml" ds:itemID="{A5519C88-EF60-4FD5-A754-1FE75DB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podoterus-v0.1.1n</Template>
  <TotalTime>6939</TotalTime>
  <Pages>24</Pages>
  <Words>3210</Words>
  <Characters>18300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PODO TERUS (POla DOkumen Teknik ElektRo UnSoed) Sebuah Upaya Membangun Templat Berkas Laporan di Jurusan Teknik Elektro FT UNSOED</vt:lpstr>
    </vt:vector>
  </TitlesOfParts>
  <Company>home</Company>
  <LinksUpToDate>false</LinksUpToDate>
  <CharactersWithSpaces>21468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PODO TERUS (POla DOkumen Teknik ElektRo UnSoed) Sebuah Upaya Membangun Templat Berkas Laporan di Jurusan Teknik Elektro FT UNSOED</dc:title>
  <dc:creator>Rizka Rahmasari</dc:creator>
  <cp:keywords>templat TA, templat KP, templat berkas libreoffice</cp:keywords>
  <cp:lastModifiedBy>ASUS</cp:lastModifiedBy>
  <cp:revision>444</cp:revision>
  <cp:lastPrinted>2022-07-08T04:03:00Z</cp:lastPrinted>
  <dcterms:created xsi:type="dcterms:W3CDTF">2022-06-15T09:54:00Z</dcterms:created>
  <dcterms:modified xsi:type="dcterms:W3CDTF">2022-11-04T14:20:00Z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zotero-version="4.0.29.5+dfsg-2"&gt;&lt;session id="FYehZqbT"/&gt;&lt;style id="http://www.zotero.org/styles/ieee" locale="id-ID" hasBibliography="1" bibliographyStyleHasBeenSet="1"/&gt;&lt;prefs&gt;&lt;pref name="fieldType" value="ReferenceMark"/&gt;&lt;pref na</vt:lpwstr>
  </property>
  <property fmtid="{D5CDD505-2E9C-101B-9397-08002B2CF9AE}" pid="3" name="ZOTERO_PREF_2">
    <vt:lpwstr>me="storeReferences" value="true"/&gt;&lt;pref name="automaticJournalAbbreviations" value="true"/&gt;&lt;pref name="noteType" value=""/&gt;&lt;/prefs&gt;&lt;/data&gt;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11th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9th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ef241b7d-dc56-334f-aace-5ae7e80d376c</vt:lpwstr>
  </property>
  <property fmtid="{D5CDD505-2E9C-101B-9397-08002B2CF9AE}" pid="26" name="Mendeley Citation Style_1">
    <vt:lpwstr>http://www.zotero.org/styles/ieee</vt:lpwstr>
  </property>
</Properties>
</file>